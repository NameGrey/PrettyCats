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E07" w:rsidRDefault="00343E07" w:rsidP="007D2275">
      <w:pPr>
        <w:pStyle w:val="BodyText"/>
      </w:pPr>
    </w:p>
    <w:p w:rsidR="00343E07" w:rsidRDefault="00343E07" w:rsidP="007D2275">
      <w:pPr>
        <w:pStyle w:val="BodyText"/>
      </w:pPr>
    </w:p>
    <w:p w:rsidR="00343E07" w:rsidRDefault="00343E07" w:rsidP="007D2275">
      <w:pPr>
        <w:pStyle w:val="BodyText"/>
      </w:pPr>
    </w:p>
    <w:p w:rsidR="00343E07" w:rsidRDefault="00343E07" w:rsidP="007D2275">
      <w:pPr>
        <w:pStyle w:val="BodyText"/>
      </w:pPr>
    </w:p>
    <w:p w:rsidR="00343E07" w:rsidRDefault="00343E07" w:rsidP="007D2275">
      <w:pPr>
        <w:pStyle w:val="BodyText"/>
      </w:pPr>
    </w:p>
    <w:p w:rsidR="00343E07" w:rsidRDefault="00343E07" w:rsidP="007D2275">
      <w:pPr>
        <w:pStyle w:val="BodyText"/>
      </w:pPr>
    </w:p>
    <w:p w:rsidR="00343E07" w:rsidRDefault="00343E07" w:rsidP="007D2275">
      <w:pPr>
        <w:pStyle w:val="BodyText"/>
      </w:pPr>
    </w:p>
    <w:p w:rsidR="00343E07" w:rsidRPr="00343E07" w:rsidRDefault="00343E07" w:rsidP="007D2275">
      <w:pPr>
        <w:pStyle w:val="BodyText"/>
      </w:pPr>
    </w:p>
    <w:p w:rsidR="00343E07" w:rsidRDefault="00343E07" w:rsidP="007D2275">
      <w:pPr>
        <w:pStyle w:val="BodyText"/>
      </w:pPr>
    </w:p>
    <w:p w:rsidR="00222DC3" w:rsidRPr="00114D08" w:rsidRDefault="00343E07" w:rsidP="007D2275">
      <w:pPr>
        <w:pStyle w:val="BodyText"/>
      </w:pPr>
      <w:r>
        <w:rPr>
          <w:noProof/>
        </w:rPr>
        <w:drawing>
          <wp:anchor distT="0" distB="0" distL="114300" distR="114300" simplePos="0" relativeHeight="251644416" behindDoc="0" locked="0" layoutInCell="1" allowOverlap="1" wp14:anchorId="0BCE064E" wp14:editId="79D49ABA">
            <wp:simplePos x="0" y="0"/>
            <wp:positionH relativeFrom="column">
              <wp:posOffset>-1905</wp:posOffset>
            </wp:positionH>
            <wp:positionV relativeFrom="page">
              <wp:posOffset>1438275</wp:posOffset>
            </wp:positionV>
            <wp:extent cx="914400" cy="3238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867752" w:rsidRPr="00114D08" w:rsidTr="003A184A">
        <w:trPr>
          <w:trHeight w:val="1583"/>
        </w:trPr>
        <w:tc>
          <w:tcPr>
            <w:tcW w:w="9359" w:type="dxa"/>
          </w:tcPr>
          <w:p w:rsidR="008B3B7F" w:rsidRPr="007F4104" w:rsidRDefault="00E473E9" w:rsidP="007F4104">
            <w:pPr>
              <w:pStyle w:val="CommentSubject"/>
            </w:pPr>
            <w:r>
              <w:t>Development process</w:t>
            </w:r>
          </w:p>
          <w:p w:rsidR="008B3B7F" w:rsidRPr="00114D08" w:rsidRDefault="00E473E9" w:rsidP="00343E07">
            <w:pPr>
              <w:pStyle w:val="Title"/>
              <w:framePr w:hSpace="0" w:wrap="auto" w:vAnchor="margin" w:yAlign="inline"/>
              <w:suppressOverlap w:val="0"/>
              <w:rPr>
                <w:rFonts w:ascii="Times New Roman" w:hAnsi="Times New Roman"/>
                <w:szCs w:val="44"/>
              </w:rPr>
            </w:pPr>
            <w:r>
              <w:t>BookIt</w:t>
            </w:r>
          </w:p>
        </w:tc>
      </w:tr>
      <w:tr w:rsidR="007074E7" w:rsidRPr="00114D08" w:rsidTr="003A184A">
        <w:tc>
          <w:tcPr>
            <w:tcW w:w="9359" w:type="dxa"/>
          </w:tcPr>
          <w:p w:rsidR="007074E7" w:rsidRDefault="007074E7" w:rsidP="007B6668">
            <w:pPr>
              <w:pStyle w:val="ProjectName"/>
            </w:pPr>
          </w:p>
        </w:tc>
      </w:tr>
    </w:tbl>
    <w:p w:rsidR="00A01F87" w:rsidRDefault="00A01F87" w:rsidP="007D2275">
      <w:pPr>
        <w:pStyle w:val="BodyText"/>
        <w:sectPr w:rsidR="00A01F87" w:rsidSect="00A01F87">
          <w:headerReference w:type="default" r:id="rId9"/>
          <w:footerReference w:type="default" r:id="rId10"/>
          <w:footerReference w:type="first" r:id="rId11"/>
          <w:pgSz w:w="11909" w:h="16834" w:code="9"/>
          <w:pgMar w:top="1134" w:right="851" w:bottom="1134" w:left="1134" w:header="720" w:footer="720" w:gutter="567"/>
          <w:cols w:space="720"/>
          <w:titlePg/>
          <w:docGrid w:linePitch="272"/>
        </w:sectPr>
      </w:pPr>
    </w:p>
    <w:p w:rsidR="00EC0172" w:rsidRDefault="00EC0172" w:rsidP="007D2275">
      <w:pPr>
        <w:pStyle w:val="BodyText"/>
      </w:pPr>
    </w:p>
    <w:tbl>
      <w:tblPr>
        <w:tblStyle w:val="TableEPAM"/>
        <w:tblW w:w="4888" w:type="pct"/>
        <w:tblInd w:w="108" w:type="dxa"/>
        <w:tblLook w:val="04A0" w:firstRow="1" w:lastRow="0" w:firstColumn="1" w:lastColumn="0" w:noHBand="0" w:noVBand="1"/>
      </w:tblPr>
      <w:tblGrid>
        <w:gridCol w:w="832"/>
        <w:gridCol w:w="8306"/>
      </w:tblGrid>
      <w:tr w:rsidR="00AF3313" w:rsidRPr="00D27C46" w:rsidTr="00673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004E50" w:rsidRPr="0078686A" w:rsidRDefault="00004E50" w:rsidP="002C5F65">
            <w:r w:rsidRPr="0078686A">
              <w:t>Related Artifacts</w:t>
            </w:r>
          </w:p>
        </w:tc>
      </w:tr>
      <w:tr w:rsidR="00D27C46" w:rsidRPr="00D27C46" w:rsidTr="00673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:rsidR="00004E50" w:rsidRPr="0078686A" w:rsidRDefault="00004E50" w:rsidP="002C5F65">
            <w:r w:rsidRPr="0078686A">
              <w:t>Ref.</w:t>
            </w:r>
          </w:p>
        </w:tc>
        <w:tc>
          <w:tcPr>
            <w:tcW w:w="4545" w:type="pct"/>
          </w:tcPr>
          <w:p w:rsidR="00004E50" w:rsidRPr="0078686A" w:rsidRDefault="00004E50" w:rsidP="002C5F65">
            <w:pPr>
              <w:ind w:left="-4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686A">
              <w:t>Name</w:t>
            </w:r>
          </w:p>
        </w:tc>
      </w:tr>
      <w:tr w:rsidR="00004E50" w:rsidRPr="00D27C46" w:rsidTr="00673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:rsidR="00004E50" w:rsidRPr="0078686A" w:rsidRDefault="00004E50" w:rsidP="002C5F65"/>
        </w:tc>
        <w:tc>
          <w:tcPr>
            <w:tcW w:w="4545" w:type="pct"/>
          </w:tcPr>
          <w:p w:rsidR="00004E50" w:rsidRPr="0015371B" w:rsidRDefault="00004E50" w:rsidP="002C5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7C46" w:rsidRPr="00D27C46" w:rsidTr="00673D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:rsidR="00004E50" w:rsidRPr="0078686A" w:rsidRDefault="00004E50" w:rsidP="002C5F65"/>
        </w:tc>
        <w:tc>
          <w:tcPr>
            <w:tcW w:w="4545" w:type="pct"/>
          </w:tcPr>
          <w:p w:rsidR="00004E50" w:rsidRPr="0015371B" w:rsidRDefault="00004E50" w:rsidP="002C5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932D17" w:rsidRDefault="00932D17" w:rsidP="007D2275">
      <w:pPr>
        <w:pStyle w:val="BodyText"/>
      </w:pPr>
      <w:bookmarkStart w:id="0" w:name="_Toc456598587"/>
      <w:bookmarkStart w:id="1" w:name="_Toc456600918"/>
      <w:bookmarkStart w:id="2" w:name="_Toc2484421"/>
      <w:bookmarkStart w:id="3" w:name="_Toc4475558"/>
    </w:p>
    <w:tbl>
      <w:tblPr>
        <w:tblStyle w:val="TableEPAM"/>
        <w:tblW w:w="4888" w:type="pct"/>
        <w:tblInd w:w="108" w:type="dxa"/>
        <w:tblLook w:val="04A0" w:firstRow="1" w:lastRow="0" w:firstColumn="1" w:lastColumn="0" w:noHBand="0" w:noVBand="1"/>
      </w:tblPr>
      <w:tblGrid>
        <w:gridCol w:w="828"/>
        <w:gridCol w:w="8310"/>
      </w:tblGrid>
      <w:tr w:rsidR="00081986" w:rsidRPr="005B2859" w:rsidTr="003D0F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081986" w:rsidRPr="0078686A" w:rsidRDefault="00081986" w:rsidP="003D0FAC">
            <w:r w:rsidRPr="0078686A">
              <w:t>Abbreviations and Acronyms</w:t>
            </w:r>
          </w:p>
        </w:tc>
      </w:tr>
      <w:tr w:rsidR="00081986" w:rsidRPr="005B2859" w:rsidTr="003D0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pct"/>
          </w:tcPr>
          <w:p w:rsidR="00081986" w:rsidRPr="0078686A" w:rsidRDefault="00081986" w:rsidP="003D0FAC"/>
        </w:tc>
        <w:tc>
          <w:tcPr>
            <w:tcW w:w="4547" w:type="pct"/>
          </w:tcPr>
          <w:p w:rsidR="00081986" w:rsidRPr="0015371B" w:rsidRDefault="00081986" w:rsidP="003D0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1986" w:rsidRPr="005B2859" w:rsidTr="003D0F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pct"/>
          </w:tcPr>
          <w:p w:rsidR="00081986" w:rsidRPr="0078686A" w:rsidRDefault="00081986" w:rsidP="003D0FAC"/>
        </w:tc>
        <w:tc>
          <w:tcPr>
            <w:tcW w:w="4547" w:type="pct"/>
          </w:tcPr>
          <w:p w:rsidR="00081986" w:rsidRPr="0078686A" w:rsidRDefault="00081986" w:rsidP="003D0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081986" w:rsidRDefault="00081986" w:rsidP="007D2275">
      <w:pPr>
        <w:pStyle w:val="BodyText"/>
      </w:pPr>
    </w:p>
    <w:p w:rsidR="00081986" w:rsidRDefault="00081986" w:rsidP="007D2275">
      <w:pPr>
        <w:pStyle w:val="BodyText"/>
      </w:pPr>
      <w:r>
        <w:br w:type="page"/>
      </w:r>
    </w:p>
    <w:p w:rsidR="00222DC3" w:rsidRPr="00713C48" w:rsidRDefault="00222DC3" w:rsidP="006D794B">
      <w:pPr>
        <w:pStyle w:val="TOCHeading"/>
      </w:pPr>
      <w:r w:rsidRPr="00713C48">
        <w:lastRenderedPageBreak/>
        <w:t>Contents</w:t>
      </w:r>
    </w:p>
    <w:p w:rsidR="004706BE" w:rsidRDefault="004706BE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\o "3-4" \h \z \t "Heading 1,1,Heading 2,2,Appendix Level 1,1,Appendix Level 2,2" </w:instrText>
      </w:r>
      <w:r>
        <w:fldChar w:fldCharType="separate"/>
      </w:r>
      <w:hyperlink w:anchor="_Toc419294329" w:history="1">
        <w:r w:rsidRPr="001A17C6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Pr="001A17C6">
          <w:rPr>
            <w:rStyle w:val="Hyperlink"/>
            <w:noProof/>
          </w:rPr>
          <w:t>Section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_Toc419294329 \h </w:instrText>
        </w:r>
        <w:r>
          <w:rPr>
            <w:noProof/>
            <w:webHidden/>
          </w:rPr>
          <w:fldChar w:fldCharType="separate"/>
        </w:r>
        <w:r w:rsidR="005B11E7">
          <w:rPr>
            <w:b/>
            <w:bCs w:val="0"/>
            <w:noProof/>
            <w:webHidden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:rsidR="004706BE" w:rsidRDefault="003D0FAC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19294330" w:history="1">
        <w:r w:rsidR="004706BE" w:rsidRPr="001A17C6">
          <w:rPr>
            <w:rStyle w:val="Hyperlink"/>
            <w:noProof/>
          </w:rPr>
          <w:t>1.1</w:t>
        </w:r>
        <w:r w:rsidR="004706BE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="004706BE" w:rsidRPr="001A17C6">
          <w:rPr>
            <w:rStyle w:val="Hyperlink"/>
            <w:noProof/>
          </w:rPr>
          <w:t>Section 2</w:t>
        </w:r>
        <w:r w:rsidR="004706BE">
          <w:rPr>
            <w:noProof/>
            <w:webHidden/>
          </w:rPr>
          <w:tab/>
        </w:r>
        <w:r w:rsidR="004706BE">
          <w:rPr>
            <w:noProof/>
            <w:webHidden/>
          </w:rPr>
          <w:fldChar w:fldCharType="begin"/>
        </w:r>
        <w:r w:rsidR="004706BE">
          <w:rPr>
            <w:noProof/>
            <w:webHidden/>
          </w:rPr>
          <w:instrText xml:space="preserve"> PAGEREF _Toc419294330 \h </w:instrText>
        </w:r>
        <w:r w:rsidR="004706BE">
          <w:rPr>
            <w:noProof/>
            <w:webHidden/>
          </w:rPr>
        </w:r>
        <w:r w:rsidR="004706BE">
          <w:rPr>
            <w:noProof/>
            <w:webHidden/>
          </w:rPr>
          <w:fldChar w:fldCharType="separate"/>
        </w:r>
        <w:r w:rsidR="005B11E7">
          <w:rPr>
            <w:noProof/>
            <w:webHidden/>
          </w:rPr>
          <w:t>5</w:t>
        </w:r>
        <w:r w:rsidR="004706BE">
          <w:rPr>
            <w:noProof/>
            <w:webHidden/>
          </w:rPr>
          <w:fldChar w:fldCharType="end"/>
        </w:r>
      </w:hyperlink>
    </w:p>
    <w:p w:rsidR="004706BE" w:rsidRDefault="003D0FAC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19294331" w:history="1">
        <w:r w:rsidR="004706BE" w:rsidRPr="001A17C6">
          <w:rPr>
            <w:rStyle w:val="Hyperlink"/>
            <w:noProof/>
          </w:rPr>
          <w:t>1.1.1</w:t>
        </w:r>
        <w:r w:rsidR="004706BE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="004706BE" w:rsidRPr="001A17C6">
          <w:rPr>
            <w:rStyle w:val="Hyperlink"/>
            <w:noProof/>
          </w:rPr>
          <w:t>Section 3</w:t>
        </w:r>
        <w:r w:rsidR="004706BE">
          <w:rPr>
            <w:noProof/>
            <w:webHidden/>
          </w:rPr>
          <w:tab/>
        </w:r>
        <w:r w:rsidR="004706BE">
          <w:rPr>
            <w:noProof/>
            <w:webHidden/>
          </w:rPr>
          <w:fldChar w:fldCharType="begin"/>
        </w:r>
        <w:r w:rsidR="004706BE">
          <w:rPr>
            <w:noProof/>
            <w:webHidden/>
          </w:rPr>
          <w:instrText xml:space="preserve"> PAGEREF _Toc419294331 \h </w:instrText>
        </w:r>
        <w:r w:rsidR="004706BE">
          <w:rPr>
            <w:noProof/>
            <w:webHidden/>
          </w:rPr>
        </w:r>
        <w:r w:rsidR="004706BE">
          <w:rPr>
            <w:noProof/>
            <w:webHidden/>
          </w:rPr>
          <w:fldChar w:fldCharType="separate"/>
        </w:r>
        <w:r w:rsidR="005B11E7">
          <w:rPr>
            <w:noProof/>
            <w:webHidden/>
          </w:rPr>
          <w:t>5</w:t>
        </w:r>
        <w:r w:rsidR="004706BE">
          <w:rPr>
            <w:noProof/>
            <w:webHidden/>
          </w:rPr>
          <w:fldChar w:fldCharType="end"/>
        </w:r>
      </w:hyperlink>
    </w:p>
    <w:p w:rsidR="004706BE" w:rsidRDefault="003D0FAC">
      <w:pPr>
        <w:pStyle w:val="TOC4"/>
        <w:tabs>
          <w:tab w:val="left" w:pos="1600"/>
          <w:tab w:val="right" w:leader="do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19294332" w:history="1">
        <w:r w:rsidR="004706BE" w:rsidRPr="001A17C6">
          <w:rPr>
            <w:rStyle w:val="Hyperlink"/>
            <w:noProof/>
          </w:rPr>
          <w:t>1.1.1.1</w:t>
        </w:r>
        <w:r w:rsidR="004706B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4706BE" w:rsidRPr="001A17C6">
          <w:rPr>
            <w:rStyle w:val="Hyperlink"/>
            <w:noProof/>
          </w:rPr>
          <w:t>Section 4</w:t>
        </w:r>
        <w:r w:rsidR="004706BE">
          <w:rPr>
            <w:noProof/>
            <w:webHidden/>
          </w:rPr>
          <w:tab/>
        </w:r>
        <w:r w:rsidR="004706BE">
          <w:rPr>
            <w:noProof/>
            <w:webHidden/>
          </w:rPr>
          <w:fldChar w:fldCharType="begin"/>
        </w:r>
        <w:r w:rsidR="004706BE">
          <w:rPr>
            <w:noProof/>
            <w:webHidden/>
          </w:rPr>
          <w:instrText xml:space="preserve"> PAGEREF _Toc419294332 \h </w:instrText>
        </w:r>
        <w:r w:rsidR="004706BE">
          <w:rPr>
            <w:noProof/>
            <w:webHidden/>
          </w:rPr>
        </w:r>
        <w:r w:rsidR="004706BE">
          <w:rPr>
            <w:noProof/>
            <w:webHidden/>
          </w:rPr>
          <w:fldChar w:fldCharType="separate"/>
        </w:r>
        <w:r w:rsidR="005B11E7">
          <w:rPr>
            <w:noProof/>
            <w:webHidden/>
          </w:rPr>
          <w:t>5</w:t>
        </w:r>
        <w:r w:rsidR="004706BE">
          <w:rPr>
            <w:noProof/>
            <w:webHidden/>
          </w:rPr>
          <w:fldChar w:fldCharType="end"/>
        </w:r>
      </w:hyperlink>
    </w:p>
    <w:p w:rsidR="004706BE" w:rsidRDefault="003D0FAC">
      <w:pPr>
        <w:pStyle w:val="TOC1"/>
        <w:tabs>
          <w:tab w:val="left" w:pos="1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419294333" w:history="1">
        <w:r w:rsidR="004706BE" w:rsidRPr="001A17C6">
          <w:rPr>
            <w:rStyle w:val="Hyperlink"/>
            <w:noProof/>
          </w:rPr>
          <w:t>Appendix A.</w:t>
        </w:r>
        <w:r w:rsidR="004706BE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4706BE" w:rsidRPr="001A17C6">
          <w:rPr>
            <w:rStyle w:val="Hyperlink"/>
            <w:noProof/>
          </w:rPr>
          <w:t>Example of 1</w:t>
        </w:r>
        <w:r w:rsidR="004706BE" w:rsidRPr="001A17C6">
          <w:rPr>
            <w:rStyle w:val="Hyperlink"/>
            <w:noProof/>
            <w:vertAlign w:val="superscript"/>
          </w:rPr>
          <w:t>st</w:t>
        </w:r>
        <w:r w:rsidR="004706BE" w:rsidRPr="001A17C6">
          <w:rPr>
            <w:rStyle w:val="Hyperlink"/>
            <w:noProof/>
          </w:rPr>
          <w:t xml:space="preserve"> lvl appendix</w:t>
        </w:r>
        <w:r w:rsidR="004706BE">
          <w:rPr>
            <w:noProof/>
            <w:webHidden/>
          </w:rPr>
          <w:tab/>
        </w:r>
        <w:r w:rsidR="004706BE">
          <w:rPr>
            <w:noProof/>
            <w:webHidden/>
          </w:rPr>
          <w:fldChar w:fldCharType="begin"/>
        </w:r>
        <w:r w:rsidR="004706BE">
          <w:rPr>
            <w:noProof/>
            <w:webHidden/>
          </w:rPr>
          <w:instrText xml:space="preserve"> PAGEREF _Toc419294333 \h </w:instrText>
        </w:r>
        <w:r w:rsidR="004706BE">
          <w:rPr>
            <w:noProof/>
            <w:webHidden/>
          </w:rPr>
          <w:fldChar w:fldCharType="separate"/>
        </w:r>
        <w:r w:rsidR="005B11E7">
          <w:rPr>
            <w:b/>
            <w:bCs w:val="0"/>
            <w:noProof/>
            <w:webHidden/>
          </w:rPr>
          <w:t>Error! Bookmark not defined.</w:t>
        </w:r>
        <w:r w:rsidR="004706BE">
          <w:rPr>
            <w:noProof/>
            <w:webHidden/>
          </w:rPr>
          <w:fldChar w:fldCharType="end"/>
        </w:r>
      </w:hyperlink>
    </w:p>
    <w:p w:rsidR="004706BE" w:rsidRDefault="003D0FAC">
      <w:pPr>
        <w:pStyle w:val="TOC2"/>
        <w:tabs>
          <w:tab w:val="left" w:pos="1715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19294334" w:history="1">
        <w:r w:rsidR="004706BE" w:rsidRPr="001A17C6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Appendix A.1.</w:t>
        </w:r>
        <w:r w:rsidR="004706BE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="004706BE" w:rsidRPr="001A17C6">
          <w:rPr>
            <w:rStyle w:val="Hyperlink"/>
            <w:noProof/>
          </w:rPr>
          <w:t>example of 2</w:t>
        </w:r>
        <w:r w:rsidR="004706BE" w:rsidRPr="001A17C6">
          <w:rPr>
            <w:rStyle w:val="Hyperlink"/>
            <w:noProof/>
            <w:vertAlign w:val="superscript"/>
          </w:rPr>
          <w:t>nd</w:t>
        </w:r>
        <w:r w:rsidR="004706BE" w:rsidRPr="001A17C6">
          <w:rPr>
            <w:rStyle w:val="Hyperlink"/>
            <w:noProof/>
          </w:rPr>
          <w:t xml:space="preserve"> lvl appendix</w:t>
        </w:r>
        <w:r w:rsidR="004706BE">
          <w:rPr>
            <w:noProof/>
            <w:webHidden/>
          </w:rPr>
          <w:tab/>
        </w:r>
        <w:r w:rsidR="004706BE">
          <w:rPr>
            <w:noProof/>
            <w:webHidden/>
          </w:rPr>
          <w:fldChar w:fldCharType="begin"/>
        </w:r>
        <w:r w:rsidR="004706BE">
          <w:rPr>
            <w:noProof/>
            <w:webHidden/>
          </w:rPr>
          <w:instrText xml:space="preserve"> PAGEREF _Toc419294334 \h </w:instrText>
        </w:r>
        <w:r w:rsidR="004706BE">
          <w:rPr>
            <w:noProof/>
            <w:webHidden/>
          </w:rPr>
        </w:r>
        <w:r w:rsidR="004706BE">
          <w:rPr>
            <w:noProof/>
            <w:webHidden/>
          </w:rPr>
          <w:fldChar w:fldCharType="separate"/>
        </w:r>
        <w:r w:rsidR="005B11E7">
          <w:rPr>
            <w:noProof/>
            <w:webHidden/>
          </w:rPr>
          <w:t>7</w:t>
        </w:r>
        <w:r w:rsidR="004706BE">
          <w:rPr>
            <w:noProof/>
            <w:webHidden/>
          </w:rPr>
          <w:fldChar w:fldCharType="end"/>
        </w:r>
      </w:hyperlink>
    </w:p>
    <w:p w:rsidR="00222DC3" w:rsidRPr="00114D08" w:rsidRDefault="004706BE" w:rsidP="007D2275">
      <w:pPr>
        <w:pStyle w:val="BodyText"/>
      </w:pPr>
      <w:r>
        <w:fldChar w:fldCharType="end"/>
      </w:r>
    </w:p>
    <w:p w:rsidR="00222DC3" w:rsidRPr="00114D08" w:rsidRDefault="00222DC3" w:rsidP="007D2275">
      <w:pPr>
        <w:pStyle w:val="BodyText"/>
      </w:pPr>
    </w:p>
    <w:p w:rsidR="00867752" w:rsidRDefault="00222DC3" w:rsidP="007D2275">
      <w:pPr>
        <w:pStyle w:val="BodyText"/>
      </w:pPr>
      <w:bookmarkStart w:id="4" w:name="_Section_1"/>
      <w:bookmarkEnd w:id="4"/>
      <w:r w:rsidRPr="008E2573">
        <w:br w:type="page"/>
      </w:r>
      <w:bookmarkEnd w:id="0"/>
      <w:bookmarkEnd w:id="1"/>
      <w:bookmarkEnd w:id="2"/>
      <w:bookmarkEnd w:id="3"/>
    </w:p>
    <w:p w:rsidR="00C3363B" w:rsidRPr="008E2573" w:rsidRDefault="00A47AB5" w:rsidP="006D794B">
      <w:pPr>
        <w:pStyle w:val="Heading1"/>
      </w:pPr>
      <w:r>
        <w:rPr>
          <w:lang w:val="ru-RU"/>
        </w:rPr>
        <w:lastRenderedPageBreak/>
        <w:t>методология процесса разработки</w:t>
      </w:r>
    </w:p>
    <w:p w:rsidR="00E22282" w:rsidRDefault="00A47AB5" w:rsidP="007D2275">
      <w:pPr>
        <w:pStyle w:val="BodyText"/>
        <w:rPr>
          <w:lang w:val="ru-RU"/>
        </w:rPr>
      </w:pPr>
      <w:r>
        <w:rPr>
          <w:lang w:val="ru-RU"/>
        </w:rPr>
        <w:t xml:space="preserve">Для управления процессами разработки используется методология </w:t>
      </w:r>
      <w:r>
        <w:t>Feature</w:t>
      </w:r>
      <w:r w:rsidRPr="00A47AB5">
        <w:rPr>
          <w:lang w:val="ru-RU"/>
        </w:rPr>
        <w:t xml:space="preserve"> </w:t>
      </w:r>
      <w:r>
        <w:t>Driven</w:t>
      </w:r>
      <w:r w:rsidRPr="00A47AB5">
        <w:rPr>
          <w:lang w:val="ru-RU"/>
        </w:rPr>
        <w:t xml:space="preserve"> </w:t>
      </w:r>
      <w:r>
        <w:t>Development</w:t>
      </w:r>
      <w:r w:rsidR="00C17200" w:rsidRPr="00C17200">
        <w:rPr>
          <w:lang w:val="ru-RU"/>
        </w:rPr>
        <w:t xml:space="preserve"> (</w:t>
      </w:r>
      <w:r w:rsidR="00C17200">
        <w:t>FDD</w:t>
      </w:r>
      <w:r w:rsidR="00C17200" w:rsidRPr="00C17200">
        <w:rPr>
          <w:lang w:val="ru-RU"/>
        </w:rPr>
        <w:t>)</w:t>
      </w:r>
      <w:r>
        <w:rPr>
          <w:lang w:val="ru-RU"/>
        </w:rPr>
        <w:t>.</w:t>
      </w:r>
    </w:p>
    <w:p w:rsidR="00C17200" w:rsidRDefault="00C17200" w:rsidP="007D2275">
      <w:pPr>
        <w:pStyle w:val="BodyText"/>
        <w:rPr>
          <w:lang w:val="ru-RU"/>
        </w:rPr>
      </w:pPr>
      <w:r>
        <w:t>FDD</w:t>
      </w:r>
      <w:r>
        <w:rPr>
          <w:lang w:val="ru-RU"/>
        </w:rPr>
        <w:t xml:space="preserve"> – это итеративная методология разработки программного обеспечения, которая принимает за основу важную для заказчика функциональность разрабатываемого программного обеспечения. Основной целью методологии является разработка реального, работающего программного обеспечения в поставленные сроки.</w:t>
      </w:r>
    </w:p>
    <w:p w:rsidR="00C17200" w:rsidRDefault="00C17200" w:rsidP="007D2275">
      <w:pPr>
        <w:pStyle w:val="BodyText"/>
        <w:rPr>
          <w:lang w:val="ru-RU"/>
        </w:rPr>
      </w:pPr>
      <w:r>
        <w:t>FDD</w:t>
      </w:r>
      <w:r w:rsidRPr="00C17200">
        <w:rPr>
          <w:lang w:val="ru-RU"/>
        </w:rPr>
        <w:t xml:space="preserve"> </w:t>
      </w:r>
      <w:r>
        <w:rPr>
          <w:lang w:val="ru-RU"/>
        </w:rPr>
        <w:t xml:space="preserve">построена на основе лучших практик в разработке программного обеспечения. В </w:t>
      </w:r>
      <w:r>
        <w:t xml:space="preserve">FDD </w:t>
      </w:r>
      <w:r>
        <w:rPr>
          <w:lang w:val="ru-RU"/>
        </w:rPr>
        <w:t>используется:</w:t>
      </w:r>
    </w:p>
    <w:p w:rsidR="00C17200" w:rsidRDefault="00C17200" w:rsidP="00C17200">
      <w:pPr>
        <w:pStyle w:val="BodyText"/>
        <w:numPr>
          <w:ilvl w:val="0"/>
          <w:numId w:val="40"/>
        </w:numPr>
        <w:rPr>
          <w:lang w:val="ru-RU"/>
        </w:rPr>
      </w:pPr>
      <w:r>
        <w:rPr>
          <w:lang w:val="ru-RU"/>
        </w:rPr>
        <w:t>Объектное моделирование предметной области.</w:t>
      </w:r>
    </w:p>
    <w:p w:rsidR="00C17200" w:rsidRDefault="00C17200" w:rsidP="00C17200">
      <w:pPr>
        <w:pStyle w:val="BodyText"/>
        <w:numPr>
          <w:ilvl w:val="0"/>
          <w:numId w:val="40"/>
        </w:numPr>
        <w:rPr>
          <w:lang w:val="ru-RU"/>
        </w:rPr>
      </w:pPr>
      <w:r>
        <w:rPr>
          <w:lang w:val="ru-RU"/>
        </w:rPr>
        <w:t>Разработка по функциям – любая функция, которая оценивается больше 2х недель, разбивается на подфункции.</w:t>
      </w:r>
    </w:p>
    <w:p w:rsidR="00C17200" w:rsidRDefault="00C17200" w:rsidP="00C17200">
      <w:pPr>
        <w:pStyle w:val="BodyText"/>
        <w:numPr>
          <w:ilvl w:val="0"/>
          <w:numId w:val="40"/>
        </w:numPr>
        <w:rPr>
          <w:lang w:val="ru-RU"/>
        </w:rPr>
      </w:pPr>
      <w:r>
        <w:rPr>
          <w:lang w:val="ru-RU"/>
        </w:rPr>
        <w:t>Индивидуальное владение классом(кодом) – над каждым участком кода одновременно работает только один разработчик, который отвечает за его согласованность с остальной системой и производительность.</w:t>
      </w:r>
    </w:p>
    <w:p w:rsidR="00C17200" w:rsidRDefault="00C17200" w:rsidP="00C17200">
      <w:pPr>
        <w:pStyle w:val="BodyText"/>
        <w:numPr>
          <w:ilvl w:val="0"/>
          <w:numId w:val="40"/>
        </w:numPr>
        <w:rPr>
          <w:lang w:val="ru-RU"/>
        </w:rPr>
      </w:pPr>
      <w:r>
        <w:rPr>
          <w:lang w:val="ru-RU"/>
        </w:rPr>
        <w:t xml:space="preserve">Команда по проектированию интерфейсов и функций – небольшая, динамически формируемая команда разработчиков, занимающаяся небольшой подзадачей. Позволяет нескольким разработчикам участвовать в разработке контрактов функций и повышает общий уровень знаний разработчиков о работе всей системы. </w:t>
      </w:r>
    </w:p>
    <w:p w:rsidR="00C17200" w:rsidRDefault="00C17200" w:rsidP="00C17200">
      <w:pPr>
        <w:pStyle w:val="BodyText"/>
        <w:numPr>
          <w:ilvl w:val="0"/>
          <w:numId w:val="40"/>
        </w:numPr>
        <w:rPr>
          <w:lang w:val="ru-RU"/>
        </w:rPr>
      </w:pPr>
      <w:r>
        <w:rPr>
          <w:lang w:val="ru-RU"/>
        </w:rPr>
        <w:t>Проверка кода – обеспечивают хорошее качество кода.</w:t>
      </w:r>
    </w:p>
    <w:p w:rsidR="00C17200" w:rsidRDefault="00ED1D3D" w:rsidP="00C17200">
      <w:pPr>
        <w:pStyle w:val="BodyText"/>
        <w:numPr>
          <w:ilvl w:val="0"/>
          <w:numId w:val="40"/>
        </w:numPr>
        <w:rPr>
          <w:lang w:val="ru-RU"/>
        </w:rPr>
      </w:pPr>
      <w:r>
        <w:rPr>
          <w:lang w:val="ru-RU"/>
        </w:rPr>
        <w:t>Конфигурационное управление – помогает определять ответственность классов за функционал и поддерживать историю изменения кода при добавлении и изменении функционала.</w:t>
      </w:r>
    </w:p>
    <w:p w:rsidR="00ED1D3D" w:rsidRDefault="00ED1D3D" w:rsidP="00C17200">
      <w:pPr>
        <w:pStyle w:val="BodyText"/>
        <w:numPr>
          <w:ilvl w:val="0"/>
          <w:numId w:val="40"/>
        </w:numPr>
        <w:rPr>
          <w:lang w:val="ru-RU"/>
        </w:rPr>
      </w:pPr>
      <w:r>
        <w:rPr>
          <w:lang w:val="ru-RU"/>
        </w:rPr>
        <w:t xml:space="preserve">Регулярные </w:t>
      </w:r>
      <w:r w:rsidR="005B11E7">
        <w:rPr>
          <w:lang w:val="ru-RU"/>
        </w:rPr>
        <w:t>сборки (</w:t>
      </w:r>
      <w:proofErr w:type="spellStart"/>
      <w:r w:rsidR="005B11E7">
        <w:rPr>
          <w:lang w:val="ru-RU"/>
        </w:rPr>
        <w:t>билды</w:t>
      </w:r>
      <w:proofErr w:type="spellEnd"/>
      <w:r w:rsidR="005B11E7">
        <w:rPr>
          <w:lang w:val="ru-RU"/>
        </w:rPr>
        <w:t>)</w:t>
      </w:r>
      <w:r>
        <w:rPr>
          <w:lang w:val="ru-RU"/>
        </w:rPr>
        <w:t xml:space="preserve"> – гарантирует наличие актуальной версии системы для показа заказчику.</w:t>
      </w:r>
    </w:p>
    <w:p w:rsidR="00ED1D3D" w:rsidRDefault="00ED1D3D" w:rsidP="00C17200">
      <w:pPr>
        <w:pStyle w:val="BodyText"/>
        <w:numPr>
          <w:ilvl w:val="0"/>
          <w:numId w:val="40"/>
        </w:numPr>
        <w:rPr>
          <w:lang w:val="ru-RU"/>
        </w:rPr>
      </w:pPr>
      <w:r>
        <w:rPr>
          <w:lang w:val="ru-RU"/>
        </w:rPr>
        <w:t>Прозрачность процессов и планов разработки для заказчика.</w:t>
      </w:r>
    </w:p>
    <w:p w:rsidR="00ED1D3D" w:rsidRPr="00C17200" w:rsidRDefault="00ED1D3D" w:rsidP="00ED1D3D">
      <w:pPr>
        <w:pStyle w:val="BodyText"/>
        <w:rPr>
          <w:lang w:val="ru-RU"/>
        </w:rPr>
      </w:pPr>
    </w:p>
    <w:p w:rsidR="00C17200" w:rsidRDefault="005B11E7" w:rsidP="005B11E7">
      <w:pPr>
        <w:pStyle w:val="BodyText"/>
        <w:rPr>
          <w:lang w:val="ru-RU"/>
        </w:rPr>
      </w:pPr>
      <w:r>
        <w:rPr>
          <w:lang w:val="ru-RU"/>
        </w:rPr>
        <w:t xml:space="preserve">Основные этапы разработки программного обеспечения по </w:t>
      </w:r>
      <w:r>
        <w:t>FDD</w:t>
      </w:r>
      <w:r>
        <w:rPr>
          <w:lang w:val="ru-RU"/>
        </w:rPr>
        <w:t>:</w:t>
      </w:r>
    </w:p>
    <w:p w:rsidR="005B11E7" w:rsidRDefault="005B11E7" w:rsidP="005B11E7">
      <w:pPr>
        <w:pStyle w:val="BodyText"/>
        <w:numPr>
          <w:ilvl w:val="0"/>
          <w:numId w:val="41"/>
        </w:numPr>
        <w:rPr>
          <w:lang w:val="ru-RU"/>
        </w:rPr>
      </w:pPr>
      <w:r>
        <w:rPr>
          <w:lang w:val="ru-RU"/>
        </w:rPr>
        <w:t xml:space="preserve">Разработка </w:t>
      </w:r>
      <w:r w:rsidR="00457927">
        <w:rPr>
          <w:lang w:val="ru-RU"/>
        </w:rPr>
        <w:t>архитектуры</w:t>
      </w:r>
      <w:r>
        <w:rPr>
          <w:lang w:val="ru-RU"/>
        </w:rPr>
        <w:t xml:space="preserve"> приложения.</w:t>
      </w:r>
    </w:p>
    <w:p w:rsidR="005B11E7" w:rsidRDefault="005B11E7" w:rsidP="005B11E7">
      <w:pPr>
        <w:pStyle w:val="BodyText"/>
        <w:numPr>
          <w:ilvl w:val="0"/>
          <w:numId w:val="41"/>
        </w:numPr>
        <w:rPr>
          <w:lang w:val="ru-RU"/>
        </w:rPr>
      </w:pPr>
      <w:r>
        <w:rPr>
          <w:lang w:val="ru-RU"/>
        </w:rPr>
        <w:t>Составление списка функций/задач.</w:t>
      </w:r>
    </w:p>
    <w:p w:rsidR="005B11E7" w:rsidRDefault="005B11E7" w:rsidP="005B11E7">
      <w:pPr>
        <w:pStyle w:val="BodyText"/>
        <w:numPr>
          <w:ilvl w:val="0"/>
          <w:numId w:val="41"/>
        </w:numPr>
        <w:rPr>
          <w:lang w:val="ru-RU"/>
        </w:rPr>
      </w:pPr>
      <w:r>
        <w:rPr>
          <w:lang w:val="ru-RU"/>
        </w:rPr>
        <w:t>Составление плана разработки функций – устанавливается приоритет, зависимости между задачами.</w:t>
      </w:r>
    </w:p>
    <w:p w:rsidR="005B11E7" w:rsidRDefault="005B11E7" w:rsidP="005B11E7">
      <w:pPr>
        <w:pStyle w:val="BodyText"/>
        <w:numPr>
          <w:ilvl w:val="0"/>
          <w:numId w:val="41"/>
        </w:numPr>
        <w:rPr>
          <w:lang w:val="ru-RU"/>
        </w:rPr>
      </w:pPr>
      <w:r>
        <w:rPr>
          <w:lang w:val="ru-RU"/>
        </w:rPr>
        <w:t>Проектирование функций/задач.</w:t>
      </w:r>
    </w:p>
    <w:p w:rsidR="005B11E7" w:rsidRDefault="005B11E7" w:rsidP="005B11E7">
      <w:pPr>
        <w:pStyle w:val="BodyText"/>
        <w:numPr>
          <w:ilvl w:val="1"/>
          <w:numId w:val="41"/>
        </w:numPr>
        <w:rPr>
          <w:lang w:val="ru-RU"/>
        </w:rPr>
      </w:pPr>
      <w:r>
        <w:rPr>
          <w:lang w:val="ru-RU"/>
        </w:rPr>
        <w:t>Анализ.</w:t>
      </w:r>
    </w:p>
    <w:p w:rsidR="005B11E7" w:rsidRDefault="005B11E7" w:rsidP="005B11E7">
      <w:pPr>
        <w:pStyle w:val="BodyText"/>
        <w:numPr>
          <w:ilvl w:val="1"/>
          <w:numId w:val="41"/>
        </w:numPr>
        <w:rPr>
          <w:lang w:val="ru-RU"/>
        </w:rPr>
      </w:pPr>
      <w:r>
        <w:rPr>
          <w:lang w:val="ru-RU"/>
        </w:rPr>
        <w:t>Дизайн.</w:t>
      </w:r>
    </w:p>
    <w:p w:rsidR="005B11E7" w:rsidRDefault="005B11E7" w:rsidP="005B11E7">
      <w:pPr>
        <w:pStyle w:val="BodyText"/>
        <w:numPr>
          <w:ilvl w:val="1"/>
          <w:numId w:val="41"/>
        </w:numPr>
        <w:rPr>
          <w:lang w:val="ru-RU"/>
        </w:rPr>
      </w:pPr>
      <w:r>
        <w:rPr>
          <w:lang w:val="ru-RU"/>
        </w:rPr>
        <w:t>Проверка дизайна.</w:t>
      </w:r>
    </w:p>
    <w:p w:rsidR="005B11E7" w:rsidRDefault="005B11E7" w:rsidP="005B11E7">
      <w:pPr>
        <w:pStyle w:val="BodyText"/>
        <w:numPr>
          <w:ilvl w:val="0"/>
          <w:numId w:val="41"/>
        </w:numPr>
        <w:rPr>
          <w:lang w:val="ru-RU"/>
        </w:rPr>
      </w:pPr>
      <w:r>
        <w:rPr>
          <w:lang w:val="ru-RU"/>
        </w:rPr>
        <w:t>Реализация функций/задач.</w:t>
      </w:r>
    </w:p>
    <w:p w:rsidR="005B11E7" w:rsidRDefault="005B11E7" w:rsidP="005B11E7">
      <w:pPr>
        <w:pStyle w:val="BodyText"/>
        <w:numPr>
          <w:ilvl w:val="1"/>
          <w:numId w:val="41"/>
        </w:numPr>
        <w:rPr>
          <w:lang w:val="ru-RU"/>
        </w:rPr>
      </w:pPr>
      <w:r>
        <w:rPr>
          <w:lang w:val="ru-RU"/>
        </w:rPr>
        <w:t>Написание кода.</w:t>
      </w:r>
    </w:p>
    <w:p w:rsidR="005B11E7" w:rsidRDefault="005B11E7" w:rsidP="005B11E7">
      <w:pPr>
        <w:pStyle w:val="BodyText"/>
        <w:numPr>
          <w:ilvl w:val="1"/>
          <w:numId w:val="41"/>
        </w:numPr>
        <w:rPr>
          <w:lang w:val="ru-RU"/>
        </w:rPr>
      </w:pPr>
      <w:r>
        <w:rPr>
          <w:lang w:val="ru-RU"/>
        </w:rPr>
        <w:t>Проверка кода.</w:t>
      </w:r>
    </w:p>
    <w:p w:rsidR="005B11E7" w:rsidRPr="005B11E7" w:rsidRDefault="005B11E7" w:rsidP="005B11E7">
      <w:pPr>
        <w:pStyle w:val="BodyText"/>
        <w:ind w:left="720"/>
        <w:rPr>
          <w:lang w:val="ru-RU"/>
        </w:rPr>
      </w:pPr>
      <w:r w:rsidRPr="005B11E7">
        <w:t xml:space="preserve">5.3. </w:t>
      </w:r>
      <w:r>
        <w:rPr>
          <w:lang w:val="ru-RU"/>
        </w:rPr>
        <w:t>Включение в сборку.</w:t>
      </w:r>
    </w:p>
    <w:p w:rsidR="005B11E7" w:rsidRPr="005B11E7" w:rsidRDefault="005B11E7" w:rsidP="005B11E7">
      <w:pPr>
        <w:pStyle w:val="BodyText"/>
        <w:ind w:left="720"/>
      </w:pPr>
    </w:p>
    <w:p w:rsidR="005B11E7" w:rsidRDefault="00D87384" w:rsidP="00681263">
      <w:pPr>
        <w:pStyle w:val="BodyText"/>
        <w:jc w:val="center"/>
      </w:pPr>
      <w:r>
        <w:object w:dxaOrig="8685" w:dyaOrig="60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34.5pt;height:304.5pt" o:ole="">
            <v:imagedata r:id="rId12" o:title=""/>
          </v:shape>
          <o:OLEObject Type="Embed" ProgID="Visio.Drawing.15" ShapeID="_x0000_i1026" DrawAspect="Content" ObjectID="_1502029456" r:id="rId13"/>
        </w:object>
      </w:r>
      <w:bookmarkStart w:id="5" w:name="_GoBack"/>
      <w:bookmarkEnd w:id="5"/>
    </w:p>
    <w:p w:rsidR="00681263" w:rsidRPr="00113FD1" w:rsidRDefault="00681263" w:rsidP="00681263">
      <w:pPr>
        <w:pStyle w:val="BodyText"/>
        <w:jc w:val="center"/>
        <w:rPr>
          <w:lang w:val="ru-RU"/>
        </w:rPr>
      </w:pPr>
      <w:r>
        <w:rPr>
          <w:lang w:val="ru-RU"/>
        </w:rPr>
        <w:t xml:space="preserve">Рисунок 1 - Основные этапы разработки Программного обеспечения по методологии </w:t>
      </w:r>
      <w:r>
        <w:t>FDD</w:t>
      </w:r>
    </w:p>
    <w:p w:rsidR="00C17200" w:rsidRPr="00681263" w:rsidRDefault="00C17200" w:rsidP="00681263">
      <w:pPr>
        <w:pStyle w:val="BodyText"/>
        <w:jc w:val="center"/>
        <w:rPr>
          <w:lang w:val="ru-RU"/>
        </w:rPr>
      </w:pPr>
    </w:p>
    <w:p w:rsidR="00C17200" w:rsidRDefault="00457927" w:rsidP="00457927">
      <w:pPr>
        <w:pStyle w:val="Heading2"/>
        <w:rPr>
          <w:lang w:val="ru-RU"/>
        </w:rPr>
      </w:pPr>
      <w:r>
        <w:rPr>
          <w:lang w:val="ru-RU"/>
        </w:rPr>
        <w:t>Разработка архитектуры системы</w:t>
      </w:r>
    </w:p>
    <w:p w:rsidR="00457927" w:rsidRDefault="00457927" w:rsidP="007D2275">
      <w:pPr>
        <w:pStyle w:val="BodyText"/>
        <w:rPr>
          <w:lang w:val="ru-RU"/>
        </w:rPr>
      </w:pPr>
      <w:r>
        <w:rPr>
          <w:lang w:val="ru-RU"/>
        </w:rPr>
        <w:t xml:space="preserve">Разработка архитектуры </w:t>
      </w:r>
      <w:r w:rsidR="00E64E39">
        <w:rPr>
          <w:lang w:val="ru-RU"/>
        </w:rPr>
        <w:t>системы</w:t>
      </w:r>
      <w:r>
        <w:rPr>
          <w:lang w:val="ru-RU"/>
        </w:rPr>
        <w:t xml:space="preserve"> проводится под руководством координатора и ведущего разработчика проекта.</w:t>
      </w:r>
    </w:p>
    <w:p w:rsidR="00457927" w:rsidRDefault="00457927" w:rsidP="007D2275">
      <w:pPr>
        <w:pStyle w:val="BodyText"/>
        <w:rPr>
          <w:lang w:val="ru-RU"/>
        </w:rPr>
      </w:pPr>
      <w:r>
        <w:rPr>
          <w:lang w:val="ru-RU"/>
        </w:rPr>
        <w:t>Разработка архитектуры системы состоит из следующих этапов.</w:t>
      </w:r>
    </w:p>
    <w:p w:rsidR="00457927" w:rsidRDefault="00457927" w:rsidP="00457927">
      <w:pPr>
        <w:pStyle w:val="BodyText"/>
        <w:numPr>
          <w:ilvl w:val="0"/>
          <w:numId w:val="42"/>
        </w:numPr>
        <w:rPr>
          <w:lang w:val="ru-RU"/>
        </w:rPr>
      </w:pPr>
      <w:r>
        <w:rPr>
          <w:lang w:val="ru-RU"/>
        </w:rPr>
        <w:t>Формирование команды</w:t>
      </w:r>
      <w:r w:rsidR="00E76A2E">
        <w:rPr>
          <w:lang w:val="ru-RU"/>
        </w:rPr>
        <w:t xml:space="preserve"> разработчиков, отвечающих за архитектуру системы</w:t>
      </w:r>
      <w:r>
        <w:rPr>
          <w:lang w:val="ru-RU"/>
        </w:rPr>
        <w:t xml:space="preserve">. </w:t>
      </w:r>
      <w:r w:rsidR="00E76A2E">
        <w:rPr>
          <w:lang w:val="ru-RU"/>
        </w:rPr>
        <w:t>В команду должны входить постоянные участники данного проекта по разработке системы, координатор и ведущий разработчик проекта.</w:t>
      </w:r>
    </w:p>
    <w:p w:rsidR="00E76A2E" w:rsidRDefault="00E76A2E" w:rsidP="00457927">
      <w:pPr>
        <w:pStyle w:val="BodyText"/>
        <w:numPr>
          <w:ilvl w:val="0"/>
          <w:numId w:val="42"/>
        </w:numPr>
        <w:rPr>
          <w:lang w:val="ru-RU"/>
        </w:rPr>
      </w:pPr>
      <w:r>
        <w:rPr>
          <w:lang w:val="ru-RU"/>
        </w:rPr>
        <w:t>Обзор разрабатываемой системы и ее предметной области. Проводится координатором и ведущим разработчиком проекта.</w:t>
      </w:r>
    </w:p>
    <w:p w:rsidR="00E76A2E" w:rsidRDefault="00E76A2E" w:rsidP="00457927">
      <w:pPr>
        <w:pStyle w:val="BodyText"/>
        <w:numPr>
          <w:ilvl w:val="0"/>
          <w:numId w:val="42"/>
        </w:numPr>
        <w:rPr>
          <w:lang w:val="ru-RU"/>
        </w:rPr>
      </w:pPr>
      <w:r>
        <w:rPr>
          <w:lang w:val="ru-RU"/>
        </w:rPr>
        <w:t>Изучение документации. Команда изучает документы с требованиями.</w:t>
      </w:r>
    </w:p>
    <w:p w:rsidR="009C139B" w:rsidRDefault="00E64E39" w:rsidP="005D6361">
      <w:pPr>
        <w:pStyle w:val="BodyText"/>
        <w:numPr>
          <w:ilvl w:val="0"/>
          <w:numId w:val="42"/>
        </w:numPr>
        <w:rPr>
          <w:lang w:val="ru-RU"/>
        </w:rPr>
      </w:pPr>
      <w:r w:rsidRPr="009C139B">
        <w:rPr>
          <w:lang w:val="ru-RU"/>
        </w:rPr>
        <w:t xml:space="preserve">Команда разбивается на небольшие группы не больше 3х человек. </w:t>
      </w:r>
    </w:p>
    <w:p w:rsidR="00E64E39" w:rsidRPr="009C139B" w:rsidRDefault="00E64E39" w:rsidP="005D6361">
      <w:pPr>
        <w:pStyle w:val="BodyText"/>
        <w:numPr>
          <w:ilvl w:val="0"/>
          <w:numId w:val="42"/>
        </w:numPr>
        <w:rPr>
          <w:lang w:val="ru-RU"/>
        </w:rPr>
      </w:pPr>
      <w:r w:rsidRPr="009C139B">
        <w:rPr>
          <w:lang w:val="ru-RU"/>
        </w:rPr>
        <w:t>Каждая группа предоставляет свой вариант архитектуры системы или подсистемы. Координатор и ведущий разработчик также предоставляют свои варианты. Выбирается наиболее подходящий вариант архитектуры системы.</w:t>
      </w:r>
    </w:p>
    <w:p w:rsidR="009C139B" w:rsidRDefault="009C139B" w:rsidP="00160A47">
      <w:pPr>
        <w:pStyle w:val="BodyText"/>
        <w:numPr>
          <w:ilvl w:val="0"/>
          <w:numId w:val="42"/>
        </w:numPr>
        <w:rPr>
          <w:lang w:val="ru-RU"/>
        </w:rPr>
      </w:pPr>
      <w:r>
        <w:rPr>
          <w:lang w:val="ru-RU"/>
        </w:rPr>
        <w:t>Улучшение архитектуры</w:t>
      </w:r>
      <w:r w:rsidRPr="009C139B">
        <w:rPr>
          <w:lang w:val="ru-RU"/>
        </w:rPr>
        <w:t xml:space="preserve">. </w:t>
      </w:r>
      <w:r w:rsidR="003D0FAC" w:rsidRPr="009C139B">
        <w:rPr>
          <w:lang w:val="ru-RU"/>
        </w:rPr>
        <w:t xml:space="preserve">Повторяются шаги </w:t>
      </w:r>
      <w:r>
        <w:rPr>
          <w:lang w:val="ru-RU"/>
        </w:rPr>
        <w:t>5</w:t>
      </w:r>
      <w:r w:rsidRPr="009C139B">
        <w:rPr>
          <w:lang w:val="ru-RU"/>
        </w:rPr>
        <w:t xml:space="preserve"> и </w:t>
      </w:r>
      <w:r>
        <w:rPr>
          <w:lang w:val="ru-RU"/>
        </w:rPr>
        <w:t>6.</w:t>
      </w:r>
    </w:p>
    <w:p w:rsidR="00E64E39" w:rsidRPr="009C139B" w:rsidRDefault="00E64E39" w:rsidP="00160A47">
      <w:pPr>
        <w:pStyle w:val="BodyText"/>
        <w:numPr>
          <w:ilvl w:val="0"/>
          <w:numId w:val="42"/>
        </w:numPr>
        <w:rPr>
          <w:lang w:val="ru-RU"/>
        </w:rPr>
      </w:pPr>
      <w:r w:rsidRPr="009C139B">
        <w:rPr>
          <w:lang w:val="ru-RU"/>
        </w:rPr>
        <w:t xml:space="preserve">Документирование </w:t>
      </w:r>
      <w:r w:rsidR="004244DE" w:rsidRPr="009C139B">
        <w:rPr>
          <w:lang w:val="ru-RU"/>
        </w:rPr>
        <w:t>выбранной архитектуры, возможного развития архитектуры, альтернативных решений.</w:t>
      </w:r>
    </w:p>
    <w:p w:rsidR="004244DE" w:rsidRDefault="004244DE" w:rsidP="00457927">
      <w:pPr>
        <w:pStyle w:val="BodyText"/>
        <w:numPr>
          <w:ilvl w:val="0"/>
          <w:numId w:val="42"/>
        </w:numPr>
        <w:rPr>
          <w:lang w:val="ru-RU"/>
        </w:rPr>
      </w:pPr>
      <w:r>
        <w:rPr>
          <w:lang w:val="ru-RU"/>
        </w:rPr>
        <w:t xml:space="preserve">Проверка. Внутренняя оценка архитектуры проводится координатором проекта и ведущим разработчиком. Архитектура предоставляется заказчику на проверку соответствия будущей системы его ожиданиям. При необходимости пункты с </w:t>
      </w:r>
      <w:r w:rsidR="009C139B">
        <w:rPr>
          <w:lang w:val="ru-RU"/>
        </w:rPr>
        <w:t>5</w:t>
      </w:r>
      <w:r>
        <w:rPr>
          <w:lang w:val="ru-RU"/>
        </w:rPr>
        <w:t xml:space="preserve"> по 8 повторяются.</w:t>
      </w:r>
    </w:p>
    <w:p w:rsidR="00C17200" w:rsidRDefault="004244DE" w:rsidP="007D2275">
      <w:pPr>
        <w:pStyle w:val="BodyText"/>
        <w:rPr>
          <w:lang w:val="ru-RU"/>
        </w:rPr>
      </w:pPr>
      <w:r>
        <w:rPr>
          <w:lang w:val="ru-RU"/>
        </w:rPr>
        <w:t>Архитектура считается удовлетворительной, если ее одобрили координатор, ведущий разработчик и заказчик.</w:t>
      </w:r>
    </w:p>
    <w:p w:rsidR="00ED2602" w:rsidRDefault="00ED2602" w:rsidP="00ED2602">
      <w:pPr>
        <w:pStyle w:val="BodyText"/>
        <w:jc w:val="center"/>
      </w:pPr>
      <w:r>
        <w:object w:dxaOrig="8715" w:dyaOrig="13740">
          <v:shape id="_x0000_i1025" type="#_x0000_t75" style="width:426.5pt;height:672.5pt" o:ole="">
            <v:imagedata r:id="rId14" o:title=""/>
          </v:shape>
          <o:OLEObject Type="Embed" ProgID="Visio.Drawing.15" ShapeID="_x0000_i1025" DrawAspect="Content" ObjectID="_1502029457" r:id="rId15"/>
        </w:object>
      </w:r>
    </w:p>
    <w:p w:rsidR="00ED2602" w:rsidRPr="00ED2602" w:rsidRDefault="00ED2602" w:rsidP="00ED2602">
      <w:pPr>
        <w:pStyle w:val="BodyText"/>
        <w:jc w:val="center"/>
        <w:rPr>
          <w:lang w:val="ru-RU"/>
        </w:rPr>
      </w:pPr>
      <w:r>
        <w:rPr>
          <w:lang w:val="ru-RU"/>
        </w:rPr>
        <w:t>Рисунок 2 – Разработка архитектуры системы</w:t>
      </w:r>
    </w:p>
    <w:p w:rsidR="004244DE" w:rsidRDefault="004244DE" w:rsidP="007D2275">
      <w:pPr>
        <w:pStyle w:val="BodyText"/>
        <w:rPr>
          <w:lang w:val="ru-RU"/>
        </w:rPr>
      </w:pPr>
      <w:r>
        <w:rPr>
          <w:lang w:val="ru-RU"/>
        </w:rPr>
        <w:lastRenderedPageBreak/>
        <w:t>Результатом разработки архитектуры является:</w:t>
      </w:r>
    </w:p>
    <w:p w:rsidR="004244DE" w:rsidRDefault="004244DE" w:rsidP="004244DE">
      <w:pPr>
        <w:pStyle w:val="BodyText"/>
        <w:numPr>
          <w:ilvl w:val="0"/>
          <w:numId w:val="43"/>
        </w:numPr>
        <w:rPr>
          <w:lang w:val="ru-RU"/>
        </w:rPr>
      </w:pPr>
      <w:r>
        <w:rPr>
          <w:lang w:val="ru-RU"/>
        </w:rPr>
        <w:t>Структура системы – основные модули и связи между ними. Контракты модулей.</w:t>
      </w:r>
    </w:p>
    <w:p w:rsidR="004244DE" w:rsidRDefault="004244DE" w:rsidP="004244DE">
      <w:pPr>
        <w:pStyle w:val="BodyText"/>
        <w:numPr>
          <w:ilvl w:val="0"/>
          <w:numId w:val="43"/>
        </w:numPr>
        <w:rPr>
          <w:lang w:val="ru-RU"/>
        </w:rPr>
      </w:pPr>
      <w:r>
        <w:rPr>
          <w:lang w:val="ru-RU"/>
        </w:rPr>
        <w:t>Диаграмма основных классов бизнес-логики.</w:t>
      </w:r>
    </w:p>
    <w:p w:rsidR="004244DE" w:rsidRDefault="004244DE" w:rsidP="004244DE">
      <w:pPr>
        <w:pStyle w:val="BodyText"/>
        <w:numPr>
          <w:ilvl w:val="0"/>
          <w:numId w:val="43"/>
        </w:numPr>
        <w:rPr>
          <w:lang w:val="ru-RU"/>
        </w:rPr>
      </w:pPr>
      <w:r>
        <w:rPr>
          <w:lang w:val="ru-RU"/>
        </w:rPr>
        <w:t>Диаграммы последовательностей.</w:t>
      </w:r>
    </w:p>
    <w:p w:rsidR="004244DE" w:rsidRDefault="004244DE" w:rsidP="004244DE">
      <w:pPr>
        <w:pStyle w:val="BodyText"/>
        <w:numPr>
          <w:ilvl w:val="0"/>
          <w:numId w:val="43"/>
        </w:numPr>
        <w:rPr>
          <w:lang w:val="ru-RU"/>
        </w:rPr>
      </w:pPr>
      <w:r>
        <w:rPr>
          <w:lang w:val="ru-RU"/>
        </w:rPr>
        <w:t>Документация по выбранной архитектуре и альтернативным вариантам с объяснением выбора.</w:t>
      </w:r>
    </w:p>
    <w:p w:rsidR="004244DE" w:rsidRPr="00D87384" w:rsidRDefault="00D87384" w:rsidP="00D87384">
      <w:pPr>
        <w:pStyle w:val="BodyText"/>
      </w:pPr>
      <w:r w:rsidRPr="00D87384">
        <w:t>1.</w:t>
      </w:r>
      <w:r>
        <w:rPr>
          <w:lang w:val="ru-RU"/>
        </w:rPr>
        <w:t xml:space="preserve">2 </w:t>
      </w:r>
      <w:r w:rsidR="004244DE" w:rsidRPr="00D87384">
        <w:t xml:space="preserve"> </w:t>
      </w:r>
    </w:p>
    <w:p w:rsidR="0057025F" w:rsidRPr="0042056B" w:rsidRDefault="006B14D0" w:rsidP="007D2275">
      <w:pPr>
        <w:pStyle w:val="BodyText"/>
      </w:pPr>
      <w:r w:rsidRPr="0042056B">
        <w:t>This</w:t>
      </w:r>
      <w:r w:rsidRPr="005B11E7">
        <w:t xml:space="preserve"> </w:t>
      </w:r>
      <w:r w:rsidRPr="0042056B">
        <w:t>is</w:t>
      </w:r>
      <w:r w:rsidRPr="005B11E7">
        <w:t xml:space="preserve"> </w:t>
      </w:r>
      <w:r w:rsidRPr="0042056B">
        <w:t>the</w:t>
      </w:r>
      <w:r w:rsidRPr="005B11E7">
        <w:t xml:space="preserve"> </w:t>
      </w:r>
      <w:r w:rsidRPr="0042056B">
        <w:t>body</w:t>
      </w:r>
      <w:r w:rsidRPr="005B11E7">
        <w:t xml:space="preserve"> </w:t>
      </w:r>
      <w:r w:rsidRPr="0042056B">
        <w:t xml:space="preserve">copy style. Always use Trebuchet MS, size 10. Style is </w:t>
      </w:r>
      <w:r w:rsidRPr="0042056B">
        <w:rPr>
          <w:u w:val="single"/>
        </w:rPr>
        <w:t>Body</w:t>
      </w:r>
      <w:r w:rsidRPr="0042056B">
        <w:t xml:space="preserve"> (not Normal). Lorem ipsum dolor sit </w:t>
      </w:r>
      <w:proofErr w:type="spellStart"/>
      <w:r w:rsidRPr="0042056B">
        <w:t>amet</w:t>
      </w:r>
      <w:proofErr w:type="spellEnd"/>
      <w:r w:rsidRPr="0042056B">
        <w:t xml:space="preserve">, </w:t>
      </w:r>
      <w:proofErr w:type="spellStart"/>
      <w:r w:rsidRPr="0042056B">
        <w:t>consectetur</w:t>
      </w:r>
      <w:proofErr w:type="spellEnd"/>
      <w:r w:rsidRPr="0042056B">
        <w:t xml:space="preserve"> </w:t>
      </w:r>
      <w:proofErr w:type="spellStart"/>
      <w:r w:rsidRPr="0042056B">
        <w:t>adipiscing</w:t>
      </w:r>
      <w:proofErr w:type="spellEnd"/>
      <w:r w:rsidRPr="0042056B">
        <w:t xml:space="preserve"> </w:t>
      </w:r>
      <w:proofErr w:type="spellStart"/>
      <w:r w:rsidRPr="0042056B">
        <w:t>elit</w:t>
      </w:r>
      <w:proofErr w:type="spellEnd"/>
      <w:r w:rsidRPr="0042056B">
        <w:t xml:space="preserve">, </w:t>
      </w:r>
      <w:proofErr w:type="spellStart"/>
      <w:r w:rsidRPr="0042056B">
        <w:t>sed</w:t>
      </w:r>
      <w:proofErr w:type="spellEnd"/>
      <w:r w:rsidRPr="0042056B">
        <w:t xml:space="preserve"> do </w:t>
      </w:r>
      <w:proofErr w:type="spellStart"/>
      <w:r w:rsidRPr="0042056B">
        <w:t>eiusmod</w:t>
      </w:r>
      <w:proofErr w:type="spellEnd"/>
      <w:r w:rsidRPr="0042056B">
        <w:t xml:space="preserve"> </w:t>
      </w:r>
      <w:proofErr w:type="spellStart"/>
      <w:r w:rsidRPr="0042056B">
        <w:t>tempor</w:t>
      </w:r>
      <w:proofErr w:type="spellEnd"/>
      <w:r w:rsidRPr="0042056B">
        <w:t xml:space="preserve"> </w:t>
      </w:r>
      <w:proofErr w:type="spellStart"/>
      <w:r w:rsidRPr="0042056B">
        <w:t>incididunt</w:t>
      </w:r>
      <w:proofErr w:type="spellEnd"/>
      <w:r w:rsidRPr="0042056B">
        <w:t xml:space="preserve"> </w:t>
      </w:r>
      <w:proofErr w:type="spellStart"/>
      <w:r w:rsidRPr="0042056B">
        <w:t>ut</w:t>
      </w:r>
      <w:proofErr w:type="spellEnd"/>
      <w:r w:rsidRPr="0042056B">
        <w:t xml:space="preserve"> </w:t>
      </w:r>
      <w:proofErr w:type="spellStart"/>
      <w:r w:rsidRPr="0042056B">
        <w:t>labore</w:t>
      </w:r>
      <w:proofErr w:type="spellEnd"/>
      <w:r w:rsidRPr="0042056B">
        <w:t xml:space="preserve"> </w:t>
      </w:r>
      <w:proofErr w:type="gramStart"/>
      <w:r w:rsidRPr="0042056B">
        <w:t>et</w:t>
      </w:r>
      <w:proofErr w:type="gramEnd"/>
      <w:r w:rsidRPr="0042056B">
        <w:t xml:space="preserve"> </w:t>
      </w:r>
      <w:proofErr w:type="spellStart"/>
      <w:r w:rsidRPr="0042056B">
        <w:t>dolore</w:t>
      </w:r>
      <w:proofErr w:type="spellEnd"/>
      <w:r w:rsidRPr="0042056B">
        <w:t xml:space="preserve"> magna </w:t>
      </w:r>
      <w:proofErr w:type="spellStart"/>
      <w:r w:rsidRPr="0042056B">
        <w:t>aliqua</w:t>
      </w:r>
      <w:proofErr w:type="spellEnd"/>
      <w:r w:rsidRPr="0042056B">
        <w:t xml:space="preserve">. </w:t>
      </w:r>
      <w:proofErr w:type="spellStart"/>
      <w:r w:rsidRPr="0042056B">
        <w:t>Ut</w:t>
      </w:r>
      <w:proofErr w:type="spellEnd"/>
      <w:r w:rsidRPr="0042056B">
        <w:t xml:space="preserve"> </w:t>
      </w:r>
      <w:proofErr w:type="spellStart"/>
      <w:r w:rsidRPr="0042056B">
        <w:t>enim</w:t>
      </w:r>
      <w:proofErr w:type="spellEnd"/>
      <w:r w:rsidRPr="0042056B">
        <w:t xml:space="preserve"> ad minim </w:t>
      </w:r>
      <w:proofErr w:type="spellStart"/>
      <w:r w:rsidRPr="0042056B">
        <w:t>veniam</w:t>
      </w:r>
      <w:proofErr w:type="spellEnd"/>
      <w:r w:rsidRPr="0042056B">
        <w:t xml:space="preserve">, </w:t>
      </w:r>
      <w:proofErr w:type="spellStart"/>
      <w:r w:rsidRPr="0042056B">
        <w:t>quis</w:t>
      </w:r>
      <w:proofErr w:type="spellEnd"/>
      <w:r w:rsidRPr="0042056B">
        <w:t xml:space="preserve"> </w:t>
      </w:r>
      <w:proofErr w:type="spellStart"/>
      <w:r w:rsidRPr="0042056B">
        <w:t>nostrud</w:t>
      </w:r>
      <w:proofErr w:type="spellEnd"/>
      <w:r w:rsidRPr="0042056B">
        <w:t xml:space="preserve"> exercitation </w:t>
      </w:r>
      <w:proofErr w:type="spellStart"/>
      <w:r w:rsidRPr="0042056B">
        <w:t>ullamco</w:t>
      </w:r>
      <w:proofErr w:type="spellEnd"/>
      <w:r w:rsidRPr="0042056B">
        <w:t xml:space="preserve"> </w:t>
      </w:r>
      <w:proofErr w:type="spellStart"/>
      <w:r w:rsidRPr="0042056B">
        <w:t>laboris</w:t>
      </w:r>
      <w:proofErr w:type="spellEnd"/>
      <w:r w:rsidRPr="0042056B">
        <w:t xml:space="preserve"> nisi </w:t>
      </w:r>
      <w:proofErr w:type="spellStart"/>
      <w:r w:rsidRPr="0042056B">
        <w:t>ut</w:t>
      </w:r>
      <w:proofErr w:type="spellEnd"/>
      <w:r w:rsidRPr="0042056B">
        <w:t xml:space="preserve"> </w:t>
      </w:r>
      <w:proofErr w:type="spellStart"/>
      <w:r w:rsidRPr="0042056B">
        <w:t>aliquip</w:t>
      </w:r>
      <w:proofErr w:type="spellEnd"/>
      <w:r w:rsidRPr="0042056B">
        <w:t xml:space="preserve"> ex </w:t>
      </w:r>
      <w:proofErr w:type="spellStart"/>
      <w:r w:rsidRPr="0042056B">
        <w:t>ea</w:t>
      </w:r>
      <w:proofErr w:type="spellEnd"/>
      <w:r w:rsidRPr="0042056B">
        <w:t xml:space="preserve"> </w:t>
      </w:r>
      <w:proofErr w:type="spellStart"/>
      <w:r w:rsidRPr="0042056B">
        <w:t>commodo</w:t>
      </w:r>
      <w:proofErr w:type="spellEnd"/>
      <w:r w:rsidRPr="0042056B">
        <w:t xml:space="preserve"> </w:t>
      </w:r>
      <w:proofErr w:type="spellStart"/>
      <w:r w:rsidRPr="0042056B">
        <w:t>consequat</w:t>
      </w:r>
      <w:proofErr w:type="spellEnd"/>
      <w:r w:rsidRPr="0042056B">
        <w:t>.</w:t>
      </w:r>
    </w:p>
    <w:p w:rsidR="007C3456" w:rsidRDefault="00920D74" w:rsidP="00DF3EFB">
      <w:pPr>
        <w:pStyle w:val="Captionstyle"/>
        <w:jc w:val="left"/>
      </w:pPr>
      <w:r>
        <w:t xml:space="preserve">Table </w:t>
      </w:r>
      <w:r w:rsidR="003D0FAC">
        <w:fldChar w:fldCharType="begin"/>
      </w:r>
      <w:r w:rsidR="003D0FAC">
        <w:instrText xml:space="preserve"> SEQ Table \* ARABIC </w:instrText>
      </w:r>
      <w:r w:rsidR="003D0FAC">
        <w:fldChar w:fldCharType="separate"/>
      </w:r>
      <w:r w:rsidR="005B11E7">
        <w:rPr>
          <w:noProof/>
        </w:rPr>
        <w:t>1</w:t>
      </w:r>
      <w:r w:rsidR="003D0FAC">
        <w:rPr>
          <w:noProof/>
        </w:rPr>
        <w:fldChar w:fldCharType="end"/>
      </w:r>
      <w:r>
        <w:t xml:space="preserve"> Table name</w:t>
      </w:r>
    </w:p>
    <w:tbl>
      <w:tblPr>
        <w:tblStyle w:val="TableEPAM"/>
        <w:tblW w:w="0" w:type="auto"/>
        <w:tblInd w:w="108" w:type="dxa"/>
        <w:tblLook w:val="04A0" w:firstRow="1" w:lastRow="0" w:firstColumn="1" w:lastColumn="0" w:noHBand="0" w:noVBand="1"/>
      </w:tblPr>
      <w:tblGrid>
        <w:gridCol w:w="4618"/>
        <w:gridCol w:w="4621"/>
      </w:tblGrid>
      <w:tr w:rsidR="00920D74" w:rsidTr="00CB7B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7" w:type="dxa"/>
            <w:gridSpan w:val="2"/>
          </w:tcPr>
          <w:p w:rsidR="00920D74" w:rsidRPr="00DA6CF4" w:rsidRDefault="00920D74" w:rsidP="002C5F65">
            <w:r w:rsidRPr="00DA6CF4">
              <w:t>Table heading</w:t>
            </w:r>
          </w:p>
        </w:tc>
      </w:tr>
      <w:tr w:rsidR="00920D74" w:rsidTr="00CB7B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20D74" w:rsidRPr="00DA6CF4" w:rsidRDefault="00845FB4" w:rsidP="002C5F65">
            <w:r w:rsidRPr="00DA6CF4">
              <w:t>Column name1</w:t>
            </w:r>
          </w:p>
        </w:tc>
        <w:tc>
          <w:tcPr>
            <w:tcW w:w="4674" w:type="dxa"/>
          </w:tcPr>
          <w:p w:rsidR="00920D74" w:rsidRPr="00DA6CF4" w:rsidRDefault="00845FB4" w:rsidP="002C5F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A6CF4">
              <w:t>Column name2</w:t>
            </w:r>
          </w:p>
        </w:tc>
      </w:tr>
      <w:tr w:rsidR="00920D74" w:rsidTr="00CB7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20D74" w:rsidRDefault="00845FB4" w:rsidP="002C5F65">
            <w:r w:rsidRPr="00DA6CF4">
              <w:t>Table text</w:t>
            </w:r>
          </w:p>
          <w:p w:rsidR="004706BE" w:rsidRDefault="004706BE" w:rsidP="002C5F65">
            <w:r>
              <w:t>Example of table number list:</w:t>
            </w:r>
          </w:p>
          <w:p w:rsidR="004706BE" w:rsidRDefault="004706BE" w:rsidP="004706BE">
            <w:pPr>
              <w:pStyle w:val="TableNumberedList"/>
            </w:pPr>
            <w:r>
              <w:t>This is the first item in a list.</w:t>
            </w:r>
          </w:p>
          <w:p w:rsidR="004706BE" w:rsidRPr="00DA6CF4" w:rsidRDefault="004706BE" w:rsidP="004706BE">
            <w:pPr>
              <w:pStyle w:val="TableNumberedList"/>
            </w:pPr>
            <w:r>
              <w:t>This is the second item in a list.</w:t>
            </w:r>
          </w:p>
        </w:tc>
        <w:tc>
          <w:tcPr>
            <w:tcW w:w="4674" w:type="dxa"/>
          </w:tcPr>
          <w:p w:rsidR="00920D74" w:rsidRDefault="00845FB4" w:rsidP="002C5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6CF4">
              <w:t>Table text</w:t>
            </w:r>
          </w:p>
          <w:p w:rsidR="004706BE" w:rsidRDefault="004706BE" w:rsidP="002C5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Example of table bullet list:</w:t>
            </w:r>
          </w:p>
          <w:p w:rsidR="004706BE" w:rsidRDefault="004706BE" w:rsidP="004706BE">
            <w:pPr>
              <w:pStyle w:val="TableBulletLi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is the first item in a list;</w:t>
            </w:r>
          </w:p>
          <w:p w:rsidR="004706BE" w:rsidRPr="00DA6CF4" w:rsidRDefault="004706BE" w:rsidP="004706BE">
            <w:pPr>
              <w:pStyle w:val="TableBulletLi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is the </w:t>
            </w:r>
            <w:r w:rsidRPr="004706BE">
              <w:t>second</w:t>
            </w:r>
            <w:r>
              <w:t xml:space="preserve"> item in a list.</w:t>
            </w:r>
          </w:p>
        </w:tc>
      </w:tr>
    </w:tbl>
    <w:p w:rsidR="00920D74" w:rsidRPr="00920D74" w:rsidRDefault="00920D74" w:rsidP="007D2275">
      <w:pPr>
        <w:pStyle w:val="BodyText"/>
      </w:pPr>
    </w:p>
    <w:p w:rsidR="00E22282" w:rsidRPr="00221110" w:rsidRDefault="00E22282" w:rsidP="007B6668">
      <w:pPr>
        <w:pStyle w:val="Heading2"/>
      </w:pPr>
      <w:bookmarkStart w:id="6" w:name="_Toc419294330"/>
      <w:r w:rsidRPr="007B6668">
        <w:t>Section</w:t>
      </w:r>
      <w:r w:rsidRPr="00221110">
        <w:t xml:space="preserve"> 2</w:t>
      </w:r>
      <w:bookmarkEnd w:id="6"/>
    </w:p>
    <w:p w:rsidR="00E22282" w:rsidRDefault="00E22282" w:rsidP="007D2275">
      <w:pPr>
        <w:pStyle w:val="BodyText"/>
      </w:pPr>
      <w:r>
        <w:t>Body text</w:t>
      </w:r>
    </w:p>
    <w:p w:rsidR="00532D0E" w:rsidRDefault="00532D0E" w:rsidP="00C50228">
      <w:pPr>
        <w:pStyle w:val="BodyText"/>
        <w:jc w:val="center"/>
      </w:pPr>
      <w:r>
        <w:rPr>
          <w:noProof/>
        </w:rPr>
        <w:drawing>
          <wp:inline distT="0" distB="0" distL="0" distR="0" wp14:anchorId="6C40BAD8" wp14:editId="0A4CD241">
            <wp:extent cx="4163568" cy="2776728"/>
            <wp:effectExtent l="0" t="0" r="889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rossroads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568" cy="277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D0E" w:rsidRDefault="00532D0E" w:rsidP="00DF3EFB">
      <w:pPr>
        <w:pStyle w:val="Captionstyle"/>
      </w:pPr>
      <w:r>
        <w:t xml:space="preserve">Figure </w:t>
      </w:r>
      <w:r w:rsidR="003D0FAC">
        <w:fldChar w:fldCharType="begin"/>
      </w:r>
      <w:r w:rsidR="003D0FAC">
        <w:instrText xml:space="preserve"> SEQ Figure \* ARABIC </w:instrText>
      </w:r>
      <w:r w:rsidR="003D0FAC">
        <w:fldChar w:fldCharType="separate"/>
      </w:r>
      <w:r w:rsidR="005B11E7">
        <w:rPr>
          <w:noProof/>
        </w:rPr>
        <w:t>1</w:t>
      </w:r>
      <w:r w:rsidR="003D0FAC">
        <w:rPr>
          <w:noProof/>
        </w:rPr>
        <w:fldChar w:fldCharType="end"/>
      </w:r>
      <w:r>
        <w:t xml:space="preserve"> Figure name</w:t>
      </w:r>
    </w:p>
    <w:p w:rsidR="00E22282" w:rsidRPr="00C155EE" w:rsidRDefault="00E22282" w:rsidP="007B6668">
      <w:pPr>
        <w:pStyle w:val="Heading3"/>
      </w:pPr>
      <w:bookmarkStart w:id="7" w:name="_Toc419294331"/>
      <w:r w:rsidRPr="007B6668">
        <w:t>Section</w:t>
      </w:r>
      <w:r w:rsidRPr="00221110">
        <w:t xml:space="preserve"> 3</w:t>
      </w:r>
      <w:bookmarkEnd w:id="7"/>
    </w:p>
    <w:p w:rsidR="00E22282" w:rsidRDefault="00E22282" w:rsidP="007D2275">
      <w:pPr>
        <w:pStyle w:val="BodyText"/>
      </w:pPr>
      <w:r>
        <w:t>Body text</w:t>
      </w:r>
    </w:p>
    <w:p w:rsidR="00E22282" w:rsidRPr="007D094C" w:rsidRDefault="00E22282" w:rsidP="007B6668">
      <w:pPr>
        <w:pStyle w:val="Heading4"/>
      </w:pPr>
      <w:bookmarkStart w:id="8" w:name="_Toc419294332"/>
      <w:r w:rsidRPr="007B6668">
        <w:t>Section</w:t>
      </w:r>
      <w:r w:rsidRPr="007D094C">
        <w:t xml:space="preserve"> 4</w:t>
      </w:r>
      <w:bookmarkEnd w:id="8"/>
    </w:p>
    <w:p w:rsidR="00806DDB" w:rsidRDefault="00806DDB" w:rsidP="007D2275">
      <w:pPr>
        <w:pStyle w:val="BodyText"/>
      </w:pPr>
      <w:r>
        <w:t>Body text</w:t>
      </w:r>
    </w:p>
    <w:p w:rsidR="00E95661" w:rsidRDefault="00E95661" w:rsidP="00347AA1">
      <w:pPr>
        <w:pStyle w:val="ListNumber"/>
      </w:pPr>
      <w:r w:rsidRPr="00347AA1">
        <w:t>This</w:t>
      </w:r>
      <w:r w:rsidRPr="00532D0E">
        <w:t xml:space="preserve"> is the first item in a</w:t>
      </w:r>
      <w:r>
        <w:t xml:space="preserve"> </w:t>
      </w:r>
      <w:proofErr w:type="gramStart"/>
      <w:r>
        <w:t>1</w:t>
      </w:r>
      <w:r w:rsidRPr="006431BD">
        <w:rPr>
          <w:vertAlign w:val="superscript"/>
        </w:rPr>
        <w:t>st</w:t>
      </w:r>
      <w:proofErr w:type="gramEnd"/>
      <w:r>
        <w:t xml:space="preserve"> </w:t>
      </w:r>
      <w:proofErr w:type="spellStart"/>
      <w:r>
        <w:t>lvl</w:t>
      </w:r>
      <w:proofErr w:type="spellEnd"/>
      <w:r w:rsidRPr="00532D0E">
        <w:t xml:space="preserve"> list</w:t>
      </w:r>
      <w:r>
        <w:t>.</w:t>
      </w:r>
    </w:p>
    <w:p w:rsidR="00E95661" w:rsidRDefault="00E95661" w:rsidP="00347AA1">
      <w:pPr>
        <w:pStyle w:val="ListNumber"/>
      </w:pPr>
      <w:r>
        <w:t xml:space="preserve">This is the second item in a </w:t>
      </w:r>
      <w:proofErr w:type="gramStart"/>
      <w:r>
        <w:t>1</w:t>
      </w:r>
      <w:r w:rsidRPr="006431BD">
        <w:rPr>
          <w:vertAlign w:val="superscript"/>
        </w:rPr>
        <w:t>st</w:t>
      </w:r>
      <w:proofErr w:type="gramEnd"/>
      <w:r>
        <w:t xml:space="preserve"> </w:t>
      </w:r>
      <w:proofErr w:type="spellStart"/>
      <w:r>
        <w:t>lvl</w:t>
      </w:r>
      <w:proofErr w:type="spellEnd"/>
      <w:r>
        <w:t xml:space="preserve"> list.</w:t>
      </w:r>
    </w:p>
    <w:p w:rsidR="00E95661" w:rsidRDefault="00E95661" w:rsidP="00347AA1">
      <w:pPr>
        <w:pStyle w:val="ListNumber"/>
        <w:numPr>
          <w:ilvl w:val="1"/>
          <w:numId w:val="19"/>
        </w:numPr>
      </w:pPr>
      <w:r>
        <w:t xml:space="preserve">This is the first item in a </w:t>
      </w:r>
      <w:proofErr w:type="gramStart"/>
      <w:r>
        <w:t>2</w:t>
      </w:r>
      <w:r w:rsidRPr="006431BD">
        <w:rPr>
          <w:vertAlign w:val="superscript"/>
        </w:rPr>
        <w:t>nd</w:t>
      </w:r>
      <w:proofErr w:type="gramEnd"/>
      <w:r>
        <w:t xml:space="preserve"> </w:t>
      </w:r>
      <w:proofErr w:type="spellStart"/>
      <w:r>
        <w:t>lvl</w:t>
      </w:r>
      <w:proofErr w:type="spellEnd"/>
      <w:r>
        <w:t xml:space="preserve"> list.</w:t>
      </w:r>
    </w:p>
    <w:p w:rsidR="00E95661" w:rsidRDefault="00E95661" w:rsidP="00347AA1">
      <w:pPr>
        <w:pStyle w:val="ListNumber"/>
        <w:numPr>
          <w:ilvl w:val="1"/>
          <w:numId w:val="19"/>
        </w:numPr>
      </w:pPr>
      <w:r>
        <w:lastRenderedPageBreak/>
        <w:t xml:space="preserve">This is the second item in a </w:t>
      </w:r>
      <w:proofErr w:type="gramStart"/>
      <w:r>
        <w:t>2</w:t>
      </w:r>
      <w:r w:rsidRPr="006431BD">
        <w:rPr>
          <w:vertAlign w:val="superscript"/>
        </w:rPr>
        <w:t>nd</w:t>
      </w:r>
      <w:proofErr w:type="gramEnd"/>
      <w:r>
        <w:t xml:space="preserve"> </w:t>
      </w:r>
      <w:proofErr w:type="spellStart"/>
      <w:r>
        <w:t>lvl</w:t>
      </w:r>
      <w:proofErr w:type="spellEnd"/>
      <w:r>
        <w:t xml:space="preserve"> list.</w:t>
      </w:r>
    </w:p>
    <w:p w:rsidR="00E95661" w:rsidRDefault="00E95661" w:rsidP="00347AA1">
      <w:pPr>
        <w:pStyle w:val="ListNumber"/>
        <w:numPr>
          <w:ilvl w:val="2"/>
          <w:numId w:val="19"/>
        </w:numPr>
      </w:pPr>
      <w:r>
        <w:t xml:space="preserve">This is the first item in a </w:t>
      </w:r>
      <w:proofErr w:type="gramStart"/>
      <w:r>
        <w:t>3</w:t>
      </w:r>
      <w:r w:rsidRPr="006431BD">
        <w:rPr>
          <w:vertAlign w:val="superscript"/>
        </w:rPr>
        <w:t>rd</w:t>
      </w:r>
      <w:proofErr w:type="gramEnd"/>
      <w:r>
        <w:t xml:space="preserve"> </w:t>
      </w:r>
      <w:proofErr w:type="spellStart"/>
      <w:r>
        <w:t>lvl</w:t>
      </w:r>
      <w:proofErr w:type="spellEnd"/>
      <w:r>
        <w:t xml:space="preserve"> list.</w:t>
      </w:r>
    </w:p>
    <w:p w:rsidR="00E95661" w:rsidRPr="00532D0E" w:rsidRDefault="00E95661" w:rsidP="00347AA1">
      <w:pPr>
        <w:pStyle w:val="ListNumber"/>
        <w:numPr>
          <w:ilvl w:val="2"/>
          <w:numId w:val="19"/>
        </w:numPr>
      </w:pPr>
      <w:r>
        <w:t xml:space="preserve">This is the second item in a </w:t>
      </w:r>
      <w:proofErr w:type="gramStart"/>
      <w:r>
        <w:t>3</w:t>
      </w:r>
      <w:r w:rsidRPr="006431BD">
        <w:rPr>
          <w:vertAlign w:val="superscript"/>
        </w:rPr>
        <w:t>rd</w:t>
      </w:r>
      <w:proofErr w:type="gramEnd"/>
      <w:r>
        <w:t xml:space="preserve"> </w:t>
      </w:r>
      <w:proofErr w:type="spellStart"/>
      <w:r>
        <w:t>lvl</w:t>
      </w:r>
      <w:proofErr w:type="spellEnd"/>
      <w:r>
        <w:t xml:space="preserve"> list.</w:t>
      </w:r>
    </w:p>
    <w:p w:rsidR="00E95661" w:rsidRPr="00532D0E" w:rsidRDefault="00E95661" w:rsidP="00347AA1">
      <w:pPr>
        <w:pStyle w:val="ListNumber"/>
      </w:pPr>
      <w:r w:rsidRPr="00532D0E">
        <w:t xml:space="preserve">This is the </w:t>
      </w:r>
      <w:r>
        <w:t>third</w:t>
      </w:r>
      <w:r w:rsidRPr="00532D0E">
        <w:t xml:space="preserve"> item in a</w:t>
      </w:r>
      <w:r>
        <w:t xml:space="preserve"> </w:t>
      </w:r>
      <w:proofErr w:type="gramStart"/>
      <w:r>
        <w:t>1</w:t>
      </w:r>
      <w:r w:rsidRPr="006431BD">
        <w:rPr>
          <w:vertAlign w:val="superscript"/>
        </w:rPr>
        <w:t>st</w:t>
      </w:r>
      <w:proofErr w:type="gramEnd"/>
      <w:r>
        <w:t xml:space="preserve"> </w:t>
      </w:r>
      <w:proofErr w:type="spellStart"/>
      <w:r>
        <w:t>lvl</w:t>
      </w:r>
      <w:proofErr w:type="spellEnd"/>
      <w:r w:rsidRPr="00532D0E">
        <w:t xml:space="preserve"> list</w:t>
      </w:r>
      <w:r>
        <w:t>.</w:t>
      </w:r>
    </w:p>
    <w:p w:rsidR="00E95661" w:rsidRPr="00532D0E" w:rsidRDefault="00E95661" w:rsidP="00347AA1">
      <w:pPr>
        <w:pStyle w:val="ListNumber"/>
      </w:pPr>
      <w:r w:rsidRPr="00532D0E">
        <w:t xml:space="preserve">This is the </w:t>
      </w:r>
      <w:r>
        <w:t>fourth</w:t>
      </w:r>
      <w:r w:rsidRPr="00532D0E">
        <w:t xml:space="preserve"> item in a</w:t>
      </w:r>
      <w:r>
        <w:t xml:space="preserve"> </w:t>
      </w:r>
      <w:proofErr w:type="gramStart"/>
      <w:r>
        <w:t>1</w:t>
      </w:r>
      <w:r w:rsidRPr="006431BD">
        <w:rPr>
          <w:vertAlign w:val="superscript"/>
        </w:rPr>
        <w:t>st</w:t>
      </w:r>
      <w:proofErr w:type="gramEnd"/>
      <w:r>
        <w:t xml:space="preserve"> </w:t>
      </w:r>
      <w:proofErr w:type="spellStart"/>
      <w:r>
        <w:t>lvl</w:t>
      </w:r>
      <w:proofErr w:type="spellEnd"/>
      <w:r w:rsidRPr="00532D0E">
        <w:t xml:space="preserve"> list</w:t>
      </w:r>
      <w:r>
        <w:t>.</w:t>
      </w:r>
    </w:p>
    <w:p w:rsidR="00806DDB" w:rsidRDefault="003D0FAC" w:rsidP="007D2275">
      <w:pPr>
        <w:pStyle w:val="BodyText"/>
      </w:pPr>
      <w:hyperlink r:id="rId17" w:history="1">
        <w:r w:rsidR="00E507C7" w:rsidRPr="00E507C7">
          <w:rPr>
            <w:rStyle w:val="Hyperlink"/>
          </w:rPr>
          <w:t>Hyperlink</w:t>
        </w:r>
      </w:hyperlink>
    </w:p>
    <w:p w:rsidR="00806DDB" w:rsidRPr="00806DDB" w:rsidRDefault="00806DDB" w:rsidP="007D2275">
      <w:pPr>
        <w:pStyle w:val="ListBullet"/>
      </w:pPr>
      <w:r w:rsidRPr="00532D0E">
        <w:t>This</w:t>
      </w:r>
      <w:r w:rsidRPr="00806DDB">
        <w:t xml:space="preserve"> is the </w:t>
      </w:r>
      <w:r w:rsidRPr="00347AA1">
        <w:t>bullet</w:t>
      </w:r>
      <w:r w:rsidRPr="00806DDB">
        <w:t xml:space="preserve"> s</w:t>
      </w:r>
      <w:r w:rsidR="00621D80">
        <w:t>ty</w:t>
      </w:r>
      <w:r w:rsidRPr="00806DDB">
        <w:t>le</w:t>
      </w:r>
      <w:r w:rsidR="00532D0E">
        <w:t>;</w:t>
      </w:r>
    </w:p>
    <w:p w:rsidR="00806DDB" w:rsidRPr="00806DDB" w:rsidRDefault="00806DDB" w:rsidP="007D2275">
      <w:pPr>
        <w:pStyle w:val="ListBullet2"/>
      </w:pPr>
      <w:r w:rsidRPr="00806DDB">
        <w:t>Secondary bullet</w:t>
      </w:r>
      <w:r w:rsidR="00532D0E">
        <w:t>;</w:t>
      </w:r>
    </w:p>
    <w:p w:rsidR="00806DDB" w:rsidRDefault="00806DDB" w:rsidP="007D2275">
      <w:pPr>
        <w:pStyle w:val="ListBullet3"/>
      </w:pPr>
      <w:r w:rsidRPr="00806DDB">
        <w:t>Tertiary bullet</w:t>
      </w:r>
      <w:r w:rsidR="00532D0E">
        <w:t>.</w:t>
      </w:r>
    </w:p>
    <w:p w:rsidR="0022657A" w:rsidRDefault="0022657A" w:rsidP="00DF5E36">
      <w:pPr>
        <w:pStyle w:val="NoteStyle"/>
      </w:pPr>
      <w:r>
        <w:t xml:space="preserve">This is </w:t>
      </w:r>
      <w:r w:rsidRPr="00DF5E36">
        <w:t>the</w:t>
      </w:r>
      <w:r>
        <w:t xml:space="preserve"> style of Note – a modified numbering style linked to </w:t>
      </w:r>
      <w:proofErr w:type="spellStart"/>
      <w:r>
        <w:t>NoteStyle</w:t>
      </w:r>
      <w:proofErr w:type="spellEnd"/>
      <w:r>
        <w:t xml:space="preserve"> </w:t>
      </w:r>
      <w:r w:rsidRPr="000C0661">
        <w:t>paragraph</w:t>
      </w:r>
      <w:r>
        <w:t>, with Hanging but no Indent.</w:t>
      </w:r>
    </w:p>
    <w:p w:rsidR="0022657A" w:rsidRDefault="0022657A" w:rsidP="00DF5E36">
      <w:pPr>
        <w:pStyle w:val="WarningStyle"/>
      </w:pPr>
      <w:r w:rsidRPr="0042056B">
        <w:t>This</w:t>
      </w:r>
      <w:r>
        <w:t xml:space="preserve"> is the style of Warning that will look exactly like Note Style except for the caption</w:t>
      </w:r>
    </w:p>
    <w:p w:rsidR="0022657A" w:rsidRDefault="0022657A" w:rsidP="007D2275">
      <w:pPr>
        <w:pStyle w:val="BodyText"/>
      </w:pPr>
    </w:p>
    <w:p w:rsidR="0042056B" w:rsidRDefault="0042056B" w:rsidP="0042056B">
      <w:pPr>
        <w:pStyle w:val="Code"/>
      </w:pPr>
      <w:r>
        <w:t>Code example. Courier new.</w:t>
      </w:r>
    </w:p>
    <w:p w:rsidR="00953AD1" w:rsidRDefault="00953AD1" w:rsidP="001F02C5">
      <w:pPr>
        <w:pStyle w:val="AppendixLevel1"/>
      </w:pPr>
      <w:r>
        <w:lastRenderedPageBreak/>
        <w:t>Example of 1</w:t>
      </w:r>
      <w:r w:rsidRPr="001F02C5">
        <w:rPr>
          <w:vertAlign w:val="superscript"/>
        </w:rPr>
        <w:t>st</w:t>
      </w:r>
      <w:r>
        <w:t xml:space="preserve"> lvl appendix</w:t>
      </w:r>
    </w:p>
    <w:p w:rsidR="004706BE" w:rsidRDefault="004706BE" w:rsidP="007D2275">
      <w:pPr>
        <w:pStyle w:val="BodyText"/>
      </w:pPr>
      <w:r>
        <w:t>This is Appendix A.</w:t>
      </w:r>
    </w:p>
    <w:p w:rsidR="004706BE" w:rsidRDefault="004706BE" w:rsidP="006D794B">
      <w:pPr>
        <w:pStyle w:val="AppendixLevel2"/>
      </w:pPr>
      <w:bookmarkStart w:id="9" w:name="_Toc419294334"/>
      <w:r w:rsidRPr="006D794B">
        <w:t>example</w:t>
      </w:r>
      <w:r>
        <w:t xml:space="preserve"> of 2</w:t>
      </w:r>
      <w:r w:rsidRPr="004706BE">
        <w:rPr>
          <w:vertAlign w:val="superscript"/>
        </w:rPr>
        <w:t>nd</w:t>
      </w:r>
      <w:r>
        <w:t xml:space="preserve"> lvl </w:t>
      </w:r>
      <w:r w:rsidRPr="00112145">
        <w:t>appendix</w:t>
      </w:r>
      <w:bookmarkEnd w:id="9"/>
    </w:p>
    <w:p w:rsidR="004706BE" w:rsidRPr="005B60C1" w:rsidRDefault="004706BE" w:rsidP="007D2275">
      <w:pPr>
        <w:pStyle w:val="BodyText"/>
      </w:pPr>
      <w:r>
        <w:t>This is Appendix A.1.</w:t>
      </w:r>
    </w:p>
    <w:p w:rsidR="0042056B" w:rsidRPr="0042056B" w:rsidRDefault="0042056B" w:rsidP="007D2275">
      <w:pPr>
        <w:pStyle w:val="BodyText"/>
      </w:pPr>
    </w:p>
    <w:p w:rsidR="00452077" w:rsidRDefault="00452077">
      <w:pPr>
        <w:widowControl/>
        <w:spacing w:line="240" w:lineRule="auto"/>
        <w:rPr>
          <w:rFonts w:ascii="Trebuchet MS" w:hAnsi="Trebuchet MS"/>
          <w:color w:val="464547"/>
        </w:rPr>
      </w:pPr>
      <w:r>
        <w:br w:type="page"/>
      </w:r>
    </w:p>
    <w:tbl>
      <w:tblPr>
        <w:tblStyle w:val="TableEPAM"/>
        <w:tblW w:w="4887" w:type="pct"/>
        <w:tblInd w:w="108" w:type="dxa"/>
        <w:tblLook w:val="04A0" w:firstRow="1" w:lastRow="0" w:firstColumn="1" w:lastColumn="0" w:noHBand="0" w:noVBand="1"/>
      </w:tblPr>
      <w:tblGrid>
        <w:gridCol w:w="831"/>
        <w:gridCol w:w="2293"/>
        <w:gridCol w:w="1590"/>
        <w:gridCol w:w="1590"/>
        <w:gridCol w:w="1385"/>
        <w:gridCol w:w="1447"/>
      </w:tblGrid>
      <w:tr w:rsidR="00452077" w:rsidRPr="00DA6CF4" w:rsidTr="00673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452077" w:rsidRPr="00DA6CF4" w:rsidRDefault="00452077" w:rsidP="003D0FAC">
            <w:r w:rsidRPr="00DA6CF4">
              <w:lastRenderedPageBreak/>
              <w:t>REVISION HISTORY</w:t>
            </w:r>
          </w:p>
        </w:tc>
      </w:tr>
      <w:tr w:rsidR="00452077" w:rsidRPr="00DA6CF4" w:rsidTr="00673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  <w:vMerge w:val="restart"/>
          </w:tcPr>
          <w:p w:rsidR="00452077" w:rsidRPr="002C5F65" w:rsidRDefault="00452077" w:rsidP="003D0FAC">
            <w:r w:rsidRPr="002C5F65">
              <w:t>Ver.</w:t>
            </w:r>
          </w:p>
        </w:tc>
        <w:tc>
          <w:tcPr>
            <w:tcW w:w="1255" w:type="pct"/>
            <w:vMerge w:val="restart"/>
          </w:tcPr>
          <w:p w:rsidR="00452077" w:rsidRPr="002C5F65" w:rsidRDefault="00452077" w:rsidP="003D0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5F65">
              <w:t>Description of Change</w:t>
            </w:r>
          </w:p>
        </w:tc>
        <w:tc>
          <w:tcPr>
            <w:tcW w:w="870" w:type="pct"/>
            <w:vMerge w:val="restart"/>
          </w:tcPr>
          <w:p w:rsidR="00452077" w:rsidRPr="002C5F65" w:rsidRDefault="00452077" w:rsidP="003D0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5F65">
              <w:t>Author</w:t>
            </w:r>
          </w:p>
        </w:tc>
        <w:tc>
          <w:tcPr>
            <w:tcW w:w="870" w:type="pct"/>
            <w:vMerge w:val="restart"/>
          </w:tcPr>
          <w:p w:rsidR="00452077" w:rsidRPr="002C5F65" w:rsidRDefault="00452077" w:rsidP="003D0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5F65">
              <w:t>Date</w:t>
            </w:r>
          </w:p>
        </w:tc>
        <w:tc>
          <w:tcPr>
            <w:tcW w:w="1550" w:type="pct"/>
            <w:gridSpan w:val="2"/>
          </w:tcPr>
          <w:p w:rsidR="00452077" w:rsidRPr="002C5F65" w:rsidRDefault="00452077" w:rsidP="003D0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5F65">
              <w:t>Approved</w:t>
            </w:r>
          </w:p>
        </w:tc>
      </w:tr>
      <w:tr w:rsidR="00452077" w:rsidRPr="00DA6CF4" w:rsidTr="00673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  <w:vMerge/>
          </w:tcPr>
          <w:p w:rsidR="00452077" w:rsidRPr="002C5F65" w:rsidRDefault="00452077" w:rsidP="003D0FAC"/>
        </w:tc>
        <w:tc>
          <w:tcPr>
            <w:tcW w:w="1255" w:type="pct"/>
            <w:vMerge/>
          </w:tcPr>
          <w:p w:rsidR="00452077" w:rsidRPr="002C5F65" w:rsidRDefault="00452077" w:rsidP="003D0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pct"/>
            <w:vMerge/>
          </w:tcPr>
          <w:p w:rsidR="00452077" w:rsidRPr="002C5F65" w:rsidRDefault="00452077" w:rsidP="003D0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pct"/>
            <w:vMerge/>
          </w:tcPr>
          <w:p w:rsidR="00452077" w:rsidRPr="002C5F65" w:rsidRDefault="00452077" w:rsidP="003D0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8" w:type="pct"/>
          </w:tcPr>
          <w:p w:rsidR="00452077" w:rsidRPr="002C5F65" w:rsidRDefault="00452077" w:rsidP="003D0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5F65">
              <w:t>Name</w:t>
            </w:r>
          </w:p>
        </w:tc>
        <w:tc>
          <w:tcPr>
            <w:tcW w:w="793" w:type="pct"/>
          </w:tcPr>
          <w:p w:rsidR="00452077" w:rsidRPr="002C5F65" w:rsidRDefault="00452077" w:rsidP="003D0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5F65">
              <w:t>Effective Date</w:t>
            </w:r>
          </w:p>
        </w:tc>
      </w:tr>
      <w:tr w:rsidR="00452077" w:rsidRPr="00DA6CF4" w:rsidTr="00673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:rsidR="00452077" w:rsidRPr="00DA6CF4" w:rsidRDefault="00452077" w:rsidP="003D0FAC">
            <w:proofErr w:type="spellStart"/>
            <w:r w:rsidRPr="00DA6CF4">
              <w:t>n.n</w:t>
            </w:r>
            <w:proofErr w:type="spellEnd"/>
          </w:p>
        </w:tc>
        <w:tc>
          <w:tcPr>
            <w:tcW w:w="1255" w:type="pct"/>
          </w:tcPr>
          <w:p w:rsidR="00452077" w:rsidRPr="00DA6CF4" w:rsidRDefault="00452077" w:rsidP="003D0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pct"/>
          </w:tcPr>
          <w:p w:rsidR="00452077" w:rsidRPr="00FF15DE" w:rsidRDefault="00452077" w:rsidP="003D0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pct"/>
          </w:tcPr>
          <w:p w:rsidR="00452077" w:rsidRPr="003534EA" w:rsidRDefault="00452077" w:rsidP="003D0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F15DE">
              <w:t>dd</w:t>
            </w:r>
            <w:proofErr w:type="spellEnd"/>
            <w:r w:rsidRPr="00FF15DE">
              <w:t>-mmm-</w:t>
            </w:r>
            <w:proofErr w:type="spellStart"/>
            <w:r w:rsidRPr="00FF15DE">
              <w:t>yyyy</w:t>
            </w:r>
            <w:proofErr w:type="spellEnd"/>
          </w:p>
        </w:tc>
        <w:tc>
          <w:tcPr>
            <w:tcW w:w="758" w:type="pct"/>
          </w:tcPr>
          <w:p w:rsidR="00452077" w:rsidRPr="003534EA" w:rsidRDefault="00452077" w:rsidP="003D0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3" w:type="pct"/>
          </w:tcPr>
          <w:p w:rsidR="00452077" w:rsidRPr="003534EA" w:rsidRDefault="00452077" w:rsidP="003D0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dd</w:t>
            </w:r>
            <w:proofErr w:type="spellEnd"/>
            <w:r>
              <w:t>-mmm-</w:t>
            </w:r>
            <w:proofErr w:type="spellStart"/>
            <w:r>
              <w:t>yyyy</w:t>
            </w:r>
            <w:proofErr w:type="spellEnd"/>
          </w:p>
        </w:tc>
      </w:tr>
      <w:tr w:rsidR="00452077" w:rsidRPr="00DA6CF4" w:rsidTr="00673D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:rsidR="00452077" w:rsidRPr="00DA6CF4" w:rsidRDefault="00452077" w:rsidP="003D0FAC"/>
        </w:tc>
        <w:tc>
          <w:tcPr>
            <w:tcW w:w="1255" w:type="pct"/>
          </w:tcPr>
          <w:p w:rsidR="00452077" w:rsidRPr="00DA6CF4" w:rsidRDefault="00452077" w:rsidP="003D0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70" w:type="pct"/>
          </w:tcPr>
          <w:p w:rsidR="00452077" w:rsidRPr="00FF15DE" w:rsidRDefault="00452077" w:rsidP="003D0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70" w:type="pct"/>
          </w:tcPr>
          <w:p w:rsidR="00452077" w:rsidRPr="00FF15DE" w:rsidRDefault="00452077" w:rsidP="003D0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58" w:type="pct"/>
          </w:tcPr>
          <w:p w:rsidR="00452077" w:rsidRPr="003534EA" w:rsidRDefault="00452077" w:rsidP="003D0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93" w:type="pct"/>
          </w:tcPr>
          <w:p w:rsidR="00452077" w:rsidRPr="003534EA" w:rsidRDefault="00452077" w:rsidP="003D0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2077" w:rsidRPr="00DA6CF4" w:rsidTr="00673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:rsidR="00452077" w:rsidRPr="00DA6CF4" w:rsidRDefault="00452077" w:rsidP="003D0FAC"/>
        </w:tc>
        <w:tc>
          <w:tcPr>
            <w:tcW w:w="1255" w:type="pct"/>
          </w:tcPr>
          <w:p w:rsidR="00452077" w:rsidRPr="00DA6CF4" w:rsidRDefault="00452077" w:rsidP="003D0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pct"/>
          </w:tcPr>
          <w:p w:rsidR="00452077" w:rsidRPr="00FF15DE" w:rsidRDefault="00452077" w:rsidP="003D0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pct"/>
          </w:tcPr>
          <w:p w:rsidR="00452077" w:rsidRPr="00FF15DE" w:rsidRDefault="00452077" w:rsidP="003D0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8" w:type="pct"/>
          </w:tcPr>
          <w:p w:rsidR="00452077" w:rsidRPr="003534EA" w:rsidRDefault="00452077" w:rsidP="003D0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3" w:type="pct"/>
          </w:tcPr>
          <w:p w:rsidR="00452077" w:rsidRPr="003534EA" w:rsidRDefault="00452077" w:rsidP="003D0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22282" w:rsidRPr="00E22282" w:rsidRDefault="00E22282" w:rsidP="007D2275">
      <w:pPr>
        <w:pStyle w:val="BodyText"/>
      </w:pPr>
    </w:p>
    <w:sectPr w:rsidR="00E22282" w:rsidRPr="00E22282" w:rsidSect="005B4AE6">
      <w:footerReference w:type="default" r:id="rId18"/>
      <w:pgSz w:w="11909" w:h="16834" w:code="9"/>
      <w:pgMar w:top="1134" w:right="851" w:bottom="1134" w:left="1134" w:header="720" w:footer="720" w:gutter="567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07AC" w:rsidRDefault="00D007AC">
      <w:r>
        <w:separator/>
      </w:r>
    </w:p>
  </w:endnote>
  <w:endnote w:type="continuationSeparator" w:id="0">
    <w:p w:rsidR="00D007AC" w:rsidRDefault="00D00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FAC" w:rsidRPr="002C5F65" w:rsidRDefault="003D0FAC" w:rsidP="00AF3313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2C5F65">
      <w:rPr>
        <w:rStyle w:val="PageNumber"/>
        <w:rFonts w:eastAsia="MS Gothic"/>
        <w:sz w:val="18"/>
        <w:szCs w:val="18"/>
      </w:rPr>
      <w:fldChar w:fldCharType="begin"/>
    </w:r>
    <w:r w:rsidRPr="002C5F65">
      <w:rPr>
        <w:rStyle w:val="PageNumber"/>
        <w:rFonts w:eastAsia="MS Gothic"/>
        <w:sz w:val="18"/>
        <w:szCs w:val="18"/>
      </w:rPr>
      <w:instrText xml:space="preserve">PAGE  </w:instrText>
    </w:r>
    <w:r w:rsidRPr="002C5F65">
      <w:rPr>
        <w:rStyle w:val="PageNumber"/>
        <w:rFonts w:eastAsia="MS Gothic"/>
        <w:sz w:val="18"/>
        <w:szCs w:val="18"/>
      </w:rPr>
      <w:fldChar w:fldCharType="separate"/>
    </w:r>
    <w:r>
      <w:rPr>
        <w:rStyle w:val="PageNumber"/>
        <w:rFonts w:eastAsia="MS Gothic"/>
        <w:noProof/>
        <w:sz w:val="18"/>
        <w:szCs w:val="18"/>
      </w:rPr>
      <w:t>2</w:t>
    </w:r>
    <w:r w:rsidRPr="002C5F65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3D0FAC" w:rsidTr="003D0FAC">
      <w:tc>
        <w:tcPr>
          <w:tcW w:w="8472" w:type="dxa"/>
        </w:tcPr>
        <w:p w:rsidR="003D0FAC" w:rsidRDefault="003D0FAC" w:rsidP="00673DBC">
          <w:fldSimple w:instr=" DOCPROPERTY  Classification  \* MERGEFORMAT ">
            <w:r>
              <w:t>CONFIDENTIAL</w:t>
            </w:r>
          </w:fldSimple>
          <w:r>
            <w:t xml:space="preserve"> | </w:t>
          </w:r>
          <w:r>
            <w:fldChar w:fldCharType="begin"/>
          </w:r>
          <w:r>
            <w:instrText xml:space="preserve"> SAVEDATE  \@ "MMMM d, yyyy"  \* MERGEFORMAT </w:instrText>
          </w:r>
          <w:r>
            <w:fldChar w:fldCharType="separate"/>
          </w:r>
          <w:r>
            <w:rPr>
              <w:noProof/>
            </w:rPr>
            <w:t>August 25, 2015</w:t>
          </w:r>
          <w:r>
            <w:fldChar w:fldCharType="end"/>
          </w:r>
          <w:r>
            <w:tab/>
          </w:r>
        </w:p>
      </w:tc>
    </w:tr>
  </w:tbl>
  <w:p w:rsidR="003D0FAC" w:rsidRDefault="003D0FAC" w:rsidP="00673DBC">
    <w:r w:rsidRPr="00205D53"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0E57A13E" wp14:editId="52D17348">
              <wp:simplePos x="0" y="0"/>
              <wp:positionH relativeFrom="column">
                <wp:posOffset>-51171</wp:posOffset>
              </wp:positionH>
              <wp:positionV relativeFrom="paragraph">
                <wp:posOffset>-17780</wp:posOffset>
              </wp:positionV>
              <wp:extent cx="5943600" cy="0"/>
              <wp:effectExtent l="0" t="0" r="1905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C3A0F4C" id="Straight Connector 18" o:spid="_x0000_s1026" style="position:absolute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05pt,-1.4pt" to="463.9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" strokecolor="#464547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Look w:val="04A0" w:firstRow="1" w:lastRow="0" w:firstColumn="1" w:lastColumn="0" w:noHBand="0" w:noVBand="1"/>
    </w:tblPr>
    <w:tblGrid>
      <w:gridCol w:w="1526"/>
      <w:gridCol w:w="7613"/>
    </w:tblGrid>
    <w:tr w:rsidR="003D0FAC" w:rsidTr="00673DBC">
      <w:tc>
        <w:tcPr>
          <w:tcW w:w="1526" w:type="dxa"/>
          <w:vAlign w:val="center"/>
        </w:tcPr>
        <w:p w:rsidR="003D0FAC" w:rsidRPr="007F4104" w:rsidRDefault="003D0FAC" w:rsidP="007F4104">
          <w:pPr>
            <w:pStyle w:val="Footer"/>
            <w:rPr>
              <w:b/>
            </w:rPr>
          </w:pPr>
          <w:r w:rsidRPr="007F4104">
            <w:rPr>
              <w:b/>
            </w:rPr>
            <w:t>Legal Notice:</w:t>
          </w:r>
        </w:p>
      </w:tc>
      <w:tc>
        <w:tcPr>
          <w:tcW w:w="7613" w:type="dxa"/>
          <w:vAlign w:val="center"/>
        </w:tcPr>
        <w:p w:rsidR="003D0FAC" w:rsidRPr="001F1D2E" w:rsidRDefault="003D0FAC" w:rsidP="007F4104">
          <w:pPr>
            <w:pStyle w:val="Footer"/>
          </w:pPr>
          <w:r w:rsidRPr="001F1D2E">
            <w:t xml:space="preserve">This document contains privileged and/or confidential information and may not be </w:t>
          </w:r>
          <w:r w:rsidRPr="007F4104">
            <w:t>disclosed</w:t>
          </w:r>
          <w:r w:rsidRPr="001F1D2E">
            <w:t>, distributed or reproduced without the prior written permission of EPAM</w:t>
          </w:r>
          <w:r w:rsidRPr="008B7308">
            <w:t>®</w:t>
          </w:r>
          <w:r w:rsidRPr="001F1D2E">
            <w:t>.</w:t>
          </w:r>
        </w:p>
      </w:tc>
    </w:tr>
    <w:tr w:rsidR="003D0FAC" w:rsidTr="00673DBC">
      <w:tc>
        <w:tcPr>
          <w:tcW w:w="9139" w:type="dxa"/>
          <w:gridSpan w:val="2"/>
        </w:tcPr>
        <w:p w:rsidR="003D0FAC" w:rsidRDefault="003D0FAC" w:rsidP="007F4104">
          <w:pPr>
            <w:pStyle w:val="Footer"/>
          </w:pPr>
          <w:fldSimple w:instr=" DOCPROPERTY  Classification  \* MERGEFORMAT ">
            <w:r>
              <w:t>CONFIDENTIAL</w:t>
            </w:r>
          </w:fldSimple>
          <w:r w:rsidRPr="001F1D2E">
            <w:t xml:space="preserve"> | </w:t>
          </w:r>
          <w:r>
            <w:t xml:space="preserve">Effective Date: </w:t>
          </w:r>
          <w:r>
            <w:fldChar w:fldCharType="begin"/>
          </w:r>
          <w:r>
            <w:instrText xml:space="preserve"> DOCPROPERTY  "Approval Date"  \* MERGEFORMAT </w:instrText>
          </w:r>
          <w:r>
            <w:fldChar w:fldCharType="separate"/>
          </w:r>
          <w:proofErr w:type="spellStart"/>
          <w:r>
            <w:t>dd-Mmm-yyyy</w:t>
          </w:r>
          <w:proofErr w:type="spellEnd"/>
          <w:r>
            <w:fldChar w:fldCharType="end"/>
          </w:r>
        </w:p>
      </w:tc>
    </w:tr>
  </w:tbl>
  <w:p w:rsidR="003D0FAC" w:rsidRPr="005B4AE6" w:rsidRDefault="003D0FAC" w:rsidP="007F4104">
    <w:pPr>
      <w:pStyle w:val="Footer"/>
    </w:pPr>
    <w:r w:rsidRPr="00DF38F2"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48406DFE" wp14:editId="6AC88522">
              <wp:simplePos x="0" y="0"/>
              <wp:positionH relativeFrom="column">
                <wp:posOffset>-21219</wp:posOffset>
              </wp:positionH>
              <wp:positionV relativeFrom="paragraph">
                <wp:posOffset>-315595</wp:posOffset>
              </wp:positionV>
              <wp:extent cx="5943600" cy="0"/>
              <wp:effectExtent l="0" t="0" r="19050" b="19050"/>
              <wp:wrapSquare wrapText="bothSides"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3077259" id="Straight Connector 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5pt,-24.85pt" to="466.35pt,-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" strokecolor="#464547" strokeweight="2pt">
              <w10:wrap type="squar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FAC" w:rsidRPr="00851FAD" w:rsidRDefault="003D0FAC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 w:rsidR="00D87384">
      <w:rPr>
        <w:rStyle w:val="PageNumber"/>
        <w:rFonts w:eastAsia="MS Gothic"/>
        <w:noProof/>
        <w:sz w:val="18"/>
        <w:szCs w:val="18"/>
      </w:rPr>
      <w:t>5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3D0FAC" w:rsidTr="005B4AE6">
      <w:tc>
        <w:tcPr>
          <w:tcW w:w="8472" w:type="dxa"/>
        </w:tcPr>
        <w:p w:rsidR="003D0FAC" w:rsidRDefault="003D0FAC" w:rsidP="007F4104">
          <w:pPr>
            <w:pStyle w:val="Footer"/>
          </w:pPr>
          <w:fldSimple w:instr=" DOCPROPERTY  Classification  \* MERGEFORMAT ">
            <w:r>
              <w:t>CONFIDENTIAL</w:t>
            </w:r>
          </w:fldSimple>
          <w:r>
            <w:t xml:space="preserve"> | Effective Date: </w:t>
          </w:r>
          <w:r>
            <w:fldChar w:fldCharType="begin"/>
          </w:r>
          <w:r>
            <w:instrText xml:space="preserve"> DOCPROPERTY  "Approval Date"  \* MERGEFORMAT </w:instrText>
          </w:r>
          <w:r>
            <w:fldChar w:fldCharType="separate"/>
          </w:r>
          <w:proofErr w:type="spellStart"/>
          <w:r>
            <w:t>dd-Mmm-yyyy</w:t>
          </w:r>
          <w:proofErr w:type="spellEnd"/>
          <w:r>
            <w:fldChar w:fldCharType="end"/>
          </w:r>
          <w:r>
            <w:tab/>
          </w:r>
        </w:p>
      </w:tc>
    </w:tr>
  </w:tbl>
  <w:p w:rsidR="003D0FAC" w:rsidRPr="00205D53" w:rsidRDefault="003D0FAC" w:rsidP="007F4104">
    <w:pPr>
      <w:pStyle w:val="Footer"/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58B50775" wp14:editId="551BE09D">
              <wp:simplePos x="0" y="0"/>
              <wp:positionH relativeFrom="column">
                <wp:posOffset>-15504</wp:posOffset>
              </wp:positionH>
              <wp:positionV relativeFrom="paragraph">
                <wp:posOffset>-8890</wp:posOffset>
              </wp:positionV>
              <wp:extent cx="59436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88D35FE" id="Straight Connector 21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-.7pt" to="466.8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" strokecolor="#464547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07AC" w:rsidRDefault="00D007AC">
      <w:r>
        <w:separator/>
      </w:r>
    </w:p>
  </w:footnote>
  <w:footnote w:type="continuationSeparator" w:id="0">
    <w:p w:rsidR="00D007AC" w:rsidRDefault="00D007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6" w:type="dxa"/>
      <w:tblLook w:val="04A0" w:firstRow="1" w:lastRow="0" w:firstColumn="1" w:lastColumn="0" w:noHBand="0" w:noVBand="1"/>
    </w:tblPr>
    <w:tblGrid>
      <w:gridCol w:w="8121"/>
      <w:gridCol w:w="1485"/>
    </w:tblGrid>
    <w:tr w:rsidR="003D0FAC" w:rsidRPr="00347AA1" w:rsidTr="001F3654">
      <w:tc>
        <w:tcPr>
          <w:tcW w:w="8121" w:type="dxa"/>
        </w:tcPr>
        <w:p w:rsidR="003D0FAC" w:rsidRDefault="003D0FAC" w:rsidP="007F4104">
          <w:pPr>
            <w:pStyle w:val="Header"/>
          </w:pPr>
          <w:r>
            <w:fldChar w:fldCharType="begin"/>
          </w:r>
          <w:r>
            <w:instrText xml:space="preserve"> DOCPROPERTY  Title  \* MERGEFORMAT </w:instrText>
          </w:r>
          <w:r>
            <w:fldChar w:fldCharType="separate"/>
          </w:r>
          <w:proofErr w:type="spellStart"/>
          <w:r>
            <w:t>BookIt</w:t>
          </w:r>
          <w:proofErr w:type="spellEnd"/>
          <w:r>
            <w:t xml:space="preserve"> Development process</w:t>
          </w:r>
          <w:r>
            <w:fldChar w:fldCharType="end"/>
          </w:r>
          <w:r w:rsidRPr="00205D53">
            <w:rPr>
              <w:color w:val="999999"/>
            </w:rPr>
            <w:tab/>
          </w:r>
        </w:p>
      </w:tc>
      <w:tc>
        <w:tcPr>
          <w:tcW w:w="1485" w:type="dxa"/>
        </w:tcPr>
        <w:p w:rsidR="003D0FAC" w:rsidRPr="006B596A" w:rsidRDefault="003D0FAC" w:rsidP="007F4104">
          <w:pPr>
            <w:pStyle w:val="Header"/>
          </w:pPr>
        </w:p>
      </w:tc>
    </w:tr>
    <w:tr w:rsidR="003D0FAC" w:rsidRPr="00347AA1" w:rsidTr="004B110A">
      <w:trPr>
        <w:trHeight w:val="340"/>
      </w:trPr>
      <w:tc>
        <w:tcPr>
          <w:tcW w:w="8121" w:type="dxa"/>
        </w:tcPr>
        <w:p w:rsidR="003D0FAC" w:rsidRDefault="003D0FAC" w:rsidP="007F4104">
          <w:pPr>
            <w:pStyle w:val="Header"/>
          </w:pPr>
          <w:r w:rsidRPr="009618CB">
            <w:t xml:space="preserve">PID: </w:t>
          </w:r>
          <w:r>
            <w:fldChar w:fldCharType="begin"/>
          </w:r>
          <w:r>
            <w:instrText xml:space="preserve"> DOCPROPERTY  PID  \* MERGEFORMAT </w:instrText>
          </w:r>
          <w:r>
            <w:fldChar w:fldCharType="separate"/>
          </w:r>
          <w:r>
            <w:t>&lt;</w:t>
          </w:r>
          <w:proofErr w:type="spellStart"/>
          <w:r>
            <w:t>ClientID</w:t>
          </w:r>
          <w:proofErr w:type="spellEnd"/>
          <w:r>
            <w:t>&gt;-&lt;</w:t>
          </w:r>
          <w:proofErr w:type="spellStart"/>
          <w:r>
            <w:t>ProductID</w:t>
          </w:r>
          <w:proofErr w:type="spellEnd"/>
          <w:r>
            <w:t>&gt;</w:t>
          </w:r>
          <w:r>
            <w:fldChar w:fldCharType="end"/>
          </w:r>
        </w:p>
      </w:tc>
      <w:tc>
        <w:tcPr>
          <w:tcW w:w="1485" w:type="dxa"/>
        </w:tcPr>
        <w:p w:rsidR="003D0FAC" w:rsidRPr="009618CB" w:rsidRDefault="003D0FAC" w:rsidP="007F4104">
          <w:pPr>
            <w:pStyle w:val="Header"/>
            <w:jc w:val="right"/>
          </w:pPr>
          <w:r w:rsidRPr="00205D53">
            <w:rPr>
              <w:noProof/>
            </w:rPr>
            <w:drawing>
              <wp:inline distT="0" distB="0" distL="0" distR="0" wp14:anchorId="5E87FE6A" wp14:editId="22381AB3">
                <wp:extent cx="457200" cy="161925"/>
                <wp:effectExtent l="0" t="0" r="0" b="9525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PAM_LOGO_gray_blue.eps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161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D0FAC" w:rsidRPr="005B4AE6" w:rsidRDefault="003D0FAC" w:rsidP="007F4104">
    <w:pPr>
      <w:pStyle w:val="Header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D6517F9" wp14:editId="0A558839">
              <wp:simplePos x="0" y="0"/>
              <wp:positionH relativeFrom="column">
                <wp:posOffset>-8255</wp:posOffset>
              </wp:positionH>
              <wp:positionV relativeFrom="paragraph">
                <wp:posOffset>16019</wp:posOffset>
              </wp:positionV>
              <wp:extent cx="5943600" cy="0"/>
              <wp:effectExtent l="0" t="0" r="1905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05EF4AB" id="Straight Connector 4" o:spid="_x0000_s1026" style="position:absolute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5pt,1.25pt" to="467.3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" strokecolor="#393737 [814]" strokeweight="2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3988B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F8666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7C6AE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AA0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02AC15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0F439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B6905D72"/>
    <w:lvl w:ilvl="0">
      <w:start w:val="1"/>
      <w:numFmt w:val="bullet"/>
      <w:pStyle w:val="ListBullet2"/>
      <w:lvlText w:val="—"/>
      <w:lvlJc w:val="left"/>
      <w:pPr>
        <w:ind w:left="717" w:hanging="360"/>
      </w:pPr>
      <w:rPr>
        <w:rFonts w:ascii="Trebuchet MS" w:hAnsi="Trebuchet MS" w:hint="default"/>
      </w:rPr>
    </w:lvl>
  </w:abstractNum>
  <w:abstractNum w:abstractNumId="7" w15:restartNumberingAfterBreak="0">
    <w:nsid w:val="FFFFFF88"/>
    <w:multiLevelType w:val="singleLevel"/>
    <w:tmpl w:val="D0F0FD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FB"/>
    <w:multiLevelType w:val="multilevel"/>
    <w:tmpl w:val="85522F88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9" w15:restartNumberingAfterBreak="0">
    <w:nsid w:val="0149775F"/>
    <w:multiLevelType w:val="multilevel"/>
    <w:tmpl w:val="E17E21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23F6289"/>
    <w:multiLevelType w:val="multilevel"/>
    <w:tmpl w:val="60DEAC6A"/>
    <w:lvl w:ilvl="0">
      <w:start w:val="1"/>
      <w:numFmt w:val="upperLetter"/>
      <w:lvlText w:val="Appendix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ppendixLevel2"/>
      <w:lvlText w:val="Appendix %1.%2."/>
      <w:lvlJc w:val="left"/>
      <w:pPr>
        <w:ind w:left="1440" w:hanging="360"/>
      </w:pPr>
      <w:rPr>
        <w:b w:val="0"/>
        <w:bCs w:val="0"/>
        <w:i w:val="0"/>
        <w:iCs w:val="0"/>
        <w:caps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05B40BED"/>
    <w:multiLevelType w:val="hybridMultilevel"/>
    <w:tmpl w:val="11FC6C76"/>
    <w:lvl w:ilvl="0" w:tplc="C822684C">
      <w:start w:val="1"/>
      <w:numFmt w:val="decimal"/>
      <w:lvlText w:val="1.%1"/>
      <w:lvlJc w:val="left"/>
      <w:pPr>
        <w:ind w:left="720" w:hanging="360"/>
      </w:pPr>
      <w:rPr>
        <w:rFonts w:ascii="Arial Black" w:hAnsi="Arial Black" w:hint="default"/>
        <w:b w:val="0"/>
        <w:i w:val="0"/>
        <w:caps/>
        <w:color w:val="1A9CB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71589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A1736F9"/>
    <w:multiLevelType w:val="multilevel"/>
    <w:tmpl w:val="849835F6"/>
    <w:lvl w:ilvl="0">
      <w:start w:val="1"/>
      <w:numFmt w:val="decimal"/>
      <w:pStyle w:val="TableNumberedList"/>
      <w:lvlText w:val="%1."/>
      <w:lvlJc w:val="left"/>
      <w:pPr>
        <w:ind w:left="284" w:hanging="284"/>
      </w:pPr>
      <w:rPr>
        <w:rFonts w:hint="default"/>
        <w:color w:val="1A9CB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9D4CAE"/>
    <w:multiLevelType w:val="multilevel"/>
    <w:tmpl w:val="A5D6B4FA"/>
    <w:styleLink w:val="Multylevelbulletlis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E3432A8"/>
    <w:multiLevelType w:val="hybridMultilevel"/>
    <w:tmpl w:val="A0EA9A9E"/>
    <w:lvl w:ilvl="0" w:tplc="0B2293F8">
      <w:start w:val="1"/>
      <w:numFmt w:val="decimal"/>
      <w:pStyle w:val="ListNumber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52219A"/>
    <w:multiLevelType w:val="hybridMultilevel"/>
    <w:tmpl w:val="FBD47C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374AD1"/>
    <w:multiLevelType w:val="hybridMultilevel"/>
    <w:tmpl w:val="BAC21C70"/>
    <w:lvl w:ilvl="0" w:tplc="4306D12A">
      <w:start w:val="1"/>
      <w:numFmt w:val="bullet"/>
      <w:pStyle w:val="ListBullet3"/>
      <w:lvlText w:val=""/>
      <w:lvlJc w:val="left"/>
      <w:pPr>
        <w:ind w:left="1778" w:hanging="360"/>
      </w:pPr>
      <w:rPr>
        <w:rFonts w:ascii="Symbol" w:hAnsi="Symbol" w:hint="default"/>
        <w:color w:val="3B3838" w:themeColor="background2" w:themeShade="4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9" w15:restartNumberingAfterBreak="0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E616333"/>
    <w:multiLevelType w:val="hybridMultilevel"/>
    <w:tmpl w:val="C972D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7369C4"/>
    <w:multiLevelType w:val="hybridMultilevel"/>
    <w:tmpl w:val="22F0BD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BE18FB"/>
    <w:multiLevelType w:val="hybridMultilevel"/>
    <w:tmpl w:val="0AFA8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5F453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47780A60"/>
    <w:multiLevelType w:val="multilevel"/>
    <w:tmpl w:val="7AE08AC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6A47F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7" w15:restartNumberingAfterBreak="0">
    <w:nsid w:val="5521095E"/>
    <w:multiLevelType w:val="hybridMultilevel"/>
    <w:tmpl w:val="CD8E7930"/>
    <w:lvl w:ilvl="0" w:tplc="C2F81FD8">
      <w:start w:val="1"/>
      <w:numFmt w:val="bullet"/>
      <w:pStyle w:val="TableBulletList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855A40"/>
    <w:multiLevelType w:val="multilevel"/>
    <w:tmpl w:val="D2128A80"/>
    <w:lvl w:ilvl="0">
      <w:start w:val="1"/>
      <w:numFmt w:val="upperLetter"/>
      <w:pStyle w:val="AppendixLevel1"/>
      <w:lvlText w:val="Appendix %1."/>
      <w:lvlJc w:val="left"/>
      <w:pPr>
        <w:ind w:left="360" w:hanging="360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lvlText w:val="Appendix 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60A444EE"/>
    <w:multiLevelType w:val="multilevel"/>
    <w:tmpl w:val="2CBEBDC0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6902390D"/>
    <w:multiLevelType w:val="hybridMultilevel"/>
    <w:tmpl w:val="8DD4A108"/>
    <w:lvl w:ilvl="0" w:tplc="4D16BFCE">
      <w:start w:val="1"/>
      <w:numFmt w:val="decimal"/>
      <w:lvlText w:val="1.1.1.%1"/>
      <w:lvlJc w:val="left"/>
      <w:pPr>
        <w:ind w:left="360" w:hanging="360"/>
      </w:pPr>
      <w:rPr>
        <w:rFonts w:ascii="Arial Black" w:hAnsi="Arial Black" w:hint="default"/>
        <w:b w:val="0"/>
        <w:i w:val="0"/>
        <w:caps/>
        <w:color w:val="1A9CB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6DB2106C"/>
    <w:multiLevelType w:val="hybridMultilevel"/>
    <w:tmpl w:val="33026470"/>
    <w:lvl w:ilvl="0" w:tplc="8618B596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33" w15:restartNumberingAfterBreak="0">
    <w:nsid w:val="71AE7441"/>
    <w:multiLevelType w:val="multilevel"/>
    <w:tmpl w:val="99A2582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 w15:restartNumberingAfterBreak="0">
    <w:nsid w:val="73067F46"/>
    <w:multiLevelType w:val="multilevel"/>
    <w:tmpl w:val="B096F3A2"/>
    <w:lvl w:ilvl="0">
      <w:start w:val="1"/>
      <w:numFmt w:val="decimal"/>
      <w:lvlText w:val="%1."/>
      <w:lvlJc w:val="left"/>
      <w:pPr>
        <w:ind w:left="720" w:hanging="360"/>
      </w:pPr>
      <w:rPr>
        <w:rFonts w:ascii="Trebuchet MS" w:eastAsia="Times New Roman" w:hAnsi="Trebuchet MS" w:cs="Times New Roman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5" w15:restartNumberingAfterBreak="0">
    <w:nsid w:val="7475068D"/>
    <w:multiLevelType w:val="hybridMultilevel"/>
    <w:tmpl w:val="1B6432C2"/>
    <w:lvl w:ilvl="0" w:tplc="7FAEAD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A96291"/>
    <w:multiLevelType w:val="hybridMultilevel"/>
    <w:tmpl w:val="5E5C8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num w:numId="1">
    <w:abstractNumId w:val="26"/>
  </w:num>
  <w:num w:numId="2">
    <w:abstractNumId w:val="8"/>
  </w:num>
  <w:num w:numId="3">
    <w:abstractNumId w:val="19"/>
  </w:num>
  <w:num w:numId="4">
    <w:abstractNumId w:val="6"/>
  </w:num>
  <w:num w:numId="5">
    <w:abstractNumId w:val="17"/>
  </w:num>
  <w:num w:numId="6">
    <w:abstractNumId w:val="32"/>
  </w:num>
  <w:num w:numId="7">
    <w:abstractNumId w:val="4"/>
  </w:num>
  <w:num w:numId="8">
    <w:abstractNumId w:val="7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8"/>
  </w:num>
  <w:num w:numId="14">
    <w:abstractNumId w:val="31"/>
  </w:num>
  <w:num w:numId="15">
    <w:abstractNumId w:val="19"/>
  </w:num>
  <w:num w:numId="16">
    <w:abstractNumId w:val="14"/>
  </w:num>
  <w:num w:numId="17">
    <w:abstractNumId w:val="9"/>
  </w:num>
  <w:num w:numId="18">
    <w:abstractNumId w:val="33"/>
  </w:num>
  <w:num w:numId="19">
    <w:abstractNumId w:val="15"/>
  </w:num>
  <w:num w:numId="20">
    <w:abstractNumId w:val="35"/>
  </w:num>
  <w:num w:numId="21">
    <w:abstractNumId w:val="11"/>
  </w:num>
  <w:num w:numId="22">
    <w:abstractNumId w:val="30"/>
  </w:num>
  <w:num w:numId="23">
    <w:abstractNumId w:val="28"/>
  </w:num>
  <w:num w:numId="24">
    <w:abstractNumId w:val="10"/>
  </w:num>
  <w:num w:numId="25">
    <w:abstractNumId w:val="25"/>
  </w:num>
  <w:num w:numId="26">
    <w:abstractNumId w:val="37"/>
  </w:num>
  <w:num w:numId="27">
    <w:abstractNumId w:val="27"/>
  </w:num>
  <w:num w:numId="28">
    <w:abstractNumId w:val="37"/>
  </w:num>
  <w:num w:numId="29">
    <w:abstractNumId w:val="13"/>
  </w:num>
  <w:num w:numId="30">
    <w:abstractNumId w:val="29"/>
  </w:num>
  <w:num w:numId="31">
    <w:abstractNumId w:val="15"/>
  </w:num>
  <w:num w:numId="32">
    <w:abstractNumId w:val="23"/>
  </w:num>
  <w:num w:numId="33">
    <w:abstractNumId w:val="12"/>
  </w:num>
  <w:num w:numId="34">
    <w:abstractNumId w:val="5"/>
  </w:num>
  <w:num w:numId="35">
    <w:abstractNumId w:val="36"/>
  </w:num>
  <w:num w:numId="36">
    <w:abstractNumId w:val="24"/>
  </w:num>
  <w:num w:numId="3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8"/>
  </w:num>
  <w:num w:numId="39">
    <w:abstractNumId w:val="21"/>
  </w:num>
  <w:num w:numId="40">
    <w:abstractNumId w:val="20"/>
  </w:num>
  <w:num w:numId="41">
    <w:abstractNumId w:val="34"/>
  </w:num>
  <w:num w:numId="42">
    <w:abstractNumId w:val="22"/>
  </w:num>
  <w:num w:numId="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6AE"/>
    <w:rsid w:val="00004E50"/>
    <w:rsid w:val="00042A5B"/>
    <w:rsid w:val="00044894"/>
    <w:rsid w:val="00060124"/>
    <w:rsid w:val="0006354D"/>
    <w:rsid w:val="00081508"/>
    <w:rsid w:val="00081986"/>
    <w:rsid w:val="000922DA"/>
    <w:rsid w:val="000A6040"/>
    <w:rsid w:val="000D22DF"/>
    <w:rsid w:val="000D4695"/>
    <w:rsid w:val="000E5733"/>
    <w:rsid w:val="000E6370"/>
    <w:rsid w:val="000E676F"/>
    <w:rsid w:val="000E68BD"/>
    <w:rsid w:val="000F15E6"/>
    <w:rsid w:val="000F2774"/>
    <w:rsid w:val="000F7A5F"/>
    <w:rsid w:val="00112145"/>
    <w:rsid w:val="00113FD1"/>
    <w:rsid w:val="00114D08"/>
    <w:rsid w:val="00116EEC"/>
    <w:rsid w:val="00124281"/>
    <w:rsid w:val="00130569"/>
    <w:rsid w:val="00131A1C"/>
    <w:rsid w:val="00131E4A"/>
    <w:rsid w:val="001355C3"/>
    <w:rsid w:val="00152FE3"/>
    <w:rsid w:val="0015371B"/>
    <w:rsid w:val="00157D70"/>
    <w:rsid w:val="001619D5"/>
    <w:rsid w:val="00162437"/>
    <w:rsid w:val="00171785"/>
    <w:rsid w:val="00173FBC"/>
    <w:rsid w:val="00177717"/>
    <w:rsid w:val="0019455F"/>
    <w:rsid w:val="001A61F9"/>
    <w:rsid w:val="001A7FA5"/>
    <w:rsid w:val="001B6B1E"/>
    <w:rsid w:val="001D47B8"/>
    <w:rsid w:val="001E590C"/>
    <w:rsid w:val="001E7FCA"/>
    <w:rsid w:val="001F02C5"/>
    <w:rsid w:val="001F1D2E"/>
    <w:rsid w:val="001F3654"/>
    <w:rsid w:val="00205D53"/>
    <w:rsid w:val="002154C4"/>
    <w:rsid w:val="00221110"/>
    <w:rsid w:val="00222DC3"/>
    <w:rsid w:val="0022657A"/>
    <w:rsid w:val="002337FB"/>
    <w:rsid w:val="00235712"/>
    <w:rsid w:val="002602D1"/>
    <w:rsid w:val="00260465"/>
    <w:rsid w:val="0026353A"/>
    <w:rsid w:val="0027273F"/>
    <w:rsid w:val="00276374"/>
    <w:rsid w:val="00285056"/>
    <w:rsid w:val="00285CE1"/>
    <w:rsid w:val="00286611"/>
    <w:rsid w:val="00287FAA"/>
    <w:rsid w:val="002923D7"/>
    <w:rsid w:val="002A713E"/>
    <w:rsid w:val="002A7951"/>
    <w:rsid w:val="002C5F65"/>
    <w:rsid w:val="002D0877"/>
    <w:rsid w:val="002D238E"/>
    <w:rsid w:val="002F1996"/>
    <w:rsid w:val="002F27DD"/>
    <w:rsid w:val="002F5D7B"/>
    <w:rsid w:val="003144F5"/>
    <w:rsid w:val="00315998"/>
    <w:rsid w:val="0033141B"/>
    <w:rsid w:val="00331A15"/>
    <w:rsid w:val="0033495D"/>
    <w:rsid w:val="003356AE"/>
    <w:rsid w:val="003438DB"/>
    <w:rsid w:val="00343E07"/>
    <w:rsid w:val="00347AA1"/>
    <w:rsid w:val="003500CF"/>
    <w:rsid w:val="003534EA"/>
    <w:rsid w:val="003609E8"/>
    <w:rsid w:val="00383ABB"/>
    <w:rsid w:val="0038754C"/>
    <w:rsid w:val="003878D4"/>
    <w:rsid w:val="00394781"/>
    <w:rsid w:val="003A0525"/>
    <w:rsid w:val="003A184A"/>
    <w:rsid w:val="003A7967"/>
    <w:rsid w:val="003B0471"/>
    <w:rsid w:val="003C0A3C"/>
    <w:rsid w:val="003C1A7A"/>
    <w:rsid w:val="003C425E"/>
    <w:rsid w:val="003D0FAC"/>
    <w:rsid w:val="003D1F28"/>
    <w:rsid w:val="003E41E7"/>
    <w:rsid w:val="003F090F"/>
    <w:rsid w:val="003F7F40"/>
    <w:rsid w:val="00400831"/>
    <w:rsid w:val="00407BE9"/>
    <w:rsid w:val="00410D49"/>
    <w:rsid w:val="00417F9B"/>
    <w:rsid w:val="0042056B"/>
    <w:rsid w:val="004244DE"/>
    <w:rsid w:val="00432D54"/>
    <w:rsid w:val="00434841"/>
    <w:rsid w:val="00452077"/>
    <w:rsid w:val="00457927"/>
    <w:rsid w:val="004706BE"/>
    <w:rsid w:val="00470C09"/>
    <w:rsid w:val="004A49EF"/>
    <w:rsid w:val="004B110A"/>
    <w:rsid w:val="004B3D53"/>
    <w:rsid w:val="004B4D2A"/>
    <w:rsid w:val="004C2F82"/>
    <w:rsid w:val="004D29BE"/>
    <w:rsid w:val="004D2C15"/>
    <w:rsid w:val="004E22A3"/>
    <w:rsid w:val="004F3A73"/>
    <w:rsid w:val="004F3E01"/>
    <w:rsid w:val="00503156"/>
    <w:rsid w:val="0052662C"/>
    <w:rsid w:val="00526E8B"/>
    <w:rsid w:val="00532D0E"/>
    <w:rsid w:val="005400E3"/>
    <w:rsid w:val="005413F6"/>
    <w:rsid w:val="0054521F"/>
    <w:rsid w:val="00545659"/>
    <w:rsid w:val="005541A1"/>
    <w:rsid w:val="00554F4B"/>
    <w:rsid w:val="00557725"/>
    <w:rsid w:val="00561002"/>
    <w:rsid w:val="0057025F"/>
    <w:rsid w:val="0057115C"/>
    <w:rsid w:val="005731ED"/>
    <w:rsid w:val="005732B5"/>
    <w:rsid w:val="005774AA"/>
    <w:rsid w:val="00587602"/>
    <w:rsid w:val="00593E6E"/>
    <w:rsid w:val="005943E4"/>
    <w:rsid w:val="005A2132"/>
    <w:rsid w:val="005A2A53"/>
    <w:rsid w:val="005B11E7"/>
    <w:rsid w:val="005B2859"/>
    <w:rsid w:val="005B4AE6"/>
    <w:rsid w:val="005C0966"/>
    <w:rsid w:val="005D3713"/>
    <w:rsid w:val="005D4824"/>
    <w:rsid w:val="005E56AF"/>
    <w:rsid w:val="00603930"/>
    <w:rsid w:val="00617320"/>
    <w:rsid w:val="00621D80"/>
    <w:rsid w:val="0065035F"/>
    <w:rsid w:val="0065130F"/>
    <w:rsid w:val="0065513D"/>
    <w:rsid w:val="00673DBC"/>
    <w:rsid w:val="0068062E"/>
    <w:rsid w:val="00680814"/>
    <w:rsid w:val="00681263"/>
    <w:rsid w:val="006A6633"/>
    <w:rsid w:val="006A77BC"/>
    <w:rsid w:val="006B14D0"/>
    <w:rsid w:val="006B596A"/>
    <w:rsid w:val="006C1242"/>
    <w:rsid w:val="006C32B4"/>
    <w:rsid w:val="006C5085"/>
    <w:rsid w:val="006D0E55"/>
    <w:rsid w:val="006D5D58"/>
    <w:rsid w:val="006D794B"/>
    <w:rsid w:val="006F37C1"/>
    <w:rsid w:val="007010F5"/>
    <w:rsid w:val="007074E7"/>
    <w:rsid w:val="007124C3"/>
    <w:rsid w:val="00713C48"/>
    <w:rsid w:val="007161C7"/>
    <w:rsid w:val="0072682A"/>
    <w:rsid w:val="00750BDF"/>
    <w:rsid w:val="00751326"/>
    <w:rsid w:val="0075737B"/>
    <w:rsid w:val="0077510E"/>
    <w:rsid w:val="0078686A"/>
    <w:rsid w:val="00790075"/>
    <w:rsid w:val="007A740E"/>
    <w:rsid w:val="007B6668"/>
    <w:rsid w:val="007C3456"/>
    <w:rsid w:val="007D094C"/>
    <w:rsid w:val="007D2275"/>
    <w:rsid w:val="007E1A19"/>
    <w:rsid w:val="007E2491"/>
    <w:rsid w:val="007F026A"/>
    <w:rsid w:val="007F4104"/>
    <w:rsid w:val="00806DDB"/>
    <w:rsid w:val="008121B0"/>
    <w:rsid w:val="00812D0F"/>
    <w:rsid w:val="0081362A"/>
    <w:rsid w:val="00820129"/>
    <w:rsid w:val="008237F4"/>
    <w:rsid w:val="00827D53"/>
    <w:rsid w:val="00827DE8"/>
    <w:rsid w:val="008311A0"/>
    <w:rsid w:val="0083144A"/>
    <w:rsid w:val="00837C5B"/>
    <w:rsid w:val="008450FB"/>
    <w:rsid w:val="00845FB4"/>
    <w:rsid w:val="00846F0D"/>
    <w:rsid w:val="00851356"/>
    <w:rsid w:val="00851FAD"/>
    <w:rsid w:val="00867752"/>
    <w:rsid w:val="0089207E"/>
    <w:rsid w:val="0089654B"/>
    <w:rsid w:val="008A16D2"/>
    <w:rsid w:val="008A31BA"/>
    <w:rsid w:val="008A4526"/>
    <w:rsid w:val="008A6F7F"/>
    <w:rsid w:val="008A770B"/>
    <w:rsid w:val="008A7735"/>
    <w:rsid w:val="008B3B7F"/>
    <w:rsid w:val="008B7308"/>
    <w:rsid w:val="008D4230"/>
    <w:rsid w:val="008D4768"/>
    <w:rsid w:val="008E2573"/>
    <w:rsid w:val="008E5E15"/>
    <w:rsid w:val="008F627C"/>
    <w:rsid w:val="00920D74"/>
    <w:rsid w:val="009212C7"/>
    <w:rsid w:val="00932D17"/>
    <w:rsid w:val="00936502"/>
    <w:rsid w:val="009515D3"/>
    <w:rsid w:val="00953AD1"/>
    <w:rsid w:val="009618CB"/>
    <w:rsid w:val="00964F64"/>
    <w:rsid w:val="009A31E0"/>
    <w:rsid w:val="009C139B"/>
    <w:rsid w:val="009C3628"/>
    <w:rsid w:val="009E0C21"/>
    <w:rsid w:val="009E280B"/>
    <w:rsid w:val="009E5280"/>
    <w:rsid w:val="009F3857"/>
    <w:rsid w:val="00A0184D"/>
    <w:rsid w:val="00A01F87"/>
    <w:rsid w:val="00A06E43"/>
    <w:rsid w:val="00A071C0"/>
    <w:rsid w:val="00A07331"/>
    <w:rsid w:val="00A10894"/>
    <w:rsid w:val="00A34D25"/>
    <w:rsid w:val="00A35BB6"/>
    <w:rsid w:val="00A37131"/>
    <w:rsid w:val="00A41803"/>
    <w:rsid w:val="00A4372D"/>
    <w:rsid w:val="00A47AB5"/>
    <w:rsid w:val="00A529BC"/>
    <w:rsid w:val="00A530F0"/>
    <w:rsid w:val="00A663E2"/>
    <w:rsid w:val="00A667E6"/>
    <w:rsid w:val="00A821DC"/>
    <w:rsid w:val="00A82F6F"/>
    <w:rsid w:val="00A83F89"/>
    <w:rsid w:val="00A9495A"/>
    <w:rsid w:val="00AA1848"/>
    <w:rsid w:val="00AB151C"/>
    <w:rsid w:val="00AC4EB6"/>
    <w:rsid w:val="00AC5A33"/>
    <w:rsid w:val="00AD3B7B"/>
    <w:rsid w:val="00AD5D01"/>
    <w:rsid w:val="00AD6005"/>
    <w:rsid w:val="00AF3313"/>
    <w:rsid w:val="00AF72D5"/>
    <w:rsid w:val="00B139F6"/>
    <w:rsid w:val="00B215BA"/>
    <w:rsid w:val="00B23CF5"/>
    <w:rsid w:val="00B2599C"/>
    <w:rsid w:val="00B35E17"/>
    <w:rsid w:val="00B43774"/>
    <w:rsid w:val="00B76439"/>
    <w:rsid w:val="00B77276"/>
    <w:rsid w:val="00B81A83"/>
    <w:rsid w:val="00B839E0"/>
    <w:rsid w:val="00B861C6"/>
    <w:rsid w:val="00BB0780"/>
    <w:rsid w:val="00BC4BBC"/>
    <w:rsid w:val="00BC6D7F"/>
    <w:rsid w:val="00BE4191"/>
    <w:rsid w:val="00BE7F18"/>
    <w:rsid w:val="00C00398"/>
    <w:rsid w:val="00C01666"/>
    <w:rsid w:val="00C03F50"/>
    <w:rsid w:val="00C04907"/>
    <w:rsid w:val="00C06698"/>
    <w:rsid w:val="00C128AE"/>
    <w:rsid w:val="00C155EE"/>
    <w:rsid w:val="00C17200"/>
    <w:rsid w:val="00C21004"/>
    <w:rsid w:val="00C21975"/>
    <w:rsid w:val="00C26AF9"/>
    <w:rsid w:val="00C3363B"/>
    <w:rsid w:val="00C36CF3"/>
    <w:rsid w:val="00C50228"/>
    <w:rsid w:val="00C522E2"/>
    <w:rsid w:val="00C53366"/>
    <w:rsid w:val="00C5386D"/>
    <w:rsid w:val="00C55746"/>
    <w:rsid w:val="00C618D2"/>
    <w:rsid w:val="00C63011"/>
    <w:rsid w:val="00C70F22"/>
    <w:rsid w:val="00C86C05"/>
    <w:rsid w:val="00C90F18"/>
    <w:rsid w:val="00C922B5"/>
    <w:rsid w:val="00CA2A71"/>
    <w:rsid w:val="00CB16E7"/>
    <w:rsid w:val="00CB7B22"/>
    <w:rsid w:val="00CD7FAA"/>
    <w:rsid w:val="00D007AC"/>
    <w:rsid w:val="00D27C46"/>
    <w:rsid w:val="00D32BC5"/>
    <w:rsid w:val="00D454F0"/>
    <w:rsid w:val="00D627FC"/>
    <w:rsid w:val="00D639FE"/>
    <w:rsid w:val="00D76BDB"/>
    <w:rsid w:val="00D86536"/>
    <w:rsid w:val="00D87384"/>
    <w:rsid w:val="00D9361E"/>
    <w:rsid w:val="00DA6CF4"/>
    <w:rsid w:val="00DC5009"/>
    <w:rsid w:val="00DC791A"/>
    <w:rsid w:val="00DD4EFE"/>
    <w:rsid w:val="00DE2CE7"/>
    <w:rsid w:val="00DE4E52"/>
    <w:rsid w:val="00DF38F2"/>
    <w:rsid w:val="00DF3EFB"/>
    <w:rsid w:val="00DF5E36"/>
    <w:rsid w:val="00E11C49"/>
    <w:rsid w:val="00E16817"/>
    <w:rsid w:val="00E22282"/>
    <w:rsid w:val="00E37B4C"/>
    <w:rsid w:val="00E37BC3"/>
    <w:rsid w:val="00E44576"/>
    <w:rsid w:val="00E473E9"/>
    <w:rsid w:val="00E507C7"/>
    <w:rsid w:val="00E64E39"/>
    <w:rsid w:val="00E74234"/>
    <w:rsid w:val="00E76A2E"/>
    <w:rsid w:val="00E8459E"/>
    <w:rsid w:val="00E903AC"/>
    <w:rsid w:val="00E95661"/>
    <w:rsid w:val="00E95BE3"/>
    <w:rsid w:val="00EC0172"/>
    <w:rsid w:val="00EC462D"/>
    <w:rsid w:val="00EC516A"/>
    <w:rsid w:val="00ED1D3D"/>
    <w:rsid w:val="00ED2602"/>
    <w:rsid w:val="00EE0AC7"/>
    <w:rsid w:val="00EE5CC2"/>
    <w:rsid w:val="00F00698"/>
    <w:rsid w:val="00F06C91"/>
    <w:rsid w:val="00F0741A"/>
    <w:rsid w:val="00F103D5"/>
    <w:rsid w:val="00F26FE7"/>
    <w:rsid w:val="00F40220"/>
    <w:rsid w:val="00F43A0B"/>
    <w:rsid w:val="00F6260A"/>
    <w:rsid w:val="00F8413B"/>
    <w:rsid w:val="00F9679B"/>
    <w:rsid w:val="00FA2E41"/>
    <w:rsid w:val="00FC2E4A"/>
    <w:rsid w:val="00FD10BF"/>
    <w:rsid w:val="00FE114F"/>
    <w:rsid w:val="00FF15DE"/>
    <w:rsid w:val="00FF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A2978B33-D245-4106-9F32-D8C582FE8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iPriority="3" w:unhideWhenUsed="1"/>
    <w:lsdException w:name="List 5" w:semiHidden="1" w:uiPriority="3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/>
    <w:lsdException w:name="Salutation" w:semiHidden="1" w:uiPriority="3" w:unhideWhenUsed="1"/>
    <w:lsdException w:name="Date" w:semiHidden="1" w:uiPriority="99" w:unhideWhenUsed="1"/>
    <w:lsdException w:name="Body Text First Indent" w:semiHidden="1" w:uiPriority="2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semiHidden="1" w:uiPriority="3" w:unhideWhenUsed="1"/>
    <w:lsdException w:name="Emphasis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3"/>
    <w:semiHidden/>
    <w:unhideWhenUsed/>
    <w:rsid w:val="0019455F"/>
    <w:pPr>
      <w:widowControl w:val="0"/>
      <w:spacing w:line="240" w:lineRule="atLeast"/>
    </w:pPr>
  </w:style>
  <w:style w:type="paragraph" w:styleId="Heading1">
    <w:name w:val="heading 1"/>
    <w:next w:val="BodyText"/>
    <w:autoRedefine/>
    <w:qFormat/>
    <w:rsid w:val="006D794B"/>
    <w:pPr>
      <w:keepNext/>
      <w:numPr>
        <w:numId w:val="18"/>
      </w:numPr>
      <w:spacing w:before="240" w:after="120"/>
      <w:ind w:left="431" w:hanging="431"/>
      <w:outlineLvl w:val="0"/>
    </w:pPr>
    <w:rPr>
      <w:rFonts w:ascii="Arial Black" w:hAnsi="Arial Black"/>
      <w:caps/>
      <w:color w:val="464547"/>
      <w:sz w:val="28"/>
    </w:rPr>
  </w:style>
  <w:style w:type="paragraph" w:styleId="Heading2">
    <w:name w:val="heading 2"/>
    <w:next w:val="BodyText"/>
    <w:link w:val="Heading2Char"/>
    <w:autoRedefine/>
    <w:qFormat/>
    <w:rsid w:val="007B6668"/>
    <w:pPr>
      <w:numPr>
        <w:ilvl w:val="1"/>
        <w:numId w:val="18"/>
      </w:numPr>
      <w:spacing w:before="200" w:after="160"/>
      <w:ind w:left="851" w:hanging="851"/>
      <w:outlineLvl w:val="1"/>
    </w:pPr>
    <w:rPr>
      <w:rFonts w:ascii="Arial Black" w:hAnsi="Arial Black"/>
      <w:caps/>
      <w:color w:val="1A9CB0"/>
      <w:sz w:val="24"/>
    </w:rPr>
  </w:style>
  <w:style w:type="paragraph" w:styleId="Heading3">
    <w:name w:val="heading 3"/>
    <w:next w:val="BodyText"/>
    <w:autoRedefine/>
    <w:qFormat/>
    <w:rsid w:val="007B6668"/>
    <w:pPr>
      <w:numPr>
        <w:ilvl w:val="2"/>
        <w:numId w:val="18"/>
      </w:numPr>
      <w:spacing w:before="160"/>
      <w:ind w:left="851" w:hanging="851"/>
      <w:outlineLvl w:val="2"/>
    </w:pPr>
    <w:rPr>
      <w:rFonts w:ascii="Arial Black" w:hAnsi="Arial Black"/>
      <w:b/>
      <w:color w:val="1A9CB0"/>
      <w:sz w:val="24"/>
    </w:rPr>
  </w:style>
  <w:style w:type="paragraph" w:styleId="Heading4">
    <w:name w:val="heading 4"/>
    <w:next w:val="BodyText"/>
    <w:autoRedefine/>
    <w:qFormat/>
    <w:rsid w:val="007B6668"/>
    <w:pPr>
      <w:numPr>
        <w:ilvl w:val="3"/>
        <w:numId w:val="18"/>
      </w:numPr>
      <w:spacing w:before="160"/>
      <w:ind w:left="964" w:hanging="964"/>
      <w:outlineLvl w:val="3"/>
    </w:pPr>
    <w:rPr>
      <w:rFonts w:ascii="Arial Black" w:hAnsi="Arial Black"/>
      <w:color w:val="1A9CB0"/>
      <w:sz w:val="22"/>
    </w:rPr>
  </w:style>
  <w:style w:type="paragraph" w:styleId="Heading5">
    <w:name w:val="heading 5"/>
    <w:basedOn w:val="Normal"/>
    <w:next w:val="BodyText"/>
    <w:uiPriority w:val="1"/>
    <w:semiHidden/>
    <w:rsid w:val="00BB0780"/>
    <w:pPr>
      <w:numPr>
        <w:ilvl w:val="4"/>
        <w:numId w:val="18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uiPriority w:val="1"/>
    <w:semiHidden/>
    <w:rsid w:val="00BB0780"/>
    <w:pPr>
      <w:numPr>
        <w:ilvl w:val="5"/>
        <w:numId w:val="18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uiPriority w:val="1"/>
    <w:semiHidden/>
    <w:rsid w:val="00BB0780"/>
    <w:pPr>
      <w:numPr>
        <w:ilvl w:val="6"/>
        <w:numId w:val="18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uiPriority w:val="1"/>
    <w:semiHidden/>
    <w:rsid w:val="00BB0780"/>
    <w:pPr>
      <w:numPr>
        <w:ilvl w:val="7"/>
        <w:numId w:val="18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uiPriority w:val="1"/>
    <w:semiHidden/>
    <w:rsid w:val="00BB0780"/>
    <w:pPr>
      <w:numPr>
        <w:ilvl w:val="8"/>
        <w:numId w:val="18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autoRedefine/>
    <w:qFormat/>
    <w:rsid w:val="007D2275"/>
    <w:pPr>
      <w:keepLines/>
      <w:spacing w:after="120"/>
    </w:pPr>
    <w:rPr>
      <w:rFonts w:ascii="Trebuchet MS" w:hAnsi="Trebuchet MS"/>
      <w:color w:val="464547"/>
    </w:rPr>
  </w:style>
  <w:style w:type="paragraph" w:customStyle="1" w:styleId="CompanyName">
    <w:name w:val="Company Name"/>
    <w:basedOn w:val="Normal"/>
    <w:autoRedefine/>
    <w:rsid w:val="003A7967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Footer">
    <w:name w:val="footer"/>
    <w:autoRedefine/>
    <w:qFormat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autoRedefine/>
    <w:qFormat/>
    <w:rsid w:val="007F4104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Code">
    <w:name w:val="HTML Code"/>
    <w:basedOn w:val="DefaultParagraphFont"/>
    <w:uiPriority w:val="99"/>
    <w:semiHidden/>
    <w:rsid w:val="000E5733"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2"/>
    <w:semiHidden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qFormat/>
    <w:rsid w:val="005943E4"/>
    <w:rPr>
      <w:rFonts w:ascii="Trebuchet MS" w:hAnsi="Trebuchet MS"/>
      <w:color w:val="1A9CB0"/>
      <w:sz w:val="20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styleId="ListBullet">
    <w:name w:val="List Bullet"/>
    <w:basedOn w:val="BodyText"/>
    <w:autoRedefine/>
    <w:qFormat/>
    <w:rsid w:val="00347AA1"/>
    <w:pPr>
      <w:numPr>
        <w:numId w:val="17"/>
      </w:numPr>
      <w:spacing w:before="120"/>
      <w:ind w:left="714" w:hanging="357"/>
    </w:pPr>
    <w:rPr>
      <w:color w:val="3B3838" w:themeColor="background2" w:themeShade="40"/>
    </w:rPr>
  </w:style>
  <w:style w:type="paragraph" w:styleId="ListBullet2">
    <w:name w:val="List Bullet 2"/>
    <w:basedOn w:val="BodyText"/>
    <w:autoRedefine/>
    <w:qFormat/>
    <w:rsid w:val="00A663E2"/>
    <w:pPr>
      <w:numPr>
        <w:numId w:val="4"/>
      </w:numPr>
      <w:spacing w:before="120"/>
      <w:ind w:left="1077" w:hanging="357"/>
    </w:pPr>
    <w:rPr>
      <w:color w:val="3B3838" w:themeColor="background2" w:themeShade="40"/>
    </w:rPr>
  </w:style>
  <w:style w:type="paragraph" w:styleId="ListBullet3">
    <w:name w:val="List Bullet 3"/>
    <w:basedOn w:val="BodyText"/>
    <w:qFormat/>
    <w:rsid w:val="00A663E2"/>
    <w:pPr>
      <w:numPr>
        <w:numId w:val="5"/>
      </w:numPr>
      <w:tabs>
        <w:tab w:val="left" w:pos="1418"/>
      </w:tabs>
      <w:spacing w:before="120"/>
      <w:ind w:left="1434" w:hanging="357"/>
    </w:pPr>
    <w:rPr>
      <w:color w:val="3B3838" w:themeColor="background2" w:themeShade="40"/>
    </w:rPr>
  </w:style>
  <w:style w:type="paragraph" w:styleId="ListNumber">
    <w:name w:val="List Number"/>
    <w:basedOn w:val="Normal"/>
    <w:autoRedefine/>
    <w:qFormat/>
    <w:rsid w:val="00347AA1"/>
    <w:pPr>
      <w:numPr>
        <w:numId w:val="19"/>
      </w:numPr>
      <w:spacing w:before="120" w:after="120"/>
      <w:ind w:left="714" w:hanging="357"/>
    </w:pPr>
    <w:rPr>
      <w:rFonts w:ascii="Trebuchet MS" w:hAnsi="Trebuchet MS"/>
      <w:color w:val="3B3838" w:themeColor="background2" w:themeShade="40"/>
    </w:rPr>
  </w:style>
  <w:style w:type="paragraph" w:styleId="NormalWeb">
    <w:name w:val="Normal (Web)"/>
    <w:basedOn w:val="Normal"/>
    <w:uiPriority w:val="3"/>
    <w:semiHidden/>
    <w:rsid w:val="000E5733"/>
    <w:rPr>
      <w:sz w:val="24"/>
      <w:szCs w:val="24"/>
    </w:rPr>
  </w:style>
  <w:style w:type="paragraph" w:styleId="NormalIndent">
    <w:name w:val="Normal Indent"/>
    <w:basedOn w:val="Normal"/>
    <w:uiPriority w:val="3"/>
    <w:semiHidden/>
    <w:rsid w:val="000E5733"/>
    <w:pPr>
      <w:ind w:left="567"/>
    </w:pPr>
  </w:style>
  <w:style w:type="character" w:styleId="PageNumber">
    <w:name w:val="page number"/>
    <w:basedOn w:val="DefaultParagraphFont"/>
    <w:uiPriority w:val="1"/>
    <w:semiHidden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PlainText">
    <w:name w:val="Plain Text"/>
    <w:basedOn w:val="Normal"/>
    <w:uiPriority w:val="1"/>
    <w:semiHidden/>
    <w:rsid w:val="000E5733"/>
    <w:rPr>
      <w:rFonts w:ascii="Courier" w:hAnsi="Courier" w:cs="Courier New"/>
    </w:r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styleId="BalloonText">
    <w:name w:val="Balloon Text"/>
    <w:basedOn w:val="Normal"/>
    <w:link w:val="BalloonTextChar"/>
    <w:semiHidden/>
    <w:unhideWhenUsed/>
    <w:rsid w:val="00621D8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BodyText"/>
    <w:autoRedefine/>
    <w:qFormat/>
    <w:rsid w:val="006D794B"/>
    <w:pPr>
      <w:framePr w:hSpace="181" w:wrap="around" w:vAnchor="text" w:hAnchor="text" w:y="5104"/>
      <w:pBdr>
        <w:bottom w:val="single" w:sz="4" w:space="1" w:color="A5A5A5" w:themeColor="accent3"/>
      </w:pBdr>
      <w:spacing w:before="240" w:after="300"/>
      <w:suppressOverlap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qFormat/>
    <w:rsid w:val="00116EEC"/>
    <w:pPr>
      <w:spacing w:line="240" w:lineRule="auto"/>
    </w:pPr>
    <w:rPr>
      <w:rFonts w:ascii="Trebuchet MS" w:hAnsi="Trebuchet MS"/>
      <w:bCs/>
      <w:caps/>
      <w:color w:val="3B3838" w:themeColor="background2" w:themeShade="40"/>
      <w:szCs w:val="24"/>
    </w:rPr>
  </w:style>
  <w:style w:type="paragraph" w:styleId="TOC2">
    <w:name w:val="toc 2"/>
    <w:basedOn w:val="Normal"/>
    <w:next w:val="Normal"/>
    <w:autoRedefine/>
    <w:qFormat/>
    <w:rsid w:val="00E507C7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TOC3">
    <w:name w:val="toc 3"/>
    <w:basedOn w:val="Normal"/>
    <w:next w:val="Normal"/>
    <w:autoRedefine/>
    <w:qFormat/>
    <w:rsid w:val="00E507C7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TOC4">
    <w:name w:val="toc 4"/>
    <w:basedOn w:val="Normal"/>
    <w:next w:val="Normal"/>
    <w:autoRedefine/>
    <w:qFormat/>
    <w:rsid w:val="00E507C7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TOC5">
    <w:name w:val="toc 5"/>
    <w:basedOn w:val="Normal"/>
    <w:next w:val="Normal"/>
    <w:semiHidden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TOC6">
    <w:name w:val="toc 6"/>
    <w:basedOn w:val="Normal"/>
    <w:next w:val="Normal"/>
    <w:semiHidden/>
    <w:rsid w:val="00B861C6"/>
    <w:pPr>
      <w:ind w:left="1000"/>
    </w:pPr>
    <w:rPr>
      <w:rFonts w:ascii="Trebuchet MS" w:hAnsi="Trebuchet MS"/>
      <w:szCs w:val="21"/>
    </w:rPr>
  </w:style>
  <w:style w:type="paragraph" w:styleId="TOC7">
    <w:name w:val="toc 7"/>
    <w:basedOn w:val="Normal"/>
    <w:next w:val="Normal"/>
    <w:semiHidden/>
    <w:rsid w:val="00B861C6"/>
    <w:pPr>
      <w:ind w:left="1200"/>
    </w:pPr>
    <w:rPr>
      <w:rFonts w:ascii="Trebuchet MS" w:hAnsi="Trebuchet MS"/>
      <w:szCs w:val="21"/>
    </w:rPr>
  </w:style>
  <w:style w:type="paragraph" w:styleId="TOC8">
    <w:name w:val="toc 8"/>
    <w:basedOn w:val="Normal"/>
    <w:next w:val="Normal"/>
    <w:semiHidden/>
    <w:rsid w:val="00B861C6"/>
    <w:pPr>
      <w:ind w:left="1400"/>
    </w:pPr>
    <w:rPr>
      <w:rFonts w:ascii="Trebuchet MS" w:hAnsi="Trebuchet MS"/>
      <w:szCs w:val="21"/>
    </w:rPr>
  </w:style>
  <w:style w:type="paragraph" w:styleId="TOC9">
    <w:name w:val="toc 9"/>
    <w:basedOn w:val="Normal"/>
    <w:next w:val="Normal"/>
    <w:semiHidden/>
    <w:rsid w:val="00B861C6"/>
    <w:pPr>
      <w:ind w:left="1600"/>
    </w:pPr>
    <w:rPr>
      <w:rFonts w:ascii="Trebuchet MS" w:hAnsi="Trebuchet MS"/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paragraph" w:customStyle="1" w:styleId="Captionstyle">
    <w:name w:val="Caption_style"/>
    <w:basedOn w:val="BodyText"/>
    <w:autoRedefine/>
    <w:qFormat/>
    <w:rsid w:val="00DF3EFB"/>
    <w:pPr>
      <w:jc w:val="center"/>
    </w:pPr>
    <w:rPr>
      <w:b/>
      <w:sz w:val="18"/>
    </w:rPr>
  </w:style>
  <w:style w:type="character" w:customStyle="1" w:styleId="BodyTextChar">
    <w:name w:val="Body Text Char"/>
    <w:basedOn w:val="DefaultParagraphFont"/>
    <w:link w:val="BodyText"/>
    <w:rsid w:val="007D2275"/>
    <w:rPr>
      <w:rFonts w:ascii="Trebuchet MS" w:hAnsi="Trebuchet MS"/>
      <w:color w:val="464547"/>
    </w:rPr>
  </w:style>
  <w:style w:type="paragraph" w:styleId="CommentSubject">
    <w:name w:val="annotation subject"/>
    <w:basedOn w:val="Normal"/>
    <w:link w:val="CommentSubjectChar"/>
    <w:autoRedefine/>
    <w:qFormat/>
    <w:rsid w:val="007F4104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CommentSubjectChar">
    <w:name w:val="Comment Subject Char"/>
    <w:basedOn w:val="DefaultParagraphFont"/>
    <w:link w:val="CommentSubject"/>
    <w:rsid w:val="007F4104"/>
    <w:rPr>
      <w:rFonts w:ascii="Arial Black" w:hAnsi="Arial Black"/>
      <w:bCs/>
      <w:color w:val="464547"/>
      <w:sz w:val="28"/>
    </w:rPr>
  </w:style>
  <w:style w:type="paragraph" w:styleId="TOCHeading">
    <w:name w:val="TOC Heading"/>
    <w:basedOn w:val="Heading1"/>
    <w:next w:val="Normal"/>
    <w:autoRedefine/>
    <w:unhideWhenUsed/>
    <w:qFormat/>
    <w:rsid w:val="00315998"/>
    <w:pPr>
      <w:keepLines/>
      <w:numPr>
        <w:numId w:val="0"/>
      </w:numPr>
      <w:spacing w:after="0"/>
      <w:jc w:val="center"/>
      <w:outlineLvl w:val="9"/>
    </w:pPr>
    <w:rPr>
      <w:rFonts w:eastAsiaTheme="majorEastAsia" w:cstheme="majorBidi"/>
      <w:b/>
      <w:szCs w:val="32"/>
    </w:rPr>
  </w:style>
  <w:style w:type="paragraph" w:customStyle="1" w:styleId="ProjectName">
    <w:name w:val="ProjectName"/>
    <w:basedOn w:val="Normal"/>
    <w:link w:val="ProjectNameChar"/>
    <w:autoRedefine/>
    <w:qFormat/>
    <w:rsid w:val="00042A5B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042A5B"/>
    <w:rPr>
      <w:rFonts w:ascii="Arial Black" w:hAnsi="Arial Black"/>
      <w:b w:val="0"/>
      <w:color w:val="464547"/>
      <w:kern w:val="28"/>
      <w:sz w:val="28"/>
      <w:szCs w:val="28"/>
    </w:rPr>
  </w:style>
  <w:style w:type="numbering" w:customStyle="1" w:styleId="Multylevelbulletlist">
    <w:name w:val="Multylevel bullet list"/>
    <w:uiPriority w:val="99"/>
    <w:rsid w:val="00806DDB"/>
    <w:pPr>
      <w:numPr>
        <w:numId w:val="16"/>
      </w:numPr>
    </w:pPr>
  </w:style>
  <w:style w:type="character" w:customStyle="1" w:styleId="BalloonTextChar">
    <w:name w:val="Balloon Text Char"/>
    <w:basedOn w:val="DefaultParagraphFont"/>
    <w:link w:val="BalloonText"/>
    <w:semiHidden/>
    <w:rsid w:val="00621D8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E37B4C"/>
    <w:rPr>
      <w:rFonts w:ascii="Arial Black" w:hAnsi="Arial Black"/>
      <w:caps/>
      <w:color w:val="1A9CB0"/>
      <w:sz w:val="24"/>
    </w:rPr>
  </w:style>
  <w:style w:type="table" w:customStyle="1" w:styleId="TableEPAM">
    <w:name w:val="Table_EPAM"/>
    <w:basedOn w:val="TableGridLight"/>
    <w:uiPriority w:val="99"/>
    <w:rsid w:val="00EE0AC7"/>
    <w:rPr>
      <w:rFonts w:ascii="Trebuchet MS" w:hAnsi="Trebuchet MS"/>
      <w:color w:val="3B3838" w:themeColor="background2" w:themeShade="40"/>
      <w:sz w:val="18"/>
    </w:rPr>
    <w:tblPr>
      <w:tblStyleRowBandSize w:val="1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</w:tblPr>
    <w:tcPr>
      <w:vAlign w:val="center"/>
    </w:tcPr>
    <w:tblStylePr w:type="firstRow">
      <w:pPr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table" w:styleId="TableGridLight">
    <w:name w:val="Grid Table Light"/>
    <w:basedOn w:val="TableNormal"/>
    <w:uiPriority w:val="40"/>
    <w:rsid w:val="00AB151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ppendixLevel1">
    <w:name w:val="Appendix Level 1"/>
    <w:next w:val="BodyText"/>
    <w:autoRedefine/>
    <w:qFormat/>
    <w:rsid w:val="00C26AF9"/>
    <w:pPr>
      <w:keepNext/>
      <w:pageBreakBefore/>
      <w:numPr>
        <w:numId w:val="38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BodyText"/>
    <w:autoRedefine/>
    <w:qFormat/>
    <w:rsid w:val="006D794B"/>
    <w:pPr>
      <w:numPr>
        <w:ilvl w:val="1"/>
        <w:numId w:val="24"/>
      </w:numPr>
      <w:spacing w:before="240" w:after="120"/>
      <w:ind w:left="2268" w:hanging="2268"/>
    </w:pPr>
    <w:rPr>
      <w:rFonts w:ascii="Arial Black" w:eastAsiaTheme="minorEastAsia" w:hAnsi="Arial Black" w:cstheme="minorBidi"/>
      <w:bCs/>
      <w:caps/>
      <w:color w:val="1A9CB0"/>
      <w:sz w:val="24"/>
      <w:szCs w:val="22"/>
    </w:rPr>
  </w:style>
  <w:style w:type="paragraph" w:customStyle="1" w:styleId="Code">
    <w:name w:val="Code"/>
    <w:link w:val="CodeChar"/>
    <w:qFormat/>
    <w:rsid w:val="00B77276"/>
    <w:pPr>
      <w:shd w:val="clear" w:color="auto" w:fill="E0E0E0"/>
      <w:spacing w:before="120" w:after="120"/>
    </w:pPr>
    <w:rPr>
      <w:rFonts w:ascii="Courier New" w:eastAsiaTheme="minorEastAsia" w:hAnsi="Courier New" w:cstheme="minorBidi"/>
      <w:color w:val="464547"/>
      <w:szCs w:val="22"/>
    </w:rPr>
  </w:style>
  <w:style w:type="character" w:customStyle="1" w:styleId="CodeChar">
    <w:name w:val="Code Char"/>
    <w:basedOn w:val="DefaultParagraphFont"/>
    <w:link w:val="Code"/>
    <w:rsid w:val="00B77276"/>
    <w:rPr>
      <w:rFonts w:ascii="Courier New" w:eastAsiaTheme="minorEastAsia" w:hAnsi="Courier New" w:cstheme="minorBidi"/>
      <w:color w:val="464547"/>
      <w:szCs w:val="22"/>
      <w:shd w:val="clear" w:color="auto" w:fill="E0E0E0"/>
    </w:rPr>
  </w:style>
  <w:style w:type="table" w:customStyle="1" w:styleId="EPAM">
    <w:name w:val="EPAM"/>
    <w:basedOn w:val="TableGridLight"/>
    <w:uiPriority w:val="99"/>
    <w:rsid w:val="00B77276"/>
    <w:rPr>
      <w:rFonts w:asciiTheme="minorHAnsi" w:eastAsiaTheme="minorEastAsia" w:hAnsiTheme="minorHAnsi" w:cstheme="minorBidi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numbering" w:customStyle="1" w:styleId="EPAMBullets">
    <w:name w:val="EPAM Bullets"/>
    <w:uiPriority w:val="99"/>
    <w:rsid w:val="00B77276"/>
    <w:pPr>
      <w:numPr>
        <w:numId w:val="25"/>
      </w:numPr>
    </w:pPr>
  </w:style>
  <w:style w:type="paragraph" w:customStyle="1" w:styleId="NoteStyle">
    <w:name w:val="Note Style"/>
    <w:next w:val="Normal"/>
    <w:qFormat/>
    <w:rsid w:val="006D794B"/>
    <w:pPr>
      <w:numPr>
        <w:numId w:val="26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  <w:style w:type="paragraph" w:customStyle="1" w:styleId="TableBulletList">
    <w:name w:val="Table Bullet List"/>
    <w:basedOn w:val="Normal"/>
    <w:qFormat/>
    <w:rsid w:val="004706BE"/>
    <w:pPr>
      <w:widowControl/>
      <w:numPr>
        <w:numId w:val="27"/>
      </w:numPr>
      <w:spacing w:before="120" w:after="80" w:line="240" w:lineRule="auto"/>
      <w:ind w:left="357" w:hanging="357"/>
      <w:contextualSpacing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semiHidden/>
    <w:rsid w:val="00B77276"/>
  </w:style>
  <w:style w:type="paragraph" w:customStyle="1" w:styleId="TableNumberedList">
    <w:name w:val="Table Numbered List"/>
    <w:qFormat/>
    <w:rsid w:val="004706BE"/>
    <w:pPr>
      <w:numPr>
        <w:numId w:val="29"/>
      </w:numPr>
      <w:spacing w:before="120" w:after="120"/>
      <w:contextualSpacing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WarningStyle">
    <w:name w:val="Warning Style"/>
    <w:autoRedefine/>
    <w:qFormat/>
    <w:rsid w:val="00DF5E36"/>
    <w:pPr>
      <w:numPr>
        <w:numId w:val="30"/>
      </w:numPr>
      <w:ind w:left="907" w:hanging="907"/>
    </w:pPr>
    <w:rPr>
      <w:rFonts w:ascii="Trebuchet MS" w:eastAsiaTheme="minorEastAsia" w:hAnsi="Trebuchet MS" w:cstheme="minorBidi"/>
      <w:color w:val="464547"/>
      <w:szCs w:val="22"/>
    </w:rPr>
  </w:style>
  <w:style w:type="table" w:styleId="TableGrid">
    <w:name w:val="Table Grid"/>
    <w:basedOn w:val="TableNormal"/>
    <w:rsid w:val="00673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1.vsdx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hyperlink" Target="http://elements.epam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2.vsdx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EPAM\EPAMTemplates\EPM-SPI_EPAMTechWritingBa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2664A-C928-48EF-9C24-91E8F8536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EPM-SPI_EPAMTechWritingBase.dotx</Template>
  <TotalTime>479</TotalTime>
  <Pages>10</Pages>
  <Words>921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BookIt Development process</vt:lpstr>
    </vt:vector>
  </TitlesOfParts>
  <Manager>Andrey_Virakhovsky@epam.com</Manager>
  <Company>EPAM</Company>
  <LinksUpToDate>false</LinksUpToDate>
  <CharactersWithSpaces>6159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BookIt Development process</dc:title>
  <dc:subject>BookIt</dc:subject>
  <dc:creator>Elena_Ilyina@epam.com;Svetlana_Pakhomova@epam.com</dc:creator>
  <cp:keywords/>
  <dc:description/>
  <cp:lastModifiedBy>Elena Ilyina</cp:lastModifiedBy>
  <cp:revision>6</cp:revision>
  <cp:lastPrinted>2015-08-25T07:59:00Z</cp:lastPrinted>
  <dcterms:created xsi:type="dcterms:W3CDTF">2015-08-06T14:59:00Z</dcterms:created>
  <dcterms:modified xsi:type="dcterms:W3CDTF">2015-08-25T14:37:00Z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  <property fmtid="{D5CDD505-2E9C-101B-9397-08002B2CF9AE}" pid="4" name="Approval Date">
    <vt:lpwstr>dd-Mmm-yyyy</vt:lpwstr>
  </property>
</Properties>
</file>