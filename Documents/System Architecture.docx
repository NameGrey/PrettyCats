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F88B" w14:textId="77777777" w:rsidR="00343E07" w:rsidRDefault="00343E07" w:rsidP="00FA10B6">
      <w:pPr>
        <w:pStyle w:val="BodyText"/>
      </w:pPr>
    </w:p>
    <w:p w14:paraId="2F3AF46B" w14:textId="77777777" w:rsidR="00343E07" w:rsidRDefault="00343E07" w:rsidP="00FA10B6">
      <w:pPr>
        <w:pStyle w:val="BodyText"/>
      </w:pPr>
    </w:p>
    <w:p w14:paraId="03BF7388" w14:textId="77777777" w:rsidR="00343E07" w:rsidRDefault="00343E07" w:rsidP="00FA10B6">
      <w:pPr>
        <w:pStyle w:val="BodyText"/>
      </w:pPr>
    </w:p>
    <w:p w14:paraId="62BFE6E5" w14:textId="77777777" w:rsidR="00343E07" w:rsidRDefault="00343E07" w:rsidP="00FA10B6">
      <w:pPr>
        <w:pStyle w:val="BodyText"/>
      </w:pPr>
    </w:p>
    <w:p w14:paraId="7709CBC2" w14:textId="77777777" w:rsidR="00343E07" w:rsidRDefault="00343E07" w:rsidP="00FA10B6">
      <w:pPr>
        <w:pStyle w:val="BodyText"/>
      </w:pPr>
    </w:p>
    <w:p w14:paraId="4DDAD93F" w14:textId="77777777" w:rsidR="00343E07" w:rsidRDefault="00343E07" w:rsidP="00FA10B6">
      <w:pPr>
        <w:pStyle w:val="BodyText"/>
      </w:pPr>
    </w:p>
    <w:p w14:paraId="5FCD24D2" w14:textId="77777777" w:rsidR="00343E07" w:rsidRDefault="00343E07" w:rsidP="00FA10B6">
      <w:pPr>
        <w:pStyle w:val="BodyText"/>
      </w:pPr>
    </w:p>
    <w:p w14:paraId="5C0A6B72" w14:textId="77777777" w:rsidR="00343E07" w:rsidRPr="00343E07" w:rsidRDefault="00343E07" w:rsidP="00FA10B6">
      <w:pPr>
        <w:pStyle w:val="BodyText"/>
      </w:pPr>
    </w:p>
    <w:p w14:paraId="16C8E87B" w14:textId="77777777" w:rsidR="00343E07" w:rsidRDefault="00343E07" w:rsidP="00FA10B6">
      <w:pPr>
        <w:pStyle w:val="BodyText"/>
      </w:pPr>
    </w:p>
    <w:p w14:paraId="348B7806" w14:textId="77777777"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37F1DCF" wp14:editId="2EA74C7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5C74BEA" w14:textId="77777777" w:rsidTr="003A184A">
        <w:trPr>
          <w:trHeight w:val="1583"/>
        </w:trPr>
        <w:tc>
          <w:tcPr>
            <w:tcW w:w="9359" w:type="dxa"/>
          </w:tcPr>
          <w:p w14:paraId="658840A4" w14:textId="77777777"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14:paraId="3724B1D7" w14:textId="77777777"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14:paraId="4727B2A7" w14:textId="77777777" w:rsidTr="003A184A">
        <w:tc>
          <w:tcPr>
            <w:tcW w:w="9359" w:type="dxa"/>
          </w:tcPr>
          <w:p w14:paraId="19B81C70" w14:textId="77777777" w:rsidR="007074E7" w:rsidRDefault="007074E7" w:rsidP="007B6668">
            <w:pPr>
              <w:pStyle w:val="ProjectName"/>
            </w:pPr>
          </w:p>
        </w:tc>
      </w:tr>
    </w:tbl>
    <w:p w14:paraId="58FD92D3" w14:textId="77777777"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2F6808C" w14:textId="77777777"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14:paraId="569346A5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5AE30D0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48A88029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B0A12C9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7C7FA9F8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711E890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49827C" w14:textId="77777777" w:rsidR="00004E50" w:rsidRPr="0078686A" w:rsidRDefault="00004E50" w:rsidP="002C5F65"/>
        </w:tc>
        <w:tc>
          <w:tcPr>
            <w:tcW w:w="4545" w:type="pct"/>
          </w:tcPr>
          <w:p w14:paraId="361F7D81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23AD46AE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B7B566A" w14:textId="77777777" w:rsidR="00004E50" w:rsidRPr="0078686A" w:rsidRDefault="00004E50" w:rsidP="002C5F65"/>
        </w:tc>
        <w:tc>
          <w:tcPr>
            <w:tcW w:w="4545" w:type="pct"/>
          </w:tcPr>
          <w:p w14:paraId="05AEF302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97D4878" w14:textId="77777777" w:rsidR="00932D17" w:rsidRDefault="00932D17" w:rsidP="00FA10B6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14:paraId="70F60E32" w14:textId="77777777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651F377" w14:textId="77777777"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14:paraId="020BFB3F" w14:textId="77777777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A8B7892" w14:textId="77777777" w:rsidR="00081986" w:rsidRPr="0078686A" w:rsidRDefault="00081986" w:rsidP="003D0FAC"/>
        </w:tc>
        <w:tc>
          <w:tcPr>
            <w:tcW w:w="4547" w:type="pct"/>
          </w:tcPr>
          <w:p w14:paraId="439D3BCD" w14:textId="77777777"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B3A78BF" w14:textId="77777777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0B25636" w14:textId="77777777" w:rsidR="00081986" w:rsidRPr="0078686A" w:rsidRDefault="00081986" w:rsidP="003D0FAC"/>
        </w:tc>
        <w:tc>
          <w:tcPr>
            <w:tcW w:w="4547" w:type="pct"/>
          </w:tcPr>
          <w:p w14:paraId="74A2238B" w14:textId="77777777"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36E491" w14:textId="77777777" w:rsidR="00081986" w:rsidRDefault="00081986" w:rsidP="00FA10B6">
      <w:pPr>
        <w:pStyle w:val="BodyText"/>
      </w:pPr>
    </w:p>
    <w:p w14:paraId="1DEB7CD3" w14:textId="77777777" w:rsidR="00081986" w:rsidRDefault="00081986" w:rsidP="00FA10B6">
      <w:pPr>
        <w:pStyle w:val="BodyText"/>
      </w:pPr>
      <w:r>
        <w:br w:type="page"/>
      </w:r>
    </w:p>
    <w:p w14:paraId="6E205E93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6AD928E2" w14:textId="77777777"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28024D21" w14:textId="77777777" w:rsidR="004706BE" w:rsidRDefault="00BD58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7B55BB88" w14:textId="77777777" w:rsidR="004706BE" w:rsidRDefault="00BD5872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23085ABA" w14:textId="77777777" w:rsidR="004706BE" w:rsidRDefault="00BD5872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128D510A" w14:textId="77777777" w:rsidR="004706BE" w:rsidRDefault="00BD5872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14:paraId="526A9A57" w14:textId="77777777" w:rsidR="004706BE" w:rsidRDefault="00BD5872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14:paraId="5EAFCDCD" w14:textId="77777777" w:rsidR="00222DC3" w:rsidRPr="00114D08" w:rsidRDefault="004706BE" w:rsidP="00FA10B6">
      <w:pPr>
        <w:pStyle w:val="BodyText"/>
      </w:pPr>
      <w:r>
        <w:fldChar w:fldCharType="end"/>
      </w:r>
    </w:p>
    <w:p w14:paraId="19771548" w14:textId="77777777" w:rsidR="00222DC3" w:rsidRPr="00114D08" w:rsidRDefault="00222DC3" w:rsidP="00FA10B6">
      <w:pPr>
        <w:pStyle w:val="BodyText"/>
      </w:pPr>
    </w:p>
    <w:p w14:paraId="08781C8A" w14:textId="77777777" w:rsidR="00867752" w:rsidRDefault="00222DC3" w:rsidP="00FA10B6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6841F8CE" w14:textId="0B4CA95A" w:rsidR="00B558D2" w:rsidRPr="009B40AD" w:rsidRDefault="0057569C" w:rsidP="00A005AD">
      <w:pPr>
        <w:pStyle w:val="Heading1"/>
        <w:rPr>
          <w:lang w:val="ru-RU"/>
        </w:rPr>
      </w:pPr>
      <w:r w:rsidRPr="009B40AD">
        <w:rPr>
          <w:lang w:val="ru-RU"/>
        </w:rPr>
        <w:lastRenderedPageBreak/>
        <w:t>Архитектура системы</w:t>
      </w:r>
    </w:p>
    <w:p w14:paraId="45F2E13C" w14:textId="77777777" w:rsidR="00EA62A2" w:rsidRDefault="00EA62A2" w:rsidP="00FA10B6">
      <w:pPr>
        <w:pStyle w:val="BodyText"/>
        <w:rPr>
          <w:lang w:val="ru-RU"/>
        </w:rPr>
      </w:pPr>
    </w:p>
    <w:p w14:paraId="11B791F1" w14:textId="77777777" w:rsidR="0084719C" w:rsidRPr="001534DD" w:rsidRDefault="00B0454E" w:rsidP="00FA10B6">
      <w:pPr>
        <w:pStyle w:val="BodyText"/>
        <w:rPr>
          <w:lang w:val="ru-RU"/>
        </w:rPr>
      </w:pPr>
      <w:r>
        <w:object w:dxaOrig="9091" w:dyaOrig="2971" w14:anchorId="632D4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48.5pt" o:ole="">
            <v:imagedata r:id="rId12" o:title=""/>
          </v:shape>
          <o:OLEObject Type="Embed" ProgID="Visio.Drawing.15" ShapeID="_x0000_i1025" DrawAspect="Content" ObjectID="_1502878188" r:id="rId13"/>
        </w:object>
      </w:r>
    </w:p>
    <w:p w14:paraId="4A66878B" w14:textId="77777777" w:rsidR="0057569C" w:rsidRPr="0057569C" w:rsidRDefault="0057569C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14:paraId="5A6AB3CA" w14:textId="77777777" w:rsidR="00EA62A2" w:rsidRPr="00EA62A2" w:rsidRDefault="0084719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14:paraId="4A80337C" w14:textId="77777777" w:rsidR="00B558D2" w:rsidRPr="00B0454E" w:rsidRDefault="00B0454E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>BookIt</w:t>
      </w:r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14:paraId="3343F37D" w14:textId="77777777" w:rsidR="0084719C" w:rsidRDefault="00B0454E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>BookIt</w:t>
      </w:r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14:paraId="50E0DB46" w14:textId="77777777" w:rsidR="00B0454E" w:rsidRDefault="000F7374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>BookIt</w:t>
      </w:r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14:paraId="5D48F69A" w14:textId="77777777" w:rsidR="007C6244" w:rsidRDefault="007C6244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>BookIt</w:t>
      </w:r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14:paraId="53295A8B" w14:textId="77777777" w:rsidR="007C6244" w:rsidRPr="007C6244" w:rsidRDefault="007C6244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r w:rsidRPr="007C6244">
        <w:rPr>
          <w:lang w:val="ru-RU"/>
        </w:rPr>
        <w:t xml:space="preserve"> </w:t>
      </w:r>
      <w:r>
        <w:t>BookIt</w:t>
      </w:r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EntityFramework Code first.</w:t>
      </w:r>
    </w:p>
    <w:p w14:paraId="74837636" w14:textId="77777777" w:rsidR="00B558D2" w:rsidRDefault="009A74D7" w:rsidP="00FA10B6">
      <w:pPr>
        <w:pStyle w:val="BodyText"/>
      </w:pPr>
      <w:r w:rsidRPr="009A74D7">
        <w:rPr>
          <w:noProof/>
        </w:rPr>
        <w:drawing>
          <wp:inline distT="0" distB="0" distL="0" distR="0" wp14:anchorId="5B5266F6" wp14:editId="0344C92E">
            <wp:extent cx="57998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07" cy="41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EF26" w14:textId="77777777" w:rsidR="009A74D7" w:rsidRDefault="009A74D7" w:rsidP="009D3BBB">
      <w:pPr>
        <w:pStyle w:val="BodyText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14:paraId="2595769F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lastRenderedPageBreak/>
        <w:t xml:space="preserve">Пользователь нажимает кнопку Забронировать, </w:t>
      </w:r>
    </w:p>
    <w:p w14:paraId="71F4884D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>.</w:t>
      </w:r>
      <w:r>
        <w:t>UI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отправляет </w:t>
      </w:r>
      <w:r>
        <w:t>Http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запрос к </w:t>
      </w:r>
      <w:r>
        <w:t>BookIt</w:t>
      </w:r>
      <w:r>
        <w:rPr>
          <w:lang w:val="ru-RU"/>
        </w:rPr>
        <w:t xml:space="preserve">, </w:t>
      </w:r>
    </w:p>
    <w:p w14:paraId="4D1DEA4F" w14:textId="77777777" w:rsidR="009D3BBB" w:rsidRP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обрабатывает запрос с помощью </w:t>
      </w:r>
      <w:r>
        <w:t>BookIt</w:t>
      </w:r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,</w:t>
      </w:r>
      <w:r>
        <w:rPr>
          <w:lang w:val="ru-RU"/>
        </w:rPr>
        <w:t xml:space="preserve"> обновляется объект </w:t>
      </w:r>
      <w:r>
        <w:t>BookingOffer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BookIt</w:t>
      </w:r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.</w:t>
      </w:r>
    </w:p>
    <w:p w14:paraId="0FB2A7C0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изменения, вызывая методы </w:t>
      </w:r>
      <w:r>
        <w:t>BookIt</w:t>
      </w:r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>.</w:t>
      </w:r>
    </w:p>
    <w:p w14:paraId="53DA3C6D" w14:textId="77777777" w:rsidR="009D3BBB" w:rsidRP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r>
        <w:t>BookingOffer</w:t>
      </w:r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r>
        <w:t>BookingOffer</w:t>
      </w:r>
      <w:r w:rsidRPr="009D3BBB">
        <w:rPr>
          <w:lang w:val="ru-RU"/>
        </w:rPr>
        <w:t>.</w:t>
      </w:r>
    </w:p>
    <w:p w14:paraId="764D0CF8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вызывает методы сохранения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объекта </w:t>
      </w:r>
      <w:r>
        <w:t>DAL</w:t>
      </w:r>
      <w:r w:rsidRPr="009D3BBB">
        <w:rPr>
          <w:lang w:val="ru-RU"/>
        </w:rPr>
        <w:t>.</w:t>
      </w:r>
      <w:r>
        <w:t>BookingOffer</w:t>
      </w:r>
      <w:r>
        <w:rPr>
          <w:lang w:val="ru-RU"/>
        </w:rPr>
        <w:t xml:space="preserve"> в базу у </w:t>
      </w:r>
      <w:r>
        <w:t>BookIt</w:t>
      </w:r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>.</w:t>
      </w:r>
    </w:p>
    <w:p w14:paraId="04F76B1A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 в базу и возвращает обновленный </w:t>
      </w:r>
      <w:r>
        <w:t>DAL</w:t>
      </w:r>
      <w:r w:rsidRPr="009D3BBB">
        <w:rPr>
          <w:lang w:val="ru-RU"/>
        </w:rPr>
        <w:t>.</w:t>
      </w:r>
      <w:r>
        <w:t>BookingOffer</w:t>
      </w:r>
      <w:r>
        <w:rPr>
          <w:lang w:val="ru-RU"/>
        </w:rPr>
        <w:t xml:space="preserve"> из базы данных.</w:t>
      </w:r>
    </w:p>
    <w:p w14:paraId="22D4723B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r>
        <w:t>BookingOffer</w:t>
      </w:r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r>
        <w:t>BookingOffer</w:t>
      </w:r>
      <w:r w:rsidRPr="009D3BBB">
        <w:rPr>
          <w:lang w:val="ru-RU"/>
        </w:rPr>
        <w:t>.</w:t>
      </w:r>
    </w:p>
    <w:p w14:paraId="4B2EF43C" w14:textId="77777777" w:rsidR="009D3BBB" w:rsidRP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возвращает обновленный </w:t>
      </w:r>
      <w:r>
        <w:t>BLL</w:t>
      </w:r>
      <w:r w:rsidRPr="009D3BBB">
        <w:rPr>
          <w:lang w:val="ru-RU"/>
        </w:rPr>
        <w:t>.</w:t>
      </w:r>
      <w:r>
        <w:t>BookingOffer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BookIt</w:t>
      </w:r>
      <w:r w:rsidRPr="009D3BBB">
        <w:rPr>
          <w:lang w:val="ru-RU"/>
        </w:rPr>
        <w:t>.</w:t>
      </w:r>
    </w:p>
    <w:p w14:paraId="635C817A" w14:textId="77777777" w:rsidR="009D3BBB" w:rsidRPr="00630E7A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BookIt</w:t>
      </w:r>
      <w:r w:rsidRPr="00630E7A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630E7A">
        <w:rPr>
          <w:lang w:val="ru-RU"/>
        </w:rPr>
        <w:t xml:space="preserve"> </w:t>
      </w:r>
      <w:r>
        <w:t>BLL</w:t>
      </w:r>
      <w:r w:rsidRPr="00630E7A">
        <w:rPr>
          <w:lang w:val="ru-RU"/>
        </w:rPr>
        <w:t>.</w:t>
      </w:r>
      <w:r>
        <w:t>BookingOffer</w:t>
      </w:r>
      <w:r w:rsidRPr="00630E7A">
        <w:rPr>
          <w:lang w:val="ru-RU"/>
        </w:rPr>
        <w:t xml:space="preserve"> </w:t>
      </w:r>
      <w:r>
        <w:rPr>
          <w:lang w:val="ru-RU"/>
        </w:rPr>
        <w:t>на</w:t>
      </w:r>
      <w:r w:rsidRPr="00630E7A">
        <w:rPr>
          <w:lang w:val="ru-RU"/>
        </w:rPr>
        <w:t xml:space="preserve"> </w:t>
      </w:r>
      <w:r>
        <w:t>BookIt</w:t>
      </w:r>
      <w:r w:rsidRPr="00630E7A">
        <w:rPr>
          <w:lang w:val="ru-RU"/>
        </w:rPr>
        <w:t>.</w:t>
      </w:r>
      <w:r>
        <w:t>UI</w:t>
      </w:r>
      <w:r w:rsidRPr="00630E7A">
        <w:rPr>
          <w:lang w:val="ru-RU"/>
        </w:rPr>
        <w:t>.</w:t>
      </w:r>
    </w:p>
    <w:p w14:paraId="6EE023CC" w14:textId="77777777" w:rsidR="00221DB2" w:rsidRDefault="00221D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27CA3A54" w14:textId="2A9233D5" w:rsidR="00630E7A" w:rsidRDefault="00013178" w:rsidP="00221DB2">
      <w:pPr>
        <w:pStyle w:val="Heading1"/>
      </w:pPr>
      <w:r>
        <w:rPr>
          <w:lang w:val="ru-RU"/>
        </w:rPr>
        <w:lastRenderedPageBreak/>
        <w:t xml:space="preserve">проект </w:t>
      </w:r>
      <w:r>
        <w:t>BookIt.UI</w:t>
      </w:r>
    </w:p>
    <w:p w14:paraId="2F13EDB0" w14:textId="14E64B14" w:rsidR="00013178" w:rsidRDefault="006425D9" w:rsidP="00013178">
      <w:pPr>
        <w:pStyle w:val="BodyText"/>
        <w:jc w:val="left"/>
      </w:pPr>
      <w:r>
        <w:rPr>
          <w:lang w:val="ru-RU"/>
        </w:rPr>
        <w:t>Проект</w:t>
      </w:r>
      <w:r w:rsidRPr="005F1A93">
        <w:t xml:space="preserve"> </w:t>
      </w:r>
      <w:r>
        <w:rPr>
          <w:lang w:val="ru-RU"/>
        </w:rPr>
        <w:t>использует</w:t>
      </w:r>
      <w:r w:rsidRPr="005F1A93">
        <w:t xml:space="preserve"> </w:t>
      </w:r>
      <w:r w:rsidR="005F1A93">
        <w:t xml:space="preserve">js frameworks: AngularJS v1.4.2, </w:t>
      </w:r>
      <w:r w:rsidR="005F1A93" w:rsidRPr="005F1A93">
        <w:t>Bootstrap v3.2.0</w:t>
      </w:r>
      <w:r w:rsidR="005F1A93">
        <w:t xml:space="preserve">, </w:t>
      </w:r>
      <w:commentRangeStart w:id="5"/>
      <w:r w:rsidR="005F1A93" w:rsidRPr="005F1A93">
        <w:t>jQuery v1.11.1</w:t>
      </w:r>
      <w:commentRangeEnd w:id="5"/>
      <w:r w:rsidR="005851CB">
        <w:rPr>
          <w:rStyle w:val="CommentReference"/>
          <w:rFonts w:ascii="Times New Roman" w:hAnsi="Times New Roman"/>
          <w:color w:val="auto"/>
        </w:rPr>
        <w:commentReference w:id="5"/>
      </w:r>
    </w:p>
    <w:p w14:paraId="6EDC2720" w14:textId="77777777" w:rsidR="005851CB" w:rsidRDefault="005851CB" w:rsidP="00013178">
      <w:pPr>
        <w:pStyle w:val="BodyText"/>
        <w:jc w:val="left"/>
      </w:pPr>
    </w:p>
    <w:p w14:paraId="27C6621F" w14:textId="77777777" w:rsidR="005851CB" w:rsidRPr="005F1A93" w:rsidRDefault="005851CB" w:rsidP="00013178">
      <w:pPr>
        <w:pStyle w:val="BodyText"/>
        <w:jc w:val="left"/>
      </w:pPr>
      <w:bookmarkStart w:id="6" w:name="_GoBack"/>
      <w:bookmarkEnd w:id="6"/>
    </w:p>
    <w:sectPr w:rsidR="005851CB" w:rsidRPr="005F1A93" w:rsidSect="005B4AE6">
      <w:footerReference w:type="default" r:id="rId17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Elena Ilyina" w:date="2015-09-03T14:38:00Z" w:initials="EI">
    <w:p w14:paraId="00AEFB95" w14:textId="1882D96F" w:rsidR="005851CB" w:rsidRPr="005851CB" w:rsidRDefault="005851C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>Надо перейти на последний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AEFB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95B9B" w14:textId="77777777" w:rsidR="00BD5872" w:rsidRDefault="00BD5872">
      <w:r>
        <w:separator/>
      </w:r>
    </w:p>
  </w:endnote>
  <w:endnote w:type="continuationSeparator" w:id="0">
    <w:p w14:paraId="1455534F" w14:textId="77777777" w:rsidR="00BD5872" w:rsidRDefault="00BD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7D4F" w14:textId="77777777" w:rsidR="00230B94" w:rsidRPr="002C5F65" w:rsidRDefault="00230B94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6BEB8D72" w14:textId="77777777" w:rsidTr="003D0FAC">
      <w:tc>
        <w:tcPr>
          <w:tcW w:w="8472" w:type="dxa"/>
        </w:tcPr>
        <w:p w14:paraId="4E6DF8B8" w14:textId="77777777" w:rsidR="00230B94" w:rsidRDefault="00BD5872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30B94">
            <w:t>CONFIDENTIAL</w:t>
          </w:r>
          <w:r>
            <w:fldChar w:fldCharType="end"/>
          </w:r>
          <w:r w:rsidR="00230B94">
            <w:t xml:space="preserve"> | </w:t>
          </w:r>
          <w:r w:rsidR="00230B94">
            <w:fldChar w:fldCharType="begin"/>
          </w:r>
          <w:r w:rsidR="00230B94">
            <w:instrText xml:space="preserve"> SAVEDATE  \@ "MMMM d, yyyy"  \* MERGEFORMAT </w:instrText>
          </w:r>
          <w:r w:rsidR="00230B94">
            <w:fldChar w:fldCharType="separate"/>
          </w:r>
          <w:r w:rsidR="00DC374A">
            <w:rPr>
              <w:noProof/>
            </w:rPr>
            <w:t>September 2, 2015</w:t>
          </w:r>
          <w:r w:rsidR="00230B94">
            <w:fldChar w:fldCharType="end"/>
          </w:r>
          <w:r w:rsidR="00230B94">
            <w:tab/>
          </w:r>
        </w:p>
      </w:tc>
    </w:tr>
  </w:tbl>
  <w:p w14:paraId="469E501D" w14:textId="77777777" w:rsidR="00230B94" w:rsidRDefault="00230B94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798E218" wp14:editId="2F268B96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230B94" w14:paraId="73D13345" w14:textId="77777777" w:rsidTr="00673DBC">
      <w:tc>
        <w:tcPr>
          <w:tcW w:w="1526" w:type="dxa"/>
          <w:vAlign w:val="center"/>
        </w:tcPr>
        <w:p w14:paraId="0390129E" w14:textId="77777777" w:rsidR="00230B94" w:rsidRPr="007F4104" w:rsidRDefault="00230B94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926E2A2" w14:textId="77777777" w:rsidR="00230B94" w:rsidRPr="001F1D2E" w:rsidRDefault="00230B94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230B94" w14:paraId="57445BBF" w14:textId="77777777" w:rsidTr="00673DBC">
      <w:tc>
        <w:tcPr>
          <w:tcW w:w="9139" w:type="dxa"/>
          <w:gridSpan w:val="2"/>
        </w:tcPr>
        <w:p w14:paraId="3BA8D6C7" w14:textId="77777777" w:rsidR="00230B94" w:rsidRDefault="00BD5872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30B94">
            <w:t>CONFIDENTIAL</w:t>
          </w:r>
          <w:r>
            <w:fldChar w:fldCharType="end"/>
          </w:r>
          <w:r w:rsidR="00230B94" w:rsidRPr="001F1D2E">
            <w:t xml:space="preserve"> | </w:t>
          </w:r>
          <w:r w:rsidR="00230B94">
            <w:t xml:space="preserve">Effective Date: </w:t>
          </w:r>
          <w:fldSimple w:instr=" DOCPROPERTY  &quot;Approval Date&quot;  \* MERGEFORMAT ">
            <w:r w:rsidR="00230B94">
              <w:t>dd-Mmm-yyyy</w:t>
            </w:r>
          </w:fldSimple>
        </w:p>
      </w:tc>
    </w:tr>
  </w:tbl>
  <w:p w14:paraId="748084DA" w14:textId="77777777" w:rsidR="00230B94" w:rsidRPr="005B4AE6" w:rsidRDefault="00230B94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C5BD4D" wp14:editId="60FC1B9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7B769" w14:textId="77777777" w:rsidR="00230B94" w:rsidRPr="00851FAD" w:rsidRDefault="00230B94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046D93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4C5375D6" w14:textId="77777777" w:rsidTr="005B4AE6">
      <w:tc>
        <w:tcPr>
          <w:tcW w:w="8472" w:type="dxa"/>
        </w:tcPr>
        <w:p w14:paraId="7283FB7A" w14:textId="77777777" w:rsidR="00230B94" w:rsidRDefault="00BD5872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30B94">
            <w:t>CONFIDENTIAL</w:t>
          </w:r>
          <w:r>
            <w:fldChar w:fldCharType="end"/>
          </w:r>
          <w:r w:rsidR="00230B94">
            <w:t xml:space="preserve"> | Effective Date: </w:t>
          </w:r>
          <w:fldSimple w:instr=" DOCPROPERTY  &quot;Approval Date&quot;  \* MERGEFORMAT ">
            <w:r w:rsidR="00230B94">
              <w:t>dd-Mmm-yyyy</w:t>
            </w:r>
          </w:fldSimple>
          <w:r w:rsidR="00230B94">
            <w:tab/>
          </w:r>
        </w:p>
      </w:tc>
    </w:tr>
  </w:tbl>
  <w:p w14:paraId="38DC7460" w14:textId="77777777" w:rsidR="00230B94" w:rsidRPr="00205D53" w:rsidRDefault="00230B94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2BA9FC2" wp14:editId="0C8FA8A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154CB" w14:textId="77777777" w:rsidR="00BD5872" w:rsidRDefault="00BD5872">
      <w:r>
        <w:separator/>
      </w:r>
    </w:p>
  </w:footnote>
  <w:footnote w:type="continuationSeparator" w:id="0">
    <w:p w14:paraId="2DF4A84C" w14:textId="77777777" w:rsidR="00BD5872" w:rsidRDefault="00BD5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230B94" w:rsidRPr="00347AA1" w14:paraId="5F9DED18" w14:textId="77777777" w:rsidTr="001F3654">
      <w:tc>
        <w:tcPr>
          <w:tcW w:w="8121" w:type="dxa"/>
        </w:tcPr>
        <w:p w14:paraId="462D7B47" w14:textId="77777777" w:rsidR="00230B94" w:rsidRDefault="00230B94" w:rsidP="000010A1">
          <w:pPr>
            <w:pStyle w:val="Header"/>
          </w:pPr>
          <w:fldSimple w:instr=" DOCPROPERTY  Title  \* MERGEFORMAT ">
            <w:r>
              <w:t>Crowd Programming Development process</w:t>
            </w:r>
          </w:fldSimple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59DF1E65" w14:textId="77777777" w:rsidR="00230B94" w:rsidRPr="006B596A" w:rsidRDefault="00230B94" w:rsidP="007F4104">
          <w:pPr>
            <w:pStyle w:val="Header"/>
          </w:pPr>
        </w:p>
      </w:tc>
    </w:tr>
    <w:tr w:rsidR="00230B94" w:rsidRPr="00347AA1" w14:paraId="745D14D8" w14:textId="77777777" w:rsidTr="004B110A">
      <w:trPr>
        <w:trHeight w:val="340"/>
      </w:trPr>
      <w:tc>
        <w:tcPr>
          <w:tcW w:w="8121" w:type="dxa"/>
        </w:tcPr>
        <w:p w14:paraId="489D9AD8" w14:textId="77777777" w:rsidR="00230B94" w:rsidRDefault="00230B94" w:rsidP="007F4104">
          <w:pPr>
            <w:pStyle w:val="Header"/>
          </w:pPr>
          <w:r w:rsidRPr="009618CB">
            <w:t xml:space="preserve">PID: </w:t>
          </w:r>
          <w:fldSimple w:instr=" DOCPROPERTY  PID  \* MERGEFORMAT ">
            <w:r>
              <w:t>&lt;ClientID&gt;-&lt;ProductID&gt;</w:t>
            </w:r>
          </w:fldSimple>
        </w:p>
      </w:tc>
      <w:tc>
        <w:tcPr>
          <w:tcW w:w="1485" w:type="dxa"/>
        </w:tcPr>
        <w:p w14:paraId="614A243D" w14:textId="77777777" w:rsidR="00230B94" w:rsidRPr="009618CB" w:rsidRDefault="00230B94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91F57AB" wp14:editId="427345AA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F596C2" w14:textId="77777777" w:rsidR="00230B94" w:rsidRPr="005B4AE6" w:rsidRDefault="00230B94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445F0D" wp14:editId="68FF5C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1082E"/>
    <w:multiLevelType w:val="hybridMultilevel"/>
    <w:tmpl w:val="E048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C6F2F"/>
    <w:multiLevelType w:val="hybridMultilevel"/>
    <w:tmpl w:val="67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46E6C56"/>
    <w:multiLevelType w:val="hybridMultilevel"/>
    <w:tmpl w:val="CA5CA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31FA1"/>
    <w:multiLevelType w:val="hybridMultilevel"/>
    <w:tmpl w:val="6028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FE730CB"/>
    <w:multiLevelType w:val="hybridMultilevel"/>
    <w:tmpl w:val="2ADEE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DE1621B"/>
    <w:multiLevelType w:val="hybridMultilevel"/>
    <w:tmpl w:val="FFB4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6"/>
  </w:num>
  <w:num w:numId="9">
    <w:abstractNumId w:val="2"/>
  </w:num>
  <w:num w:numId="10">
    <w:abstractNumId w:val="12"/>
  </w:num>
  <w:num w:numId="11">
    <w:abstractNumId w:val="21"/>
  </w:num>
  <w:num w:numId="12">
    <w:abstractNumId w:val="13"/>
  </w:num>
  <w:num w:numId="13">
    <w:abstractNumId w:val="3"/>
  </w:num>
  <w:num w:numId="14">
    <w:abstractNumId w:val="16"/>
  </w:num>
  <w:num w:numId="15">
    <w:abstractNumId w:val="15"/>
  </w:num>
  <w:num w:numId="16">
    <w:abstractNumId w:val="7"/>
  </w:num>
  <w:num w:numId="17">
    <w:abstractNumId w:val="14"/>
  </w:num>
  <w:num w:numId="18">
    <w:abstractNumId w:val="8"/>
  </w:num>
  <w:num w:numId="19">
    <w:abstractNumId w:val="18"/>
  </w:num>
  <w:num w:numId="20">
    <w:abstractNumId w:val="11"/>
  </w:num>
  <w:num w:numId="21">
    <w:abstractNumId w:val="20"/>
  </w:num>
  <w:num w:numId="22">
    <w:abstractNumId w:val="5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ena Ilyina">
    <w15:presenceInfo w15:providerId="AD" w15:userId="S-1-5-21-2772791249-4056421456-3424103388-8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13178"/>
    <w:rsid w:val="00042A5B"/>
    <w:rsid w:val="00044894"/>
    <w:rsid w:val="00046D93"/>
    <w:rsid w:val="00060124"/>
    <w:rsid w:val="0006354D"/>
    <w:rsid w:val="00081508"/>
    <w:rsid w:val="00081986"/>
    <w:rsid w:val="00083CE1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4DD"/>
    <w:rsid w:val="0015371B"/>
    <w:rsid w:val="00157D70"/>
    <w:rsid w:val="001619D5"/>
    <w:rsid w:val="00162437"/>
    <w:rsid w:val="0016726C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1DB2"/>
    <w:rsid w:val="002228BC"/>
    <w:rsid w:val="00222DC3"/>
    <w:rsid w:val="0022657A"/>
    <w:rsid w:val="00230B94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97F3D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0AD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1940"/>
    <w:rsid w:val="003F7F40"/>
    <w:rsid w:val="00400473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243D"/>
    <w:rsid w:val="0052662C"/>
    <w:rsid w:val="00526E8B"/>
    <w:rsid w:val="00532D0E"/>
    <w:rsid w:val="005400E3"/>
    <w:rsid w:val="005413F6"/>
    <w:rsid w:val="00543C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51CB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0898"/>
    <w:rsid w:val="005E40DB"/>
    <w:rsid w:val="005E56AF"/>
    <w:rsid w:val="005F1A93"/>
    <w:rsid w:val="00603930"/>
    <w:rsid w:val="00617320"/>
    <w:rsid w:val="00621D80"/>
    <w:rsid w:val="00630E7A"/>
    <w:rsid w:val="006425D9"/>
    <w:rsid w:val="0065035F"/>
    <w:rsid w:val="0065130F"/>
    <w:rsid w:val="0065513D"/>
    <w:rsid w:val="00673DBC"/>
    <w:rsid w:val="0068062E"/>
    <w:rsid w:val="00680814"/>
    <w:rsid w:val="00681263"/>
    <w:rsid w:val="00692FCC"/>
    <w:rsid w:val="006A624A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0511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32F9"/>
    <w:rsid w:val="008D4230"/>
    <w:rsid w:val="008D4768"/>
    <w:rsid w:val="008E2573"/>
    <w:rsid w:val="008E5E15"/>
    <w:rsid w:val="008F627C"/>
    <w:rsid w:val="00907B03"/>
    <w:rsid w:val="0091431F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B40AD"/>
    <w:rsid w:val="009C139B"/>
    <w:rsid w:val="009C3628"/>
    <w:rsid w:val="009D3BBB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0E1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B1CF3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0D17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779BD"/>
    <w:rsid w:val="00B81A83"/>
    <w:rsid w:val="00B839E0"/>
    <w:rsid w:val="00B861C6"/>
    <w:rsid w:val="00B9484C"/>
    <w:rsid w:val="00BB0780"/>
    <w:rsid w:val="00BB3913"/>
    <w:rsid w:val="00BC1F22"/>
    <w:rsid w:val="00BC4BBC"/>
    <w:rsid w:val="00BC6D7F"/>
    <w:rsid w:val="00BD5872"/>
    <w:rsid w:val="00BD7858"/>
    <w:rsid w:val="00BE0ED3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54BC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374A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38CC"/>
    <w:rsid w:val="00E16817"/>
    <w:rsid w:val="00E22282"/>
    <w:rsid w:val="00E37B4C"/>
    <w:rsid w:val="00E37BC3"/>
    <w:rsid w:val="00E44576"/>
    <w:rsid w:val="00E473E9"/>
    <w:rsid w:val="00E507C7"/>
    <w:rsid w:val="00E576B2"/>
    <w:rsid w:val="00E64E39"/>
    <w:rsid w:val="00E65BAC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1B24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8589F"/>
    <w:rsid w:val="00F9679B"/>
    <w:rsid w:val="00FA10B6"/>
    <w:rsid w:val="00FA2AE6"/>
    <w:rsid w:val="00FA2E41"/>
    <w:rsid w:val="00FC2E4A"/>
    <w:rsid w:val="00FD10BF"/>
    <w:rsid w:val="00FE114F"/>
    <w:rsid w:val="00FE2230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083034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7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7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10D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0D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1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CF05-3563-44A5-9770-AFFFF2FF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1480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5</cp:revision>
  <cp:lastPrinted>2015-08-25T07:59:00Z</cp:lastPrinted>
  <dcterms:created xsi:type="dcterms:W3CDTF">2015-09-03T09:43:00Z</dcterms:created>
  <dcterms:modified xsi:type="dcterms:W3CDTF">2015-09-04T10:23:00Z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