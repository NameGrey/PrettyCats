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E07" w:rsidRDefault="00343E07" w:rsidP="00B67DAB">
      <w:pPr>
        <w:pStyle w:val="BodyText"/>
      </w:pPr>
    </w:p>
    <w:p w:rsidR="00343E07" w:rsidRDefault="00343E07" w:rsidP="00B67DAB">
      <w:pPr>
        <w:pStyle w:val="BodyText"/>
      </w:pPr>
    </w:p>
    <w:p w:rsidR="00343E07" w:rsidRDefault="00343E07" w:rsidP="00B67DAB">
      <w:pPr>
        <w:pStyle w:val="BodyText"/>
      </w:pPr>
    </w:p>
    <w:p w:rsidR="00343E07" w:rsidRDefault="00343E07" w:rsidP="00B67DAB">
      <w:pPr>
        <w:pStyle w:val="BodyText"/>
      </w:pPr>
    </w:p>
    <w:p w:rsidR="00343E07" w:rsidRDefault="00343E07" w:rsidP="00B67DAB">
      <w:pPr>
        <w:pStyle w:val="BodyText"/>
      </w:pPr>
    </w:p>
    <w:p w:rsidR="00343E07" w:rsidRDefault="00343E07" w:rsidP="00B67DAB">
      <w:pPr>
        <w:pStyle w:val="BodyText"/>
      </w:pPr>
    </w:p>
    <w:p w:rsidR="00343E07" w:rsidRDefault="00343E07" w:rsidP="00B67DAB">
      <w:pPr>
        <w:pStyle w:val="BodyText"/>
      </w:pPr>
    </w:p>
    <w:p w:rsidR="00343E07" w:rsidRPr="00343E07" w:rsidRDefault="00343E07" w:rsidP="00B67DAB">
      <w:pPr>
        <w:pStyle w:val="BodyText"/>
      </w:pPr>
    </w:p>
    <w:p w:rsidR="00343E07" w:rsidRDefault="00343E07" w:rsidP="00B67DAB">
      <w:pPr>
        <w:pStyle w:val="BodyText"/>
      </w:pPr>
    </w:p>
    <w:p w:rsidR="00222DC3" w:rsidRPr="00114D08" w:rsidRDefault="00343E07" w:rsidP="00B67DAB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0AC7E298" wp14:editId="314CA34F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:rsidTr="003A184A">
        <w:trPr>
          <w:trHeight w:val="1583"/>
        </w:trPr>
        <w:tc>
          <w:tcPr>
            <w:tcW w:w="9359" w:type="dxa"/>
          </w:tcPr>
          <w:p w:rsidR="008B3B7F" w:rsidRPr="007F4104" w:rsidRDefault="00E473E9" w:rsidP="007F4104">
            <w:pPr>
              <w:pStyle w:val="CommentSubject"/>
            </w:pPr>
            <w:r>
              <w:t>Development process</w:t>
            </w:r>
          </w:p>
          <w:p w:rsidR="008B3B7F" w:rsidRPr="00BC1F22" w:rsidRDefault="00BB3913" w:rsidP="00343E07">
            <w:pPr>
              <w:pStyle w:val="Title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bookmarkStart w:id="0" w:name="_Toc428976460"/>
            <w:r>
              <w:t>BookIt</w:t>
            </w:r>
            <w:bookmarkEnd w:id="0"/>
          </w:p>
        </w:tc>
      </w:tr>
      <w:tr w:rsidR="007074E7" w:rsidRPr="00114D08" w:rsidTr="003A184A">
        <w:tc>
          <w:tcPr>
            <w:tcW w:w="9359" w:type="dxa"/>
          </w:tcPr>
          <w:p w:rsidR="007074E7" w:rsidRDefault="007074E7" w:rsidP="007B6668">
            <w:pPr>
              <w:pStyle w:val="ProjectName"/>
            </w:pPr>
          </w:p>
        </w:tc>
      </w:tr>
    </w:tbl>
    <w:p w:rsidR="00A01F87" w:rsidRDefault="00A01F87" w:rsidP="00B67DAB">
      <w:pPr>
        <w:pStyle w:val="BodyText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:rsidR="00EC0172" w:rsidRDefault="00EC0172" w:rsidP="00B67DAB">
      <w:pPr>
        <w:pStyle w:val="BodyText"/>
      </w:pPr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32"/>
        <w:gridCol w:w="8306"/>
      </w:tblGrid>
      <w:tr w:rsidR="00AF3313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04E50" w:rsidRPr="0078686A" w:rsidRDefault="00004E50" w:rsidP="002C5F65">
            <w:r w:rsidRPr="0078686A">
              <w:t>Related Artifacts</w:t>
            </w:r>
          </w:p>
        </w:tc>
      </w:tr>
      <w:tr w:rsidR="00D27C46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>
            <w:r w:rsidRPr="0078686A">
              <w:t>Ref.</w:t>
            </w:r>
          </w:p>
        </w:tc>
        <w:tc>
          <w:tcPr>
            <w:tcW w:w="4545" w:type="pct"/>
          </w:tcPr>
          <w:p w:rsidR="00004E50" w:rsidRPr="0078686A" w:rsidRDefault="00004E50" w:rsidP="002C5F65">
            <w:pPr>
              <w:ind w:left="-4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86A">
              <w:t>Name</w:t>
            </w:r>
          </w:p>
        </w:tc>
      </w:tr>
      <w:tr w:rsidR="00004E50" w:rsidRPr="00D27C46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C46" w:rsidRPr="00D27C46" w:rsidTr="00673D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32D17" w:rsidRDefault="00932D17" w:rsidP="00B67DAB">
      <w:pPr>
        <w:pStyle w:val="BodyText"/>
      </w:pPr>
      <w:bookmarkStart w:id="1" w:name="_Toc456598587"/>
      <w:bookmarkStart w:id="2" w:name="_Toc456600918"/>
      <w:bookmarkStart w:id="3" w:name="_Toc2484421"/>
      <w:bookmarkStart w:id="4" w:name="_Toc4475558"/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28"/>
        <w:gridCol w:w="8310"/>
      </w:tblGrid>
      <w:tr w:rsidR="00081986" w:rsidRPr="005B2859" w:rsidTr="003D0F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81986" w:rsidRPr="0078686A" w:rsidRDefault="00081986" w:rsidP="003D0FAC">
            <w:r w:rsidRPr="0078686A">
              <w:t>Abbreviations and Acronyms</w:t>
            </w:r>
          </w:p>
        </w:tc>
      </w:tr>
      <w:tr w:rsidR="00081986" w:rsidRPr="005B2859" w:rsidTr="003D0F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15371B" w:rsidRDefault="00081986" w:rsidP="003D0F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986" w:rsidRPr="005B2859" w:rsidTr="003D0F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:rsidR="00081986" w:rsidRPr="0078686A" w:rsidRDefault="00081986" w:rsidP="003D0FAC"/>
        </w:tc>
        <w:tc>
          <w:tcPr>
            <w:tcW w:w="4547" w:type="pct"/>
          </w:tcPr>
          <w:p w:rsidR="00081986" w:rsidRPr="0078686A" w:rsidRDefault="00081986" w:rsidP="003D0FA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81986" w:rsidRDefault="00081986" w:rsidP="00B67DAB">
      <w:pPr>
        <w:pStyle w:val="BodyText"/>
      </w:pPr>
    </w:p>
    <w:p w:rsidR="00081986" w:rsidRDefault="00081986" w:rsidP="00B67DAB">
      <w:pPr>
        <w:pStyle w:val="BodyText"/>
      </w:pPr>
      <w:r>
        <w:br w:type="page"/>
      </w:r>
    </w:p>
    <w:sdt>
      <w:sdtPr>
        <w:id w:val="16791580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caps w:val="0"/>
          <w:noProof/>
          <w:color w:val="auto"/>
          <w:sz w:val="20"/>
          <w:szCs w:val="20"/>
        </w:rPr>
      </w:sdtEndPr>
      <w:sdtContent>
        <w:p w:rsidR="00A8012B" w:rsidRDefault="00A8012B">
          <w:pPr>
            <w:pStyle w:val="TOCHeading"/>
          </w:pPr>
          <w:r>
            <w:t>Contents</w:t>
          </w:r>
        </w:p>
        <w:p w:rsidR="00A8012B" w:rsidRDefault="00A8012B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976460" w:history="1">
            <w:r w:rsidRPr="00590047">
              <w:rPr>
                <w:rStyle w:val="Hyperlink"/>
                <w:noProof/>
              </w:rPr>
              <w:t>BookIt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_Toc428976460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12B" w:rsidRDefault="00A8012B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28976461" w:history="1">
            <w:r w:rsidRPr="00590047">
              <w:rPr>
                <w:rStyle w:val="Hyperlink"/>
                <w:noProof/>
                <w:lang w:val="ru-RU"/>
              </w:rPr>
              <w:t>1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590047">
              <w:rPr>
                <w:rStyle w:val="Hyperlink"/>
                <w:noProof/>
                <w:lang w:val="ru-RU"/>
              </w:rPr>
              <w:t>Основная информация по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_Toc428976461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12B" w:rsidRDefault="00A8012B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428976462" w:history="1">
            <w:r w:rsidRPr="00590047">
              <w:rPr>
                <w:rStyle w:val="Hyperlink"/>
                <w:noProof/>
                <w:lang w:val="ru-RU"/>
              </w:rPr>
              <w:t>2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</w:rPr>
              <w:tab/>
            </w:r>
            <w:r w:rsidRPr="00590047">
              <w:rPr>
                <w:rStyle w:val="Hyperlink"/>
                <w:noProof/>
                <w:lang w:val="ru-RU"/>
              </w:rPr>
              <w:t>Выгрузка билдов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_Toc428976462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012B" w:rsidRDefault="00A8012B">
          <w:r>
            <w:rPr>
              <w:b/>
              <w:bCs/>
              <w:noProof/>
            </w:rPr>
            <w:fldChar w:fldCharType="end"/>
          </w:r>
        </w:p>
      </w:sdtContent>
    </w:sdt>
    <w:p w:rsidR="00222DC3" w:rsidRPr="00114D08" w:rsidRDefault="00222DC3" w:rsidP="00B67DAB">
      <w:pPr>
        <w:pStyle w:val="BodyText"/>
      </w:pPr>
    </w:p>
    <w:p w:rsidR="00222DC3" w:rsidRPr="00114D08" w:rsidRDefault="00222DC3" w:rsidP="00B67DAB">
      <w:pPr>
        <w:pStyle w:val="BodyText"/>
      </w:pPr>
    </w:p>
    <w:p w:rsidR="00867752" w:rsidRDefault="00222DC3" w:rsidP="00B67DAB">
      <w:pPr>
        <w:pStyle w:val="BodyText"/>
      </w:pPr>
      <w:bookmarkStart w:id="5" w:name="_Section_1"/>
      <w:bookmarkEnd w:id="5"/>
      <w:r w:rsidRPr="008E2573">
        <w:br w:type="page"/>
      </w:r>
      <w:bookmarkEnd w:id="1"/>
      <w:bookmarkEnd w:id="2"/>
      <w:bookmarkEnd w:id="3"/>
      <w:bookmarkEnd w:id="4"/>
    </w:p>
    <w:p w:rsidR="00C3363B" w:rsidRDefault="00C05EB4" w:rsidP="006D794B">
      <w:pPr>
        <w:pStyle w:val="Heading1"/>
        <w:rPr>
          <w:lang w:val="ru-RU"/>
        </w:rPr>
      </w:pPr>
      <w:bookmarkStart w:id="6" w:name="_Toc428976461"/>
      <w:r>
        <w:rPr>
          <w:lang w:val="ru-RU"/>
        </w:rPr>
        <w:lastRenderedPageBreak/>
        <w:t>Основная информация по проекту</w:t>
      </w:r>
      <w:bookmarkEnd w:id="6"/>
    </w:p>
    <w:p w:rsidR="00B558D2" w:rsidRDefault="00B558D2" w:rsidP="00B67DAB">
      <w:pPr>
        <w:pStyle w:val="BodyText"/>
        <w:rPr>
          <w:lang w:val="ru-RU"/>
        </w:rPr>
      </w:pP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проекта находится в </w:t>
      </w:r>
      <w:hyperlink r:id="rId12" w:history="1">
        <w:proofErr w:type="gramStart"/>
        <w:r w:rsidRPr="00FE1FBA">
          <w:rPr>
            <w:rStyle w:val="Hyperlink"/>
          </w:rPr>
          <w:t>https</w:t>
        </w:r>
        <w:r w:rsidRPr="00FE1FBA">
          <w:rPr>
            <w:rStyle w:val="Hyperlink"/>
            <w:lang w:val="ru-RU"/>
          </w:rPr>
          <w:t>://</w:t>
        </w:r>
        <w:proofErr w:type="spellStart"/>
        <w:r w:rsidRPr="00FE1FBA">
          <w:rPr>
            <w:rStyle w:val="Hyperlink"/>
          </w:rPr>
          <w:t>git</w:t>
        </w:r>
        <w:proofErr w:type="spellEnd"/>
        <w:r w:rsidRPr="00FE1FBA">
          <w:rPr>
            <w:rStyle w:val="Hyperlink"/>
            <w:lang w:val="ru-RU"/>
          </w:rPr>
          <w:t>.</w:t>
        </w:r>
        <w:proofErr w:type="spellStart"/>
        <w:r w:rsidRPr="00FE1FBA">
          <w:rPr>
            <w:rStyle w:val="Hyperlink"/>
          </w:rPr>
          <w:t>epam</w:t>
        </w:r>
        <w:proofErr w:type="spellEnd"/>
        <w:r w:rsidRPr="00FE1FBA">
          <w:rPr>
            <w:rStyle w:val="Hyperlink"/>
            <w:lang w:val="ru-RU"/>
          </w:rPr>
          <w:t>.</w:t>
        </w:r>
        <w:r w:rsidRPr="00FE1FBA">
          <w:rPr>
            <w:rStyle w:val="Hyperlink"/>
          </w:rPr>
          <w:t>com</w:t>
        </w:r>
        <w:r w:rsidRPr="00FE1FBA">
          <w:rPr>
            <w:rStyle w:val="Hyperlink"/>
            <w:lang w:val="ru-RU"/>
          </w:rPr>
          <w:t>/</w:t>
        </w:r>
        <w:proofErr w:type="spellStart"/>
        <w:r w:rsidRPr="00FE1FBA">
          <w:rPr>
            <w:rStyle w:val="Hyperlink"/>
          </w:rPr>
          <w:t>epm</w:t>
        </w:r>
        <w:proofErr w:type="spellEnd"/>
        <w:r w:rsidRPr="00FE1FBA">
          <w:rPr>
            <w:rStyle w:val="Hyperlink"/>
            <w:lang w:val="ru-RU"/>
          </w:rPr>
          <w:t>-</w:t>
        </w:r>
        <w:proofErr w:type="spellStart"/>
        <w:r w:rsidRPr="00FE1FBA">
          <w:rPr>
            <w:rStyle w:val="Hyperlink"/>
          </w:rPr>
          <w:t>rzn</w:t>
        </w:r>
        <w:proofErr w:type="spellEnd"/>
        <w:r w:rsidRPr="00FE1FBA">
          <w:rPr>
            <w:rStyle w:val="Hyperlink"/>
            <w:lang w:val="ru-RU"/>
          </w:rPr>
          <w:t>/</w:t>
        </w:r>
        <w:proofErr w:type="spellStart"/>
        <w:r w:rsidRPr="00FE1FBA">
          <w:rPr>
            <w:rStyle w:val="Hyperlink"/>
          </w:rPr>
          <w:t>cp</w:t>
        </w:r>
        <w:proofErr w:type="spellEnd"/>
        <w:r w:rsidRPr="00FE1FBA">
          <w:rPr>
            <w:rStyle w:val="Hyperlink"/>
            <w:lang w:val="ru-RU"/>
          </w:rPr>
          <w:t>.</w:t>
        </w:r>
        <w:proofErr w:type="spellStart"/>
        <w:r w:rsidRPr="00FE1FBA">
          <w:rPr>
            <w:rStyle w:val="Hyperlink"/>
          </w:rPr>
          <w:t>git</w:t>
        </w:r>
        <w:proofErr w:type="spellEnd"/>
      </w:hyperlink>
      <w:r>
        <w:rPr>
          <w:lang w:val="ru-RU"/>
        </w:rPr>
        <w:t xml:space="preserve"> .</w:t>
      </w:r>
      <w:proofErr w:type="gramEnd"/>
    </w:p>
    <w:p w:rsidR="003B0F07" w:rsidRPr="003B0F07" w:rsidRDefault="0074318C" w:rsidP="00B67DAB">
      <w:pPr>
        <w:pStyle w:val="BodyText"/>
        <w:rPr>
          <w:lang w:val="ru-RU"/>
        </w:rPr>
      </w:pPr>
      <w:r>
        <w:rPr>
          <w:lang w:val="ru-RU"/>
        </w:rPr>
        <w:t xml:space="preserve">Документация по проекту находится в папке </w:t>
      </w:r>
      <w:r>
        <w:t>Documents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репозитория</w:t>
      </w:r>
      <w:proofErr w:type="spellEnd"/>
      <w:r w:rsidR="003B0F07" w:rsidRPr="003B0F07">
        <w:rPr>
          <w:lang w:val="ru-RU"/>
        </w:rPr>
        <w:t xml:space="preserve"> </w:t>
      </w:r>
      <w:r w:rsidR="003B0F07">
        <w:rPr>
          <w:lang w:val="ru-RU"/>
        </w:rPr>
        <w:t xml:space="preserve">и в </w:t>
      </w:r>
      <w:r w:rsidR="003B0F07">
        <w:t>Confluence</w:t>
      </w:r>
      <w:r w:rsidR="003B0F07" w:rsidRPr="003B0F07">
        <w:rPr>
          <w:lang w:val="ru-RU"/>
        </w:rPr>
        <w:t xml:space="preserve">: </w:t>
      </w:r>
      <w:hyperlink r:id="rId13" w:history="1">
        <w:r w:rsidR="003B0F07" w:rsidRPr="00FE1FBA">
          <w:rPr>
            <w:rStyle w:val="Hyperlink"/>
          </w:rPr>
          <w:t>https</w:t>
        </w:r>
        <w:r w:rsidR="003B0F07" w:rsidRPr="003B0F07">
          <w:rPr>
            <w:rStyle w:val="Hyperlink"/>
            <w:lang w:val="ru-RU"/>
          </w:rPr>
          <w:t>://</w:t>
        </w:r>
        <w:r w:rsidR="003B0F07" w:rsidRPr="00FE1FBA">
          <w:rPr>
            <w:rStyle w:val="Hyperlink"/>
          </w:rPr>
          <w:t>kb</w:t>
        </w:r>
        <w:r w:rsidR="003B0F07" w:rsidRPr="003B0F07">
          <w:rPr>
            <w:rStyle w:val="Hyperlink"/>
            <w:lang w:val="ru-RU"/>
          </w:rPr>
          <w:t>.</w:t>
        </w:r>
        <w:proofErr w:type="spellStart"/>
        <w:r w:rsidR="003B0F07" w:rsidRPr="00FE1FBA">
          <w:rPr>
            <w:rStyle w:val="Hyperlink"/>
          </w:rPr>
          <w:t>epam</w:t>
        </w:r>
        <w:proofErr w:type="spellEnd"/>
        <w:r w:rsidR="003B0F07" w:rsidRPr="003B0F07">
          <w:rPr>
            <w:rStyle w:val="Hyperlink"/>
            <w:lang w:val="ru-RU"/>
          </w:rPr>
          <w:t>.</w:t>
        </w:r>
        <w:r w:rsidR="003B0F07" w:rsidRPr="00FE1FBA">
          <w:rPr>
            <w:rStyle w:val="Hyperlink"/>
          </w:rPr>
          <w:t>com</w:t>
        </w:r>
        <w:r w:rsidR="003B0F07" w:rsidRPr="003B0F07">
          <w:rPr>
            <w:rStyle w:val="Hyperlink"/>
            <w:lang w:val="ru-RU"/>
          </w:rPr>
          <w:t>/</w:t>
        </w:r>
        <w:r w:rsidR="003B0F07" w:rsidRPr="00FE1FBA">
          <w:rPr>
            <w:rStyle w:val="Hyperlink"/>
          </w:rPr>
          <w:t>display</w:t>
        </w:r>
        <w:r w:rsidR="003B0F07" w:rsidRPr="003B0F07">
          <w:rPr>
            <w:rStyle w:val="Hyperlink"/>
            <w:lang w:val="ru-RU"/>
          </w:rPr>
          <w:t>/</w:t>
        </w:r>
        <w:r w:rsidR="003B0F07" w:rsidRPr="00FE1FBA">
          <w:rPr>
            <w:rStyle w:val="Hyperlink"/>
          </w:rPr>
          <w:t>EPMRZNCP</w:t>
        </w:r>
        <w:r w:rsidR="003B0F07" w:rsidRPr="003B0F07">
          <w:rPr>
            <w:rStyle w:val="Hyperlink"/>
            <w:lang w:val="ru-RU"/>
          </w:rPr>
          <w:t>/</w:t>
        </w:r>
        <w:r w:rsidR="003B0F07" w:rsidRPr="00FE1FBA">
          <w:rPr>
            <w:rStyle w:val="Hyperlink"/>
          </w:rPr>
          <w:t>Crowd</w:t>
        </w:r>
        <w:r w:rsidR="003B0F07" w:rsidRPr="003B0F07">
          <w:rPr>
            <w:rStyle w:val="Hyperlink"/>
            <w:lang w:val="ru-RU"/>
          </w:rPr>
          <w:t>+</w:t>
        </w:r>
        <w:r w:rsidR="003B0F07" w:rsidRPr="00FE1FBA">
          <w:rPr>
            <w:rStyle w:val="Hyperlink"/>
          </w:rPr>
          <w:t>Programming</w:t>
        </w:r>
      </w:hyperlink>
    </w:p>
    <w:p w:rsidR="0074318C" w:rsidRDefault="0074318C" w:rsidP="00B67DAB">
      <w:pPr>
        <w:pStyle w:val="BodyText"/>
        <w:rPr>
          <w:lang w:val="ru-RU"/>
        </w:rPr>
      </w:pPr>
      <w:r>
        <w:rPr>
          <w:lang w:val="ru-RU"/>
        </w:rPr>
        <w:t xml:space="preserve">В проекте есть 2 основных ветки – </w:t>
      </w:r>
      <w:r>
        <w:t>master</w:t>
      </w:r>
      <w:r w:rsidRPr="0074318C">
        <w:rPr>
          <w:lang w:val="ru-RU"/>
        </w:rPr>
        <w:t xml:space="preserve"> (</w:t>
      </w:r>
      <w:r>
        <w:rPr>
          <w:lang w:val="ru-RU"/>
        </w:rPr>
        <w:t xml:space="preserve">ветка, в которой собираются </w:t>
      </w:r>
      <w:proofErr w:type="spellStart"/>
      <w:r>
        <w:rPr>
          <w:lang w:val="ru-RU"/>
        </w:rPr>
        <w:t>билды</w:t>
      </w:r>
      <w:proofErr w:type="spellEnd"/>
      <w:r w:rsidRPr="0074318C">
        <w:rPr>
          <w:lang w:val="ru-RU"/>
        </w:rPr>
        <w:t xml:space="preserve">) </w:t>
      </w:r>
      <w:r>
        <w:rPr>
          <w:lang w:val="ru-RU"/>
        </w:rPr>
        <w:t xml:space="preserve">и </w:t>
      </w:r>
      <w:r>
        <w:t>develop</w:t>
      </w:r>
      <w:r w:rsidRPr="0074318C">
        <w:rPr>
          <w:lang w:val="ru-RU"/>
        </w:rPr>
        <w:t xml:space="preserve"> </w:t>
      </w:r>
      <w:r>
        <w:rPr>
          <w:lang w:val="ru-RU"/>
        </w:rPr>
        <w:t>(основная ветка для разработки).</w:t>
      </w:r>
    </w:p>
    <w:p w:rsidR="00B558D2" w:rsidRDefault="00B558D2" w:rsidP="00B67DAB">
      <w:pPr>
        <w:pStyle w:val="BodyText"/>
        <w:rPr>
          <w:lang w:val="ru-RU"/>
        </w:rPr>
      </w:pPr>
      <w:r>
        <w:rPr>
          <w:lang w:val="ru-RU"/>
        </w:rPr>
        <w:t xml:space="preserve">В </w:t>
      </w:r>
      <w:r>
        <w:t>Jira</w:t>
      </w:r>
      <w:r w:rsidRPr="00B558D2">
        <w:rPr>
          <w:lang w:val="ru-RU"/>
        </w:rPr>
        <w:t xml:space="preserve"> </w:t>
      </w:r>
      <w:r>
        <w:rPr>
          <w:lang w:val="ru-RU"/>
        </w:rPr>
        <w:t xml:space="preserve">проект называется </w:t>
      </w:r>
      <w:r w:rsidRPr="00B558D2">
        <w:rPr>
          <w:lang w:val="ru-RU"/>
        </w:rPr>
        <w:t xml:space="preserve">EPM-RZN </w:t>
      </w:r>
      <w:proofErr w:type="spellStart"/>
      <w:r w:rsidRPr="00B558D2">
        <w:rPr>
          <w:lang w:val="ru-RU"/>
        </w:rPr>
        <w:t>Crowd</w:t>
      </w:r>
      <w:proofErr w:type="spellEnd"/>
      <w:r w:rsidRPr="00B558D2">
        <w:rPr>
          <w:lang w:val="ru-RU"/>
        </w:rPr>
        <w:t xml:space="preserve"> </w:t>
      </w:r>
      <w:proofErr w:type="spellStart"/>
      <w:r w:rsidRPr="00B558D2">
        <w:rPr>
          <w:lang w:val="ru-RU"/>
        </w:rPr>
        <w:t>Programming</w:t>
      </w:r>
      <w:proofErr w:type="spellEnd"/>
      <w:r>
        <w:rPr>
          <w:lang w:val="ru-RU"/>
        </w:rPr>
        <w:t xml:space="preserve"> и находится по адресу</w:t>
      </w:r>
      <w:r w:rsidR="00AE3C58">
        <w:rPr>
          <w:lang w:val="ru-RU"/>
        </w:rPr>
        <w:t>:</w:t>
      </w:r>
      <w:r>
        <w:rPr>
          <w:lang w:val="ru-RU"/>
        </w:rPr>
        <w:t xml:space="preserve"> </w:t>
      </w:r>
      <w:hyperlink r:id="rId14" w:history="1">
        <w:r w:rsidRPr="00FE1FBA">
          <w:rPr>
            <w:rStyle w:val="Hyperlink"/>
            <w:lang w:val="ru-RU"/>
          </w:rPr>
          <w:t>https://jira.epam.com/jira/browse/EPMRZNCP</w:t>
        </w:r>
      </w:hyperlink>
      <w:r>
        <w:rPr>
          <w:lang w:val="ru-RU"/>
        </w:rPr>
        <w:t xml:space="preserve"> </w:t>
      </w:r>
    </w:p>
    <w:p w:rsidR="003B0F07" w:rsidRPr="00D4569C" w:rsidRDefault="003B0F07" w:rsidP="00B67DAB">
      <w:pPr>
        <w:pStyle w:val="BodyText"/>
        <w:rPr>
          <w:lang w:val="ru-RU"/>
        </w:rPr>
      </w:pPr>
    </w:p>
    <w:p w:rsidR="00B558D2" w:rsidRDefault="00AE3C58" w:rsidP="00B67DAB">
      <w:pPr>
        <w:pStyle w:val="BodyText"/>
        <w:rPr>
          <w:lang w:val="ru-RU"/>
        </w:rPr>
      </w:pPr>
      <w:r>
        <w:rPr>
          <w:lang w:val="ru-RU"/>
        </w:rPr>
        <w:t xml:space="preserve">Список задач на ближайший </w:t>
      </w:r>
      <w:proofErr w:type="spellStart"/>
      <w:r>
        <w:rPr>
          <w:lang w:val="ru-RU"/>
        </w:rPr>
        <w:t>билд</w:t>
      </w:r>
      <w:proofErr w:type="spellEnd"/>
      <w:r>
        <w:rPr>
          <w:lang w:val="ru-RU"/>
        </w:rPr>
        <w:t xml:space="preserve">: </w:t>
      </w:r>
      <w:hyperlink r:id="rId15" w:history="1">
        <w:r w:rsidRPr="00FE1FBA">
          <w:rPr>
            <w:rStyle w:val="Hyperlink"/>
            <w:lang w:val="ru-RU"/>
          </w:rPr>
          <w:t>https://jira.epam.com/jira/secure/RapidBoard.jspa</w:t>
        </w:r>
      </w:hyperlink>
    </w:p>
    <w:p w:rsidR="00AE3C58" w:rsidRDefault="00AE3C58" w:rsidP="00B67DAB">
      <w:pPr>
        <w:pStyle w:val="BodyText"/>
        <w:rPr>
          <w:lang w:val="ru-RU"/>
        </w:rPr>
      </w:pPr>
      <w:r>
        <w:rPr>
          <w:lang w:val="ru-RU"/>
        </w:rPr>
        <w:t xml:space="preserve">Список всех открытых задач по проекту: </w:t>
      </w:r>
      <w:hyperlink r:id="rId16" w:history="1">
        <w:r w:rsidRPr="00FE1FBA">
          <w:rPr>
            <w:rStyle w:val="Hyperlink"/>
            <w:lang w:val="ru-RU"/>
          </w:rPr>
          <w:t>https://jira.epam.com/jira/issues/?filter=-4&amp;jql=project%20%3D%20EPMRZNCP%20AND%20status%20in%20(Open%2C%20%22In%20Progress%22)%20ORDER%20BY%20createdDate%20DESC</w:t>
        </w:r>
      </w:hyperlink>
    </w:p>
    <w:p w:rsidR="00AE3C58" w:rsidRDefault="00AE3C58" w:rsidP="00B67DAB">
      <w:pPr>
        <w:pStyle w:val="BodyText"/>
        <w:rPr>
          <w:rStyle w:val="Hyperlink"/>
          <w:lang w:val="ru-RU"/>
        </w:rPr>
      </w:pPr>
      <w:r>
        <w:rPr>
          <w:lang w:val="ru-RU"/>
        </w:rPr>
        <w:t>Адрес на сервере</w:t>
      </w:r>
      <w:r>
        <w:rPr>
          <w:sz w:val="28"/>
          <w:szCs w:val="28"/>
          <w:lang w:val="ru-RU"/>
        </w:rPr>
        <w:t xml:space="preserve"> </w:t>
      </w:r>
      <w:hyperlink r:id="rId17" w:history="1">
        <w:r w:rsidRPr="00AE3C58">
          <w:rPr>
            <w:rStyle w:val="Hyperlink"/>
            <w:lang w:val="ru-RU"/>
          </w:rPr>
          <w:t>http://10.6.196.27/BookIT/</w:t>
        </w:r>
      </w:hyperlink>
    </w:p>
    <w:p w:rsidR="006800B0" w:rsidRDefault="006800B0" w:rsidP="006800B0">
      <w:pPr>
        <w:pStyle w:val="BodyText"/>
        <w:rPr>
          <w:lang w:val="ru-RU"/>
        </w:rPr>
      </w:pPr>
      <w:r>
        <w:rPr>
          <w:lang w:val="ru-RU"/>
        </w:rPr>
        <w:t>Путь</w:t>
      </w:r>
      <w:r>
        <w:rPr>
          <w:lang w:val="ru-RU"/>
        </w:rPr>
        <w:t xml:space="preserve"> на сервере 10.6.196.27: </w:t>
      </w:r>
      <w:proofErr w:type="gramStart"/>
      <w:r w:rsidRPr="001534DD">
        <w:rPr>
          <w:lang w:val="ru-RU"/>
        </w:rPr>
        <w:t>C:\CP-BookIt</w:t>
      </w:r>
      <w:r>
        <w:rPr>
          <w:lang w:val="ru-RU"/>
        </w:rPr>
        <w:t xml:space="preserve"> .</w:t>
      </w:r>
      <w:proofErr w:type="gramEnd"/>
    </w:p>
    <w:p w:rsidR="0013634A" w:rsidRDefault="0013634A" w:rsidP="0013634A">
      <w:pPr>
        <w:pStyle w:val="BodyText"/>
        <w:rPr>
          <w:lang w:val="ru-RU"/>
        </w:rPr>
      </w:pPr>
      <w:r w:rsidRPr="0013634A">
        <w:rPr>
          <w:lang w:val="ru-RU"/>
        </w:rPr>
        <w:t>В настоящее время доступ к сайту ограничен. Для добавления новых пользователей необходимо добавить права доступа к клиентской части сайта в IIS на сервере, а именно:</w:t>
      </w:r>
    </w:p>
    <w:p w:rsidR="00EC70A6" w:rsidRPr="0013634A" w:rsidRDefault="00EC70A6" w:rsidP="0013634A">
      <w:pPr>
        <w:pStyle w:val="BodyText"/>
        <w:rPr>
          <w:lang w:val="ru-RU"/>
        </w:rPr>
      </w:pPr>
      <w:bookmarkStart w:id="7" w:name="_GoBack"/>
      <w:bookmarkEnd w:id="7"/>
    </w:p>
    <w:p w:rsidR="0013634A" w:rsidRPr="003563F2" w:rsidRDefault="0013634A" w:rsidP="003563F2">
      <w:pPr>
        <w:pStyle w:val="BodyText"/>
        <w:numPr>
          <w:ilvl w:val="0"/>
          <w:numId w:val="49"/>
        </w:numPr>
      </w:pPr>
      <w:proofErr w:type="spellStart"/>
      <w:r w:rsidRPr="003563F2">
        <w:t>BookIt</w:t>
      </w:r>
      <w:proofErr w:type="spellEnd"/>
      <w:r w:rsidRPr="003563F2">
        <w:t>-&gt;Edit Permissions-&gt;Security-&gt;Edit</w:t>
      </w:r>
      <w:r w:rsidR="003563F2">
        <w:t>.</w:t>
      </w:r>
    </w:p>
    <w:p w:rsidR="00180C2D" w:rsidRDefault="0013634A" w:rsidP="0013634A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2FA7E21" wp14:editId="24E4506C">
            <wp:extent cx="2567635" cy="3323215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5970" cy="333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4A" w:rsidRPr="006800B0" w:rsidRDefault="0013634A" w:rsidP="0013634A">
      <w:pPr>
        <w:pStyle w:val="BodyText"/>
        <w:jc w:val="center"/>
        <w:rPr>
          <w:lang w:val="ru-RU"/>
        </w:rPr>
      </w:pPr>
      <w:r>
        <w:rPr>
          <w:lang w:val="ru-RU"/>
        </w:rPr>
        <w:t xml:space="preserve">Рисунок 1.1 – Настройка прав пользователей на </w:t>
      </w:r>
      <w:r>
        <w:t>IIS</w:t>
      </w:r>
    </w:p>
    <w:p w:rsidR="0013634A" w:rsidRPr="003563F2" w:rsidRDefault="0013634A" w:rsidP="003563F2">
      <w:pPr>
        <w:pStyle w:val="BodyText"/>
        <w:numPr>
          <w:ilvl w:val="0"/>
          <w:numId w:val="49"/>
        </w:numPr>
        <w:rPr>
          <w:lang w:val="ru-RU"/>
        </w:rPr>
      </w:pPr>
      <w:r>
        <w:rPr>
          <w:lang w:val="ru-RU"/>
        </w:rPr>
        <w:t xml:space="preserve">В появившемся окне нажать </w:t>
      </w:r>
      <w:r>
        <w:t>Add</w:t>
      </w:r>
      <w:r w:rsidR="003563F2" w:rsidRPr="003563F2">
        <w:rPr>
          <w:lang w:val="ru-RU"/>
        </w:rPr>
        <w:t>.</w:t>
      </w:r>
    </w:p>
    <w:p w:rsidR="0013634A" w:rsidRDefault="0013634A" w:rsidP="0013634A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7C898A8E" wp14:editId="4E4F801F">
            <wp:extent cx="2523744" cy="30752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9282" cy="30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4A" w:rsidRPr="006800B0" w:rsidRDefault="0013634A" w:rsidP="0013634A">
      <w:pPr>
        <w:pStyle w:val="BodyText"/>
        <w:jc w:val="center"/>
        <w:rPr>
          <w:lang w:val="ru-RU"/>
        </w:rPr>
      </w:pPr>
      <w:r>
        <w:rPr>
          <w:lang w:val="ru-RU"/>
        </w:rPr>
        <w:t xml:space="preserve">Рисунок 1.2 – Добавление нового пользователя на </w:t>
      </w:r>
      <w:r>
        <w:t>IIS</w:t>
      </w:r>
    </w:p>
    <w:p w:rsidR="0013634A" w:rsidRDefault="0013634A" w:rsidP="003563F2">
      <w:pPr>
        <w:pStyle w:val="BodyText"/>
        <w:numPr>
          <w:ilvl w:val="0"/>
          <w:numId w:val="49"/>
        </w:numPr>
        <w:rPr>
          <w:lang w:val="ru-RU"/>
        </w:rPr>
      </w:pPr>
      <w:r>
        <w:rPr>
          <w:lang w:val="ru-RU"/>
        </w:rPr>
        <w:t xml:space="preserve">Добавить имя пользователя или </w:t>
      </w:r>
      <w:r>
        <w:t>Everyone</w:t>
      </w:r>
      <w:r w:rsidRPr="0013634A">
        <w:rPr>
          <w:lang w:val="ru-RU"/>
        </w:rPr>
        <w:t xml:space="preserve"> (</w:t>
      </w:r>
      <w:r>
        <w:rPr>
          <w:lang w:val="ru-RU"/>
        </w:rPr>
        <w:t>если нужно открыть доступ</w:t>
      </w:r>
      <w:r w:rsidRPr="0013634A">
        <w:rPr>
          <w:lang w:val="ru-RU"/>
        </w:rPr>
        <w:t>)</w:t>
      </w:r>
      <w:r w:rsidR="003563F2" w:rsidRPr="003563F2">
        <w:rPr>
          <w:lang w:val="ru-RU"/>
        </w:rPr>
        <w:t>.</w:t>
      </w:r>
    </w:p>
    <w:p w:rsidR="0013634A" w:rsidRDefault="0013634A" w:rsidP="0013634A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D802C6B" wp14:editId="343F2E35">
            <wp:extent cx="3094329" cy="173615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6328" cy="17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4A" w:rsidRPr="0013634A" w:rsidRDefault="0013634A" w:rsidP="0013634A">
      <w:pPr>
        <w:pStyle w:val="BodyText"/>
        <w:jc w:val="center"/>
        <w:rPr>
          <w:lang w:val="ru-RU"/>
        </w:rPr>
      </w:pPr>
      <w:r>
        <w:rPr>
          <w:lang w:val="ru-RU"/>
        </w:rPr>
        <w:t xml:space="preserve">Рисунок 1.3 – Добавление нового пользователя на </w:t>
      </w:r>
      <w:r>
        <w:t>IIS</w:t>
      </w:r>
    </w:p>
    <w:p w:rsidR="0013634A" w:rsidRDefault="0013634A" w:rsidP="003563F2">
      <w:pPr>
        <w:pStyle w:val="BodyText"/>
        <w:numPr>
          <w:ilvl w:val="0"/>
          <w:numId w:val="49"/>
        </w:numPr>
        <w:rPr>
          <w:lang w:val="ru-RU"/>
        </w:rPr>
      </w:pPr>
      <w:r>
        <w:rPr>
          <w:lang w:val="ru-RU"/>
        </w:rPr>
        <w:t>Проставить права доступа</w:t>
      </w:r>
      <w:r w:rsidR="003563F2">
        <w:t>.</w:t>
      </w:r>
    </w:p>
    <w:p w:rsidR="0013634A" w:rsidRDefault="0013634A" w:rsidP="0013634A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CCE7382" wp14:editId="62DDD56D">
            <wp:extent cx="2443276" cy="2640188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2145" cy="266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4A" w:rsidRPr="003563F2" w:rsidRDefault="0013634A" w:rsidP="0013634A">
      <w:pPr>
        <w:pStyle w:val="BodyText"/>
        <w:jc w:val="center"/>
        <w:rPr>
          <w:lang w:val="ru-RU"/>
        </w:rPr>
      </w:pPr>
      <w:r>
        <w:rPr>
          <w:lang w:val="ru-RU"/>
        </w:rPr>
        <w:t>Рисунок 1.4 – Проставление прав доступа для нового пользователя</w:t>
      </w:r>
      <w:r w:rsidR="003563F2" w:rsidRPr="003563F2">
        <w:rPr>
          <w:lang w:val="ru-RU"/>
        </w:rPr>
        <w:t>.</w:t>
      </w:r>
    </w:p>
    <w:p w:rsidR="0013634A" w:rsidRDefault="0013634A" w:rsidP="0013634A">
      <w:pPr>
        <w:pStyle w:val="BodyText"/>
      </w:pPr>
      <w:r>
        <w:rPr>
          <w:lang w:val="ru-RU"/>
        </w:rPr>
        <w:lastRenderedPageBreak/>
        <w:t xml:space="preserve">Нажать </w:t>
      </w:r>
      <w:r>
        <w:t>Apply-&gt; OK.</w:t>
      </w:r>
    </w:p>
    <w:p w:rsidR="0013634A" w:rsidRPr="0013634A" w:rsidRDefault="0013634A" w:rsidP="0013634A">
      <w:pPr>
        <w:pStyle w:val="BodyText"/>
      </w:pPr>
    </w:p>
    <w:p w:rsidR="00617059" w:rsidRDefault="00617059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617059" w:rsidRDefault="00617059" w:rsidP="00617059">
      <w:pPr>
        <w:pStyle w:val="Heading1"/>
        <w:rPr>
          <w:lang w:val="ru-RU"/>
        </w:rPr>
      </w:pPr>
      <w:bookmarkStart w:id="8" w:name="_Toc428976462"/>
      <w:r>
        <w:rPr>
          <w:lang w:val="ru-RU"/>
        </w:rPr>
        <w:lastRenderedPageBreak/>
        <w:t>Выгрузка билдов</w:t>
      </w:r>
      <w:bookmarkEnd w:id="8"/>
    </w:p>
    <w:p w:rsidR="00617059" w:rsidRDefault="00617059" w:rsidP="00B67DAB">
      <w:pPr>
        <w:pStyle w:val="BodyText"/>
        <w:rPr>
          <w:lang w:val="ru-RU"/>
        </w:rPr>
      </w:pPr>
      <w:r>
        <w:rPr>
          <w:lang w:val="ru-RU"/>
        </w:rPr>
        <w:t xml:space="preserve">Для выгрузки </w:t>
      </w:r>
      <w:proofErr w:type="spellStart"/>
      <w:r>
        <w:rPr>
          <w:lang w:val="ru-RU"/>
        </w:rPr>
        <w:t>билда</w:t>
      </w:r>
      <w:proofErr w:type="spellEnd"/>
      <w:r>
        <w:rPr>
          <w:lang w:val="ru-RU"/>
        </w:rPr>
        <w:t xml:space="preserve"> необходимо:</w:t>
      </w:r>
    </w:p>
    <w:p w:rsidR="00617059" w:rsidRDefault="00617059" w:rsidP="00617059">
      <w:pPr>
        <w:pStyle w:val="BodyText"/>
        <w:numPr>
          <w:ilvl w:val="0"/>
          <w:numId w:val="47"/>
        </w:numPr>
        <w:rPr>
          <w:lang w:val="ru-RU"/>
        </w:rPr>
      </w:pPr>
      <w:r>
        <w:rPr>
          <w:lang w:val="ru-RU"/>
        </w:rPr>
        <w:t xml:space="preserve">Обновить ветку </w:t>
      </w:r>
      <w:r>
        <w:t>master</w:t>
      </w:r>
      <w:r>
        <w:rPr>
          <w:lang w:val="ru-RU"/>
        </w:rPr>
        <w:t xml:space="preserve"> (влить в нее ветку </w:t>
      </w:r>
      <w:r>
        <w:t>develop</w:t>
      </w:r>
      <w:r>
        <w:rPr>
          <w:lang w:val="ru-RU"/>
        </w:rPr>
        <w:t>)</w:t>
      </w:r>
      <w:r w:rsidRPr="00617059">
        <w:rPr>
          <w:lang w:val="ru-RU"/>
        </w:rPr>
        <w:t>.</w:t>
      </w:r>
    </w:p>
    <w:p w:rsidR="00617059" w:rsidRDefault="00617059" w:rsidP="00617059">
      <w:pPr>
        <w:pStyle w:val="BodyText"/>
        <w:numPr>
          <w:ilvl w:val="0"/>
          <w:numId w:val="47"/>
        </w:numPr>
        <w:rPr>
          <w:lang w:val="ru-RU"/>
        </w:rPr>
      </w:pPr>
      <w:r>
        <w:rPr>
          <w:lang w:val="ru-RU"/>
        </w:rPr>
        <w:t xml:space="preserve">Для проекта </w:t>
      </w:r>
      <w:proofErr w:type="spellStart"/>
      <w:r>
        <w:t>BookIt</w:t>
      </w:r>
      <w:proofErr w:type="spellEnd"/>
      <w:r w:rsidRPr="00617059">
        <w:rPr>
          <w:lang w:val="ru-RU"/>
        </w:rPr>
        <w:t xml:space="preserve"> </w:t>
      </w:r>
      <w:r>
        <w:rPr>
          <w:lang w:val="ru-RU"/>
        </w:rPr>
        <w:t xml:space="preserve">в студии выбрать </w:t>
      </w:r>
      <w:r>
        <w:t>Publish</w:t>
      </w:r>
      <w:proofErr w:type="gramStart"/>
      <w:r w:rsidRPr="00617059">
        <w:rPr>
          <w:lang w:val="ru-RU"/>
        </w:rPr>
        <w:t>-&gt;</w:t>
      </w:r>
      <w:proofErr w:type="spellStart"/>
      <w:r>
        <w:t>BookItWebDeploy</w:t>
      </w:r>
      <w:proofErr w:type="spellEnd"/>
      <w:proofErr w:type="gramEnd"/>
      <w:r w:rsidRPr="00617059">
        <w:rPr>
          <w:lang w:val="ru-RU"/>
        </w:rPr>
        <w:t xml:space="preserve"> </w:t>
      </w:r>
      <w:r>
        <w:rPr>
          <w:lang w:val="ru-RU"/>
        </w:rPr>
        <w:t>профиль:</w:t>
      </w:r>
    </w:p>
    <w:p w:rsidR="00617059" w:rsidRDefault="00617059" w:rsidP="00617059">
      <w:pPr>
        <w:pStyle w:val="BodyText"/>
        <w:numPr>
          <w:ilvl w:val="1"/>
          <w:numId w:val="47"/>
        </w:numPr>
        <w:rPr>
          <w:lang w:val="ru-RU"/>
        </w:rPr>
      </w:pPr>
      <w:r>
        <w:rPr>
          <w:lang w:val="ru-RU"/>
        </w:rPr>
        <w:t xml:space="preserve">Проверить содержимое закладки </w:t>
      </w:r>
      <w:r>
        <w:t xml:space="preserve">Connection. </w:t>
      </w:r>
    </w:p>
    <w:p w:rsidR="00617059" w:rsidRDefault="00617059" w:rsidP="00617059">
      <w:pPr>
        <w:pStyle w:val="BodyText"/>
        <w:ind w:left="72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ACAF992" wp14:editId="783D3E4A">
            <wp:extent cx="4722513" cy="3686861"/>
            <wp:effectExtent l="0" t="0" r="190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9079" cy="369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59" w:rsidRPr="00617059" w:rsidRDefault="00617059" w:rsidP="00617059">
      <w:pPr>
        <w:pStyle w:val="BodyText"/>
        <w:ind w:left="720"/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="0013634A" w:rsidRPr="006800B0">
        <w:rPr>
          <w:lang w:val="ru-RU"/>
        </w:rPr>
        <w:t>2.</w:t>
      </w:r>
      <w:r>
        <w:rPr>
          <w:lang w:val="ru-RU"/>
        </w:rPr>
        <w:t xml:space="preserve">1 – содержимое закладки </w:t>
      </w:r>
      <w:r>
        <w:t>Connection</w:t>
      </w:r>
    </w:p>
    <w:p w:rsidR="00617059" w:rsidRDefault="00617059" w:rsidP="00617059">
      <w:pPr>
        <w:pStyle w:val="BodyText"/>
        <w:ind w:left="720"/>
        <w:rPr>
          <w:lang w:val="ru-RU"/>
        </w:rPr>
      </w:pPr>
      <w:r>
        <w:t>Site</w:t>
      </w:r>
      <w:r>
        <w:rPr>
          <w:lang w:val="ru-RU"/>
        </w:rPr>
        <w:t xml:space="preserve"> </w:t>
      </w:r>
      <w:r>
        <w:t>Name</w:t>
      </w:r>
      <w:r w:rsidRPr="00617059">
        <w:rPr>
          <w:lang w:val="ru-RU"/>
        </w:rPr>
        <w:t xml:space="preserve"> </w:t>
      </w:r>
      <w:r>
        <w:rPr>
          <w:lang w:val="ru-RU"/>
        </w:rPr>
        <w:t xml:space="preserve">должно соответствовать настройкам </w:t>
      </w:r>
      <w:r>
        <w:t>IIS</w:t>
      </w:r>
      <w:r w:rsidRPr="00617059">
        <w:rPr>
          <w:lang w:val="ru-RU"/>
        </w:rPr>
        <w:t xml:space="preserve"> </w:t>
      </w:r>
      <w:r>
        <w:rPr>
          <w:lang w:val="ru-RU"/>
        </w:rPr>
        <w:t>на сервере.</w:t>
      </w:r>
    </w:p>
    <w:p w:rsidR="0013634A" w:rsidRPr="0013634A" w:rsidRDefault="0013634A" w:rsidP="00617059">
      <w:pPr>
        <w:pStyle w:val="BodyText"/>
        <w:ind w:left="720"/>
        <w:rPr>
          <w:lang w:val="ru-RU"/>
        </w:rPr>
      </w:pPr>
      <w:r>
        <w:rPr>
          <w:lang w:val="ru-RU"/>
        </w:rPr>
        <w:t xml:space="preserve">Поле </w:t>
      </w:r>
      <w:r>
        <w:t>Destination</w:t>
      </w:r>
      <w:r w:rsidRPr="0013634A">
        <w:rPr>
          <w:lang w:val="ru-RU"/>
        </w:rPr>
        <w:t xml:space="preserve"> </w:t>
      </w:r>
      <w:proofErr w:type="spellStart"/>
      <w:r>
        <w:t>Url</w:t>
      </w:r>
      <w:proofErr w:type="spellEnd"/>
      <w:r w:rsidRPr="0013634A">
        <w:rPr>
          <w:lang w:val="ru-RU"/>
        </w:rPr>
        <w:t xml:space="preserve"> </w:t>
      </w:r>
      <w:r>
        <w:rPr>
          <w:lang w:val="ru-RU"/>
        </w:rPr>
        <w:t xml:space="preserve">не имеет большого значения. Это просто адрес, который открывается после успешного </w:t>
      </w:r>
      <w:r>
        <w:t>Publish</w:t>
      </w:r>
      <w:r w:rsidRPr="0013634A">
        <w:rPr>
          <w:lang w:val="ru-RU"/>
        </w:rPr>
        <w:t xml:space="preserve">. </w:t>
      </w:r>
      <w:r>
        <w:rPr>
          <w:lang w:val="ru-RU"/>
        </w:rPr>
        <w:t>Можно использовать его для проверки корректности настроек.</w:t>
      </w:r>
    </w:p>
    <w:p w:rsidR="00617059" w:rsidRDefault="00617059" w:rsidP="00617059">
      <w:pPr>
        <w:pStyle w:val="BodyText"/>
        <w:ind w:left="720"/>
        <w:rPr>
          <w:lang w:val="ru-RU"/>
        </w:rPr>
      </w:pPr>
      <w:r>
        <w:rPr>
          <w:lang w:val="ru-RU"/>
        </w:rPr>
        <w:t xml:space="preserve">Имя пользователя и пароль должны совпадать с именем пользователя и паролем на сервере </w:t>
      </w:r>
      <w:r w:rsidRPr="00617059">
        <w:rPr>
          <w:lang w:val="ru-RU"/>
        </w:rPr>
        <w:t xml:space="preserve">10.6.196.27 </w:t>
      </w:r>
      <w:r>
        <w:rPr>
          <w:lang w:val="ru-RU"/>
        </w:rPr>
        <w:t>в настройках</w:t>
      </w:r>
      <w:r w:rsidRPr="00617059">
        <w:rPr>
          <w:lang w:val="ru-RU"/>
        </w:rPr>
        <w:t xml:space="preserve"> </w:t>
      </w:r>
      <w:r>
        <w:t>IIS</w:t>
      </w:r>
      <w:r>
        <w:rPr>
          <w:lang w:val="ru-RU"/>
        </w:rPr>
        <w:t xml:space="preserve"> </w:t>
      </w:r>
      <w:proofErr w:type="spellStart"/>
      <w:r>
        <w:t>ApplicationPools</w:t>
      </w:r>
      <w:proofErr w:type="spellEnd"/>
      <w:proofErr w:type="gramStart"/>
      <w:r w:rsidRPr="00617059">
        <w:rPr>
          <w:lang w:val="ru-RU"/>
        </w:rPr>
        <w:t>-&gt;</w:t>
      </w:r>
      <w:proofErr w:type="spellStart"/>
      <w:r>
        <w:t>BookItWebAPI</w:t>
      </w:r>
      <w:proofErr w:type="spellEnd"/>
      <w:proofErr w:type="gramEnd"/>
      <w:r w:rsidR="0013634A">
        <w:rPr>
          <w:lang w:val="ru-RU"/>
        </w:rPr>
        <w:t>.</w:t>
      </w:r>
    </w:p>
    <w:p w:rsidR="00617059" w:rsidRDefault="00617059" w:rsidP="00617059">
      <w:pPr>
        <w:pStyle w:val="BodyText"/>
        <w:ind w:left="72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5C1785E" wp14:editId="1A33A6B6">
            <wp:extent cx="5658319" cy="2867559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67186" cy="287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59" w:rsidRDefault="00617059" w:rsidP="00617059">
      <w:pPr>
        <w:pStyle w:val="BodyText"/>
        <w:ind w:left="720"/>
        <w:jc w:val="center"/>
      </w:pPr>
      <w:r>
        <w:rPr>
          <w:lang w:val="ru-RU"/>
        </w:rPr>
        <w:t>Рисунок 2</w:t>
      </w:r>
      <w:r w:rsidR="0013634A">
        <w:t>.2</w:t>
      </w:r>
      <w:r>
        <w:rPr>
          <w:lang w:val="ru-RU"/>
        </w:rPr>
        <w:t xml:space="preserve"> – Настройки в </w:t>
      </w:r>
      <w:r>
        <w:t>IIS</w:t>
      </w:r>
    </w:p>
    <w:p w:rsidR="00617059" w:rsidRDefault="00617059" w:rsidP="00617059">
      <w:pPr>
        <w:pStyle w:val="BodyText"/>
        <w:numPr>
          <w:ilvl w:val="1"/>
          <w:numId w:val="47"/>
        </w:numPr>
      </w:pPr>
      <w:r>
        <w:rPr>
          <w:lang w:val="ru-RU"/>
        </w:rPr>
        <w:t xml:space="preserve">Проверить содержимое закладки </w:t>
      </w:r>
      <w:r>
        <w:t>Settings</w:t>
      </w:r>
      <w:r w:rsidR="0013634A">
        <w:rPr>
          <w:lang w:val="ru-RU"/>
        </w:rPr>
        <w:t>.</w:t>
      </w:r>
    </w:p>
    <w:p w:rsidR="00617059" w:rsidRDefault="00617059" w:rsidP="00617059">
      <w:pPr>
        <w:pStyle w:val="BodyText"/>
        <w:ind w:left="720"/>
        <w:jc w:val="center"/>
      </w:pPr>
      <w:r>
        <w:rPr>
          <w:noProof/>
        </w:rPr>
        <w:drawing>
          <wp:inline distT="0" distB="0" distL="0" distR="0" wp14:anchorId="000DEAA3" wp14:editId="55E02F58">
            <wp:extent cx="5076748" cy="34747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8240" cy="349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59" w:rsidRDefault="00617059" w:rsidP="00617059">
      <w:pPr>
        <w:pStyle w:val="BodyText"/>
        <w:ind w:left="720"/>
        <w:jc w:val="center"/>
      </w:pPr>
      <w:r>
        <w:rPr>
          <w:lang w:val="ru-RU"/>
        </w:rPr>
        <w:t>Рисунок</w:t>
      </w:r>
      <w:r w:rsidRPr="006800B0">
        <w:t xml:space="preserve"> </w:t>
      </w:r>
      <w:r w:rsidR="0013634A">
        <w:t>2.</w:t>
      </w:r>
      <w:r w:rsidRPr="006800B0">
        <w:t xml:space="preserve">3 – </w:t>
      </w:r>
      <w:r>
        <w:rPr>
          <w:lang w:val="ru-RU"/>
        </w:rPr>
        <w:t>Содержимое</w:t>
      </w:r>
      <w:r w:rsidRPr="006800B0">
        <w:t xml:space="preserve"> </w:t>
      </w:r>
      <w:r>
        <w:rPr>
          <w:lang w:val="ru-RU"/>
        </w:rPr>
        <w:t>закладки</w:t>
      </w:r>
      <w:r w:rsidRPr="006800B0">
        <w:t xml:space="preserve"> </w:t>
      </w:r>
      <w:r>
        <w:t>Settings</w:t>
      </w:r>
    </w:p>
    <w:p w:rsidR="00617059" w:rsidRDefault="00617059" w:rsidP="00617059">
      <w:pPr>
        <w:pStyle w:val="BodyText"/>
        <w:ind w:left="720"/>
      </w:pPr>
      <w:r>
        <w:rPr>
          <w:lang w:val="ru-RU"/>
        </w:rPr>
        <w:t>Поле</w:t>
      </w:r>
      <w:r w:rsidRPr="00617059">
        <w:t xml:space="preserve"> </w:t>
      </w:r>
      <w:r>
        <w:t>Configuration</w:t>
      </w:r>
      <w:r w:rsidRPr="00617059">
        <w:t xml:space="preserve"> </w:t>
      </w:r>
      <w:proofErr w:type="spellStart"/>
      <w:r>
        <w:rPr>
          <w:lang w:val="ru-RU"/>
        </w:rPr>
        <w:t>должено</w:t>
      </w:r>
      <w:proofErr w:type="spellEnd"/>
      <w:r w:rsidRPr="00617059">
        <w:t xml:space="preserve"> </w:t>
      </w:r>
      <w:r>
        <w:rPr>
          <w:lang w:val="ru-RU"/>
        </w:rPr>
        <w:t>быть</w:t>
      </w:r>
      <w:r w:rsidRPr="00617059">
        <w:t xml:space="preserve"> </w:t>
      </w:r>
      <w:r>
        <w:rPr>
          <w:lang w:val="ru-RU"/>
        </w:rPr>
        <w:t>установлено</w:t>
      </w:r>
      <w:r w:rsidRPr="00617059">
        <w:t xml:space="preserve"> </w:t>
      </w:r>
      <w:r>
        <w:rPr>
          <w:lang w:val="ru-RU"/>
        </w:rPr>
        <w:t>в</w:t>
      </w:r>
      <w:r w:rsidRPr="00617059">
        <w:t xml:space="preserve"> </w:t>
      </w:r>
      <w:r>
        <w:t>Release;</w:t>
      </w:r>
      <w:r w:rsidRPr="00617059">
        <w:t xml:space="preserve"> </w:t>
      </w:r>
      <w:r>
        <w:rPr>
          <w:lang w:val="ru-RU"/>
        </w:rPr>
        <w:t>в</w:t>
      </w:r>
      <w:r w:rsidRPr="00617059">
        <w:t xml:space="preserve"> </w:t>
      </w:r>
      <w:r>
        <w:t>File</w:t>
      </w:r>
      <w:r w:rsidRPr="00617059">
        <w:t xml:space="preserve"> </w:t>
      </w:r>
      <w:r>
        <w:t>Publish</w:t>
      </w:r>
      <w:r w:rsidRPr="00617059">
        <w:t xml:space="preserve"> </w:t>
      </w:r>
      <w:r>
        <w:t>Options</w:t>
      </w:r>
      <w:r w:rsidRPr="00617059">
        <w:t xml:space="preserve"> </w:t>
      </w:r>
      <w:r>
        <w:rPr>
          <w:lang w:val="ru-RU"/>
        </w:rPr>
        <w:t>должны</w:t>
      </w:r>
      <w:r w:rsidRPr="00617059">
        <w:t xml:space="preserve"> </w:t>
      </w:r>
      <w:r>
        <w:rPr>
          <w:lang w:val="ru-RU"/>
        </w:rPr>
        <w:t>быть</w:t>
      </w:r>
      <w:r w:rsidRPr="00617059">
        <w:t xml:space="preserve"> </w:t>
      </w:r>
      <w:r>
        <w:rPr>
          <w:lang w:val="ru-RU"/>
        </w:rPr>
        <w:t>выбраны</w:t>
      </w:r>
      <w:r w:rsidRPr="00617059">
        <w:t xml:space="preserve"> </w:t>
      </w:r>
      <w:r>
        <w:t xml:space="preserve">Remove additional files at destination, Precompile during publishing; </w:t>
      </w:r>
      <w:r>
        <w:rPr>
          <w:lang w:val="ru-RU"/>
        </w:rPr>
        <w:t>в</w:t>
      </w:r>
      <w:r w:rsidRPr="00617059">
        <w:t xml:space="preserve"> </w:t>
      </w:r>
      <w:r>
        <w:t xml:space="preserve">Databases </w:t>
      </w:r>
      <w:r>
        <w:rPr>
          <w:lang w:val="ru-RU"/>
        </w:rPr>
        <w:t>поле</w:t>
      </w:r>
      <w:r w:rsidRPr="00617059">
        <w:t xml:space="preserve"> </w:t>
      </w:r>
      <w:proofErr w:type="spellStart"/>
      <w:r>
        <w:t>BookingContext</w:t>
      </w:r>
      <w:proofErr w:type="spellEnd"/>
      <w:r w:rsidRPr="00617059">
        <w:t xml:space="preserve"> </w:t>
      </w:r>
      <w:r>
        <w:rPr>
          <w:lang w:val="ru-RU"/>
        </w:rPr>
        <w:t>должно</w:t>
      </w:r>
      <w:r w:rsidRPr="00617059">
        <w:t xml:space="preserve"> </w:t>
      </w:r>
      <w:r>
        <w:rPr>
          <w:lang w:val="ru-RU"/>
        </w:rPr>
        <w:t>соответствовать</w:t>
      </w:r>
      <w:r w:rsidRPr="00617059">
        <w:t xml:space="preserve"> </w:t>
      </w:r>
      <w:r>
        <w:rPr>
          <w:lang w:val="ru-RU"/>
        </w:rPr>
        <w:t>строк</w:t>
      </w:r>
      <w:r>
        <w:t xml:space="preserve">е </w:t>
      </w:r>
      <w:r>
        <w:rPr>
          <w:lang w:val="ru-RU"/>
        </w:rPr>
        <w:t>подключения</w:t>
      </w:r>
      <w:r w:rsidRPr="00617059">
        <w:t xml:space="preserve"> </w:t>
      </w:r>
      <w:r>
        <w:rPr>
          <w:lang w:val="ru-RU"/>
        </w:rPr>
        <w:t>к</w:t>
      </w:r>
      <w:r w:rsidRPr="00617059">
        <w:t xml:space="preserve"> </w:t>
      </w:r>
      <w:r>
        <w:rPr>
          <w:lang w:val="ru-RU"/>
        </w:rPr>
        <w:t>базе</w:t>
      </w:r>
      <w:r w:rsidRPr="00617059">
        <w:t xml:space="preserve"> </w:t>
      </w:r>
      <w:r>
        <w:rPr>
          <w:lang w:val="ru-RU"/>
        </w:rPr>
        <w:t>данных</w:t>
      </w:r>
      <w:r w:rsidRPr="00617059">
        <w:t xml:space="preserve">: </w:t>
      </w:r>
    </w:p>
    <w:p w:rsidR="00617059" w:rsidRDefault="00617059" w:rsidP="00617059">
      <w:pPr>
        <w:pStyle w:val="BodyText"/>
        <w:ind w:left="720"/>
      </w:pPr>
      <w:r>
        <w:t>“</w:t>
      </w:r>
      <w:r w:rsidRPr="00617059">
        <w:t>Data Source=10.6.196.27</w:t>
      </w:r>
      <w:proofErr w:type="gramStart"/>
      <w:r w:rsidRPr="00617059">
        <w:t>;Initial</w:t>
      </w:r>
      <w:proofErr w:type="gramEnd"/>
      <w:r w:rsidRPr="00617059">
        <w:t xml:space="preserve"> Catalog=</w:t>
      </w:r>
      <w:proofErr w:type="spellStart"/>
      <w:r w:rsidRPr="00617059">
        <w:t>BookIt;Integrated</w:t>
      </w:r>
      <w:proofErr w:type="spellEnd"/>
      <w:r w:rsidRPr="00617059">
        <w:t xml:space="preserve"> Security=True; </w:t>
      </w:r>
      <w:proofErr w:type="spellStart"/>
      <w:r w:rsidRPr="00617059">
        <w:t>MultipleActiveResultSets</w:t>
      </w:r>
      <w:proofErr w:type="spellEnd"/>
      <w:r w:rsidRPr="00617059">
        <w:t>=True</w:t>
      </w:r>
      <w:r>
        <w:t>”</w:t>
      </w:r>
      <w:r w:rsidRPr="00617059">
        <w:t>;</w:t>
      </w:r>
    </w:p>
    <w:p w:rsidR="00617059" w:rsidRDefault="00617059" w:rsidP="00617059">
      <w:pPr>
        <w:pStyle w:val="BodyText"/>
        <w:ind w:left="720"/>
      </w:pPr>
      <w:r>
        <w:rPr>
          <w:lang w:val="ru-RU"/>
        </w:rPr>
        <w:t>Должен</w:t>
      </w:r>
      <w:r w:rsidRPr="00617059">
        <w:t xml:space="preserve"> </w:t>
      </w:r>
      <w:r>
        <w:rPr>
          <w:lang w:val="ru-RU"/>
        </w:rPr>
        <w:t>быть</w:t>
      </w:r>
      <w:r w:rsidRPr="00617059">
        <w:t xml:space="preserve"> </w:t>
      </w:r>
      <w:r>
        <w:rPr>
          <w:lang w:val="ru-RU"/>
        </w:rPr>
        <w:t>отмечен</w:t>
      </w:r>
      <w:r w:rsidRPr="00617059">
        <w:t xml:space="preserve"> </w:t>
      </w:r>
      <w:r>
        <w:rPr>
          <w:lang w:val="ru-RU"/>
        </w:rPr>
        <w:t>флажок</w:t>
      </w:r>
      <w:r w:rsidRPr="00617059">
        <w:t xml:space="preserve"> </w:t>
      </w:r>
      <w:r>
        <w:t>Use</w:t>
      </w:r>
      <w:r w:rsidRPr="00617059">
        <w:t xml:space="preserve"> </w:t>
      </w:r>
      <w:r>
        <w:t>this</w:t>
      </w:r>
      <w:r w:rsidRPr="00617059">
        <w:t xml:space="preserve"> </w:t>
      </w:r>
      <w:r>
        <w:t>connection string at runtime.</w:t>
      </w:r>
    </w:p>
    <w:p w:rsidR="0013634A" w:rsidRDefault="0013634A" w:rsidP="00617059">
      <w:pPr>
        <w:pStyle w:val="BodyText"/>
        <w:ind w:left="720"/>
      </w:pPr>
    </w:p>
    <w:p w:rsidR="0013634A" w:rsidRDefault="0013634A" w:rsidP="00617059">
      <w:pPr>
        <w:pStyle w:val="BodyText"/>
        <w:ind w:left="720"/>
      </w:pPr>
    </w:p>
    <w:p w:rsidR="0013634A" w:rsidRDefault="0013634A" w:rsidP="00617059">
      <w:pPr>
        <w:pStyle w:val="BodyText"/>
        <w:ind w:left="720"/>
      </w:pPr>
    </w:p>
    <w:p w:rsidR="00617059" w:rsidRDefault="0013634A" w:rsidP="00617059">
      <w:pPr>
        <w:pStyle w:val="BodyText"/>
        <w:numPr>
          <w:ilvl w:val="1"/>
          <w:numId w:val="47"/>
        </w:numPr>
      </w:pPr>
      <w:r>
        <w:rPr>
          <w:lang w:val="ru-RU"/>
        </w:rPr>
        <w:lastRenderedPageBreak/>
        <w:t>П</w:t>
      </w:r>
      <w:r w:rsidR="00617059">
        <w:rPr>
          <w:lang w:val="ru-RU"/>
        </w:rPr>
        <w:t xml:space="preserve">роверить закладку </w:t>
      </w:r>
      <w:r w:rsidR="00617059">
        <w:t>Preview</w:t>
      </w:r>
      <w:r>
        <w:rPr>
          <w:lang w:val="ru-RU"/>
        </w:rPr>
        <w:t xml:space="preserve">. </w:t>
      </w:r>
    </w:p>
    <w:p w:rsidR="00617059" w:rsidRDefault="00617059" w:rsidP="00617059">
      <w:pPr>
        <w:pStyle w:val="BodyText"/>
        <w:ind w:left="720"/>
        <w:jc w:val="center"/>
      </w:pPr>
      <w:r>
        <w:rPr>
          <w:noProof/>
        </w:rPr>
        <w:drawing>
          <wp:inline distT="0" distB="0" distL="0" distR="0" wp14:anchorId="0EC23678" wp14:editId="2DE180D3">
            <wp:extent cx="4747260" cy="333573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4267" cy="3347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59" w:rsidRDefault="00617059" w:rsidP="00617059">
      <w:pPr>
        <w:pStyle w:val="BodyText"/>
        <w:ind w:left="720"/>
        <w:jc w:val="center"/>
      </w:pPr>
      <w:r>
        <w:rPr>
          <w:lang w:val="ru-RU"/>
        </w:rPr>
        <w:t xml:space="preserve">Рисунок </w:t>
      </w:r>
      <w:r w:rsidR="0013634A">
        <w:t>2.</w:t>
      </w:r>
      <w:r>
        <w:rPr>
          <w:lang w:val="ru-RU"/>
        </w:rPr>
        <w:t xml:space="preserve">4 – Содержимое закладки </w:t>
      </w:r>
      <w:r>
        <w:t>Preview</w:t>
      </w:r>
    </w:p>
    <w:p w:rsidR="00617059" w:rsidRDefault="00617059" w:rsidP="00617059">
      <w:pPr>
        <w:pStyle w:val="BodyText"/>
        <w:numPr>
          <w:ilvl w:val="1"/>
          <w:numId w:val="47"/>
        </w:numPr>
      </w:pPr>
      <w:r>
        <w:rPr>
          <w:lang w:val="ru-RU"/>
        </w:rPr>
        <w:t xml:space="preserve">Нажать </w:t>
      </w:r>
      <w:r>
        <w:t>Publish</w:t>
      </w:r>
    </w:p>
    <w:p w:rsidR="00617059" w:rsidRDefault="00617059" w:rsidP="00617059">
      <w:pPr>
        <w:pStyle w:val="BodyText"/>
        <w:numPr>
          <w:ilvl w:val="0"/>
          <w:numId w:val="47"/>
        </w:numPr>
        <w:rPr>
          <w:lang w:val="ru-RU"/>
        </w:rPr>
      </w:pPr>
      <w:r>
        <w:rPr>
          <w:lang w:val="ru-RU"/>
        </w:rPr>
        <w:t xml:space="preserve">Если структура базы данных изменена, то, чтобы избежать миграций, базу данных на сервере нужно удалить (через </w:t>
      </w:r>
      <w:r>
        <w:t>SQL</w:t>
      </w:r>
      <w:r w:rsidRPr="00617059">
        <w:rPr>
          <w:lang w:val="ru-RU"/>
        </w:rPr>
        <w:t xml:space="preserve"> </w:t>
      </w:r>
      <w:r>
        <w:t>Server</w:t>
      </w:r>
      <w:r w:rsidRPr="00617059">
        <w:rPr>
          <w:lang w:val="ru-RU"/>
        </w:rPr>
        <w:t xml:space="preserve"> </w:t>
      </w:r>
      <w:r>
        <w:t>Management</w:t>
      </w:r>
      <w:r w:rsidRPr="00617059">
        <w:rPr>
          <w:lang w:val="ru-RU"/>
        </w:rPr>
        <w:t xml:space="preserve"> </w:t>
      </w:r>
      <w:r>
        <w:t>Studio</w:t>
      </w:r>
      <w:r>
        <w:rPr>
          <w:lang w:val="ru-RU"/>
        </w:rPr>
        <w:t xml:space="preserve">), тогда база будет автоматически создана при первом обращении и заполнена из класса </w:t>
      </w:r>
      <w:proofErr w:type="spellStart"/>
      <w:r>
        <w:t>BookIt</w:t>
      </w:r>
      <w:proofErr w:type="spellEnd"/>
      <w:r w:rsidRPr="00617059">
        <w:rPr>
          <w:lang w:val="ru-RU"/>
        </w:rPr>
        <w:t>.</w:t>
      </w:r>
      <w:r>
        <w:t>DAL</w:t>
      </w:r>
      <w:r w:rsidRPr="00617059">
        <w:rPr>
          <w:lang w:val="ru-RU"/>
        </w:rPr>
        <w:t>.</w:t>
      </w:r>
      <w:proofErr w:type="spellStart"/>
      <w:r>
        <w:t>BookingDBInitializer</w:t>
      </w:r>
      <w:proofErr w:type="spellEnd"/>
      <w:r w:rsidRPr="00617059">
        <w:rPr>
          <w:lang w:val="ru-RU"/>
        </w:rPr>
        <w:t xml:space="preserve"> (</w:t>
      </w:r>
      <w:r>
        <w:rPr>
          <w:lang w:val="ru-RU"/>
        </w:rPr>
        <w:t xml:space="preserve">проект </w:t>
      </w:r>
      <w:proofErr w:type="spellStart"/>
      <w:r>
        <w:t>BookIt</w:t>
      </w:r>
      <w:proofErr w:type="spellEnd"/>
      <w:r w:rsidRPr="00617059">
        <w:rPr>
          <w:lang w:val="ru-RU"/>
        </w:rPr>
        <w:t>.</w:t>
      </w:r>
      <w:r>
        <w:t>DAL</w:t>
      </w:r>
      <w:r w:rsidRPr="00617059">
        <w:rPr>
          <w:lang w:val="ru-RU"/>
        </w:rPr>
        <w:t xml:space="preserve">). </w:t>
      </w:r>
    </w:p>
    <w:p w:rsidR="00617059" w:rsidRPr="00617059" w:rsidRDefault="00617059" w:rsidP="00617059">
      <w:pPr>
        <w:pStyle w:val="BodyText"/>
        <w:numPr>
          <w:ilvl w:val="0"/>
          <w:numId w:val="47"/>
        </w:numPr>
        <w:rPr>
          <w:lang w:val="ru-RU"/>
        </w:rPr>
      </w:pPr>
      <w:r>
        <w:rPr>
          <w:lang w:val="ru-RU"/>
        </w:rPr>
        <w:t xml:space="preserve">Для проекта </w:t>
      </w:r>
      <w:proofErr w:type="spellStart"/>
      <w:r>
        <w:t>BookIt</w:t>
      </w:r>
      <w:proofErr w:type="spellEnd"/>
      <w:r w:rsidRPr="00617059">
        <w:rPr>
          <w:lang w:val="ru-RU"/>
        </w:rPr>
        <w:t>.</w:t>
      </w:r>
      <w:r>
        <w:t>UI</w:t>
      </w:r>
      <w:r w:rsidRPr="00617059">
        <w:rPr>
          <w:lang w:val="ru-RU"/>
        </w:rPr>
        <w:t xml:space="preserve"> </w:t>
      </w:r>
      <w:r>
        <w:rPr>
          <w:lang w:val="ru-RU"/>
        </w:rPr>
        <w:t xml:space="preserve">в студии выбрать </w:t>
      </w:r>
      <w:r>
        <w:t>Publish</w:t>
      </w:r>
      <w:proofErr w:type="gramStart"/>
      <w:r w:rsidRPr="00617059">
        <w:rPr>
          <w:lang w:val="ru-RU"/>
        </w:rPr>
        <w:t>-&gt;</w:t>
      </w:r>
      <w:proofErr w:type="spellStart"/>
      <w:r>
        <w:t>BookIt</w:t>
      </w:r>
      <w:proofErr w:type="spellEnd"/>
      <w:r w:rsidRPr="00617059">
        <w:rPr>
          <w:lang w:val="ru-RU"/>
        </w:rPr>
        <w:t>.</w:t>
      </w:r>
      <w:r>
        <w:t>UI</w:t>
      </w:r>
      <w:proofErr w:type="gramEnd"/>
      <w:r w:rsidRPr="00617059">
        <w:rPr>
          <w:lang w:val="ru-RU"/>
        </w:rPr>
        <w:t>_</w:t>
      </w:r>
      <w:proofErr w:type="spellStart"/>
      <w:r>
        <w:t>DefaultProfile</w:t>
      </w:r>
      <w:proofErr w:type="spellEnd"/>
      <w:r w:rsidRPr="00617059">
        <w:rPr>
          <w:lang w:val="ru-RU"/>
        </w:rPr>
        <w:t>:</w:t>
      </w:r>
    </w:p>
    <w:p w:rsidR="00617059" w:rsidRDefault="00617059" w:rsidP="00617059">
      <w:pPr>
        <w:pStyle w:val="BodyText"/>
        <w:numPr>
          <w:ilvl w:val="1"/>
          <w:numId w:val="47"/>
        </w:numPr>
      </w:pPr>
      <w:r>
        <w:rPr>
          <w:lang w:val="ru-RU"/>
        </w:rPr>
        <w:t xml:space="preserve">Проверить содержимое закладки </w:t>
      </w:r>
      <w:r>
        <w:t>Connection</w:t>
      </w:r>
      <w:r w:rsidR="0013634A">
        <w:rPr>
          <w:lang w:val="ru-RU"/>
        </w:rPr>
        <w:t>.</w:t>
      </w:r>
    </w:p>
    <w:p w:rsidR="00617059" w:rsidRDefault="00617059" w:rsidP="00617059">
      <w:pPr>
        <w:pStyle w:val="BodyText"/>
        <w:ind w:left="720"/>
        <w:jc w:val="center"/>
      </w:pPr>
      <w:r>
        <w:rPr>
          <w:noProof/>
        </w:rPr>
        <w:drawing>
          <wp:inline distT="0" distB="0" distL="0" distR="0" wp14:anchorId="24C7E0C1" wp14:editId="665227E4">
            <wp:extent cx="4630521" cy="31305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0723" cy="317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59" w:rsidRPr="006800B0" w:rsidRDefault="00617059" w:rsidP="00617059">
      <w:pPr>
        <w:pStyle w:val="BodyText"/>
        <w:ind w:left="720"/>
        <w:jc w:val="center"/>
      </w:pPr>
      <w:r>
        <w:rPr>
          <w:lang w:val="ru-RU"/>
        </w:rPr>
        <w:t>Рисунок</w:t>
      </w:r>
      <w:r w:rsidRPr="006800B0">
        <w:t xml:space="preserve"> </w:t>
      </w:r>
      <w:r w:rsidR="0013634A">
        <w:t>2.</w:t>
      </w:r>
      <w:r w:rsidRPr="006800B0">
        <w:t xml:space="preserve">5 – </w:t>
      </w:r>
      <w:r>
        <w:rPr>
          <w:lang w:val="ru-RU"/>
        </w:rPr>
        <w:t>Содержимое</w:t>
      </w:r>
      <w:r w:rsidRPr="006800B0">
        <w:t xml:space="preserve"> </w:t>
      </w:r>
      <w:r>
        <w:rPr>
          <w:lang w:val="ru-RU"/>
        </w:rPr>
        <w:t>закладки</w:t>
      </w:r>
      <w:r w:rsidRPr="006800B0">
        <w:t xml:space="preserve"> </w:t>
      </w:r>
      <w:r>
        <w:t>Connection</w:t>
      </w:r>
    </w:p>
    <w:p w:rsidR="00617059" w:rsidRPr="006800B0" w:rsidRDefault="00617059" w:rsidP="00617059">
      <w:pPr>
        <w:pStyle w:val="BodyText"/>
      </w:pPr>
      <w:proofErr w:type="spellStart"/>
      <w:r>
        <w:t>PublishMethod</w:t>
      </w:r>
      <w:proofErr w:type="spellEnd"/>
      <w:r w:rsidRPr="006800B0">
        <w:t xml:space="preserve"> </w:t>
      </w:r>
      <w:r>
        <w:rPr>
          <w:lang w:val="ru-RU"/>
        </w:rPr>
        <w:t>должен</w:t>
      </w:r>
      <w:r w:rsidRPr="006800B0">
        <w:t xml:space="preserve"> </w:t>
      </w:r>
      <w:r>
        <w:rPr>
          <w:lang w:val="ru-RU"/>
        </w:rPr>
        <w:t>быть</w:t>
      </w:r>
      <w:r w:rsidRPr="006800B0">
        <w:t xml:space="preserve"> </w:t>
      </w:r>
      <w:proofErr w:type="spellStart"/>
      <w:r>
        <w:t>FileSystem</w:t>
      </w:r>
      <w:proofErr w:type="spellEnd"/>
      <w:r w:rsidRPr="006800B0">
        <w:t xml:space="preserve">, </w:t>
      </w:r>
      <w:r>
        <w:t>Target</w:t>
      </w:r>
      <w:r w:rsidRPr="006800B0">
        <w:t xml:space="preserve"> </w:t>
      </w:r>
      <w:r>
        <w:t>location</w:t>
      </w:r>
      <w:r w:rsidRPr="006800B0">
        <w:t xml:space="preserve"> </w:t>
      </w:r>
      <w:r>
        <w:rPr>
          <w:lang w:val="ru-RU"/>
        </w:rPr>
        <w:t>должен</w:t>
      </w:r>
      <w:r w:rsidRPr="006800B0">
        <w:t xml:space="preserve"> </w:t>
      </w:r>
      <w:r>
        <w:rPr>
          <w:lang w:val="ru-RU"/>
        </w:rPr>
        <w:t>соответствовать</w:t>
      </w:r>
      <w:r w:rsidRPr="006800B0">
        <w:t xml:space="preserve"> </w:t>
      </w:r>
      <w:r>
        <w:rPr>
          <w:lang w:val="ru-RU"/>
        </w:rPr>
        <w:t>пути</w:t>
      </w:r>
      <w:r w:rsidRPr="006800B0">
        <w:t xml:space="preserve"> </w:t>
      </w:r>
      <w:r>
        <w:rPr>
          <w:lang w:val="ru-RU"/>
        </w:rPr>
        <w:t>к</w:t>
      </w:r>
      <w:r w:rsidRPr="006800B0">
        <w:t xml:space="preserve"> </w:t>
      </w:r>
      <w:r>
        <w:rPr>
          <w:lang w:val="ru-RU"/>
        </w:rPr>
        <w:t>папке</w:t>
      </w:r>
      <w:r w:rsidRPr="006800B0">
        <w:t xml:space="preserve"> </w:t>
      </w:r>
      <w:r>
        <w:rPr>
          <w:lang w:val="ru-RU"/>
        </w:rPr>
        <w:t>с</w:t>
      </w:r>
      <w:r w:rsidRPr="006800B0">
        <w:t xml:space="preserve"> </w:t>
      </w:r>
      <w:r>
        <w:rPr>
          <w:lang w:val="ru-RU"/>
        </w:rPr>
        <w:t>клиентской</w:t>
      </w:r>
      <w:r w:rsidRPr="006800B0">
        <w:t xml:space="preserve"> </w:t>
      </w:r>
      <w:r>
        <w:rPr>
          <w:lang w:val="ru-RU"/>
        </w:rPr>
        <w:t>частью</w:t>
      </w:r>
      <w:r w:rsidRPr="006800B0">
        <w:t xml:space="preserve"> </w:t>
      </w:r>
      <w:r>
        <w:rPr>
          <w:lang w:val="ru-RU"/>
        </w:rPr>
        <w:t>системы</w:t>
      </w:r>
      <w:r w:rsidRPr="006800B0">
        <w:t xml:space="preserve"> </w:t>
      </w:r>
      <w:r>
        <w:rPr>
          <w:lang w:val="ru-RU"/>
        </w:rPr>
        <w:t>на</w:t>
      </w:r>
      <w:r w:rsidRPr="006800B0">
        <w:t xml:space="preserve"> </w:t>
      </w:r>
      <w:r>
        <w:rPr>
          <w:lang w:val="ru-RU"/>
        </w:rPr>
        <w:t>сервере</w:t>
      </w:r>
      <w:r w:rsidRPr="006800B0">
        <w:t xml:space="preserve"> </w:t>
      </w:r>
      <w:hyperlink r:id="rId27" w:history="1">
        <w:r w:rsidRPr="006800B0">
          <w:rPr>
            <w:rStyle w:val="Hyperlink"/>
          </w:rPr>
          <w:t>\\10.6.196.27\</w:t>
        </w:r>
        <w:r w:rsidRPr="003D6FCF">
          <w:rPr>
            <w:rStyle w:val="Hyperlink"/>
          </w:rPr>
          <w:t>CP</w:t>
        </w:r>
        <w:r w:rsidRPr="006800B0">
          <w:rPr>
            <w:rStyle w:val="Hyperlink"/>
          </w:rPr>
          <w:t>-</w:t>
        </w:r>
        <w:r w:rsidRPr="003D6FCF">
          <w:rPr>
            <w:rStyle w:val="Hyperlink"/>
          </w:rPr>
          <w:t>BookIt</w:t>
        </w:r>
        <w:r w:rsidRPr="006800B0">
          <w:rPr>
            <w:rStyle w:val="Hyperlink"/>
          </w:rPr>
          <w:t>\</w:t>
        </w:r>
        <w:r w:rsidRPr="003D6FCF">
          <w:rPr>
            <w:rStyle w:val="Hyperlink"/>
          </w:rPr>
          <w:t>BookItUI</w:t>
        </w:r>
      </w:hyperlink>
      <w:r w:rsidRPr="006800B0">
        <w:t xml:space="preserve"> .</w:t>
      </w:r>
    </w:p>
    <w:p w:rsidR="0013634A" w:rsidRPr="006800B0" w:rsidRDefault="0013634A" w:rsidP="00617059">
      <w:pPr>
        <w:pStyle w:val="BodyText"/>
      </w:pPr>
    </w:p>
    <w:p w:rsidR="00617059" w:rsidRDefault="00617059" w:rsidP="00617059">
      <w:pPr>
        <w:pStyle w:val="BodyText"/>
        <w:numPr>
          <w:ilvl w:val="1"/>
          <w:numId w:val="47"/>
        </w:numPr>
      </w:pPr>
      <w:r>
        <w:rPr>
          <w:lang w:val="ru-RU"/>
        </w:rPr>
        <w:t xml:space="preserve">Проверить содержимое закладки </w:t>
      </w:r>
      <w:r>
        <w:t>Settings</w:t>
      </w:r>
      <w:r w:rsidR="0013634A">
        <w:rPr>
          <w:lang w:val="ru-RU"/>
        </w:rPr>
        <w:t>.</w:t>
      </w:r>
    </w:p>
    <w:p w:rsidR="00617059" w:rsidRDefault="00617059" w:rsidP="00617059">
      <w:pPr>
        <w:pStyle w:val="BodyText"/>
        <w:ind w:left="720"/>
        <w:jc w:val="center"/>
      </w:pPr>
      <w:r>
        <w:rPr>
          <w:noProof/>
        </w:rPr>
        <w:drawing>
          <wp:inline distT="0" distB="0" distL="0" distR="0" wp14:anchorId="41C44305" wp14:editId="132877D8">
            <wp:extent cx="5018227" cy="30937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45224" cy="311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59" w:rsidRPr="006800B0" w:rsidRDefault="00617059" w:rsidP="00617059">
      <w:pPr>
        <w:pStyle w:val="BodyText"/>
        <w:ind w:left="720"/>
        <w:jc w:val="center"/>
      </w:pPr>
      <w:r>
        <w:rPr>
          <w:lang w:val="ru-RU"/>
        </w:rPr>
        <w:t>Рисунок</w:t>
      </w:r>
      <w:r w:rsidRPr="006800B0">
        <w:t xml:space="preserve"> </w:t>
      </w:r>
      <w:r w:rsidR="0013634A">
        <w:t>2.</w:t>
      </w:r>
      <w:r w:rsidRPr="006800B0">
        <w:t xml:space="preserve">6 – </w:t>
      </w:r>
      <w:r>
        <w:rPr>
          <w:lang w:val="ru-RU"/>
        </w:rPr>
        <w:t>Содержимое</w:t>
      </w:r>
      <w:r w:rsidRPr="006800B0">
        <w:t xml:space="preserve"> </w:t>
      </w:r>
      <w:r>
        <w:rPr>
          <w:lang w:val="ru-RU"/>
        </w:rPr>
        <w:t>закладки</w:t>
      </w:r>
      <w:r w:rsidRPr="006800B0">
        <w:t xml:space="preserve"> </w:t>
      </w:r>
      <w:r>
        <w:t>Settings</w:t>
      </w:r>
    </w:p>
    <w:p w:rsidR="00617059" w:rsidRDefault="00617059" w:rsidP="00617059">
      <w:pPr>
        <w:pStyle w:val="BodyText"/>
      </w:pPr>
      <w:r>
        <w:rPr>
          <w:lang w:val="ru-RU"/>
        </w:rPr>
        <w:t>Поле</w:t>
      </w:r>
      <w:r w:rsidRPr="00617059">
        <w:t xml:space="preserve"> </w:t>
      </w:r>
      <w:r>
        <w:t>Configuration</w:t>
      </w:r>
      <w:r w:rsidRPr="00617059">
        <w:t xml:space="preserve"> </w:t>
      </w:r>
      <w:r>
        <w:rPr>
          <w:lang w:val="ru-RU"/>
        </w:rPr>
        <w:t>должно</w:t>
      </w:r>
      <w:r w:rsidRPr="00617059">
        <w:t xml:space="preserve"> </w:t>
      </w:r>
      <w:r>
        <w:rPr>
          <w:lang w:val="ru-RU"/>
        </w:rPr>
        <w:t>иметь</w:t>
      </w:r>
      <w:r w:rsidRPr="00617059">
        <w:t xml:space="preserve"> </w:t>
      </w:r>
      <w:r>
        <w:rPr>
          <w:lang w:val="ru-RU"/>
        </w:rPr>
        <w:t>значение</w:t>
      </w:r>
      <w:r w:rsidRPr="00617059">
        <w:t xml:space="preserve"> </w:t>
      </w:r>
      <w:r>
        <w:t>Release</w:t>
      </w:r>
      <w:r w:rsidRPr="00617059">
        <w:t xml:space="preserve">; </w:t>
      </w:r>
      <w:r>
        <w:rPr>
          <w:lang w:val="ru-RU"/>
        </w:rPr>
        <w:t>в</w:t>
      </w:r>
      <w:r w:rsidRPr="00617059">
        <w:t xml:space="preserve"> </w:t>
      </w:r>
      <w:r>
        <w:t>File</w:t>
      </w:r>
      <w:r w:rsidRPr="00617059">
        <w:t xml:space="preserve"> </w:t>
      </w:r>
      <w:r>
        <w:t>Publish</w:t>
      </w:r>
      <w:r w:rsidRPr="00617059">
        <w:t xml:space="preserve"> </w:t>
      </w:r>
      <w:r>
        <w:t>Options</w:t>
      </w:r>
      <w:r w:rsidRPr="00617059">
        <w:t xml:space="preserve"> </w:t>
      </w:r>
      <w:r>
        <w:rPr>
          <w:lang w:val="ru-RU"/>
        </w:rPr>
        <w:t>должны</w:t>
      </w:r>
      <w:r w:rsidRPr="00617059">
        <w:t xml:space="preserve"> </w:t>
      </w:r>
      <w:r>
        <w:rPr>
          <w:lang w:val="ru-RU"/>
        </w:rPr>
        <w:t>быть</w:t>
      </w:r>
      <w:r w:rsidRPr="00617059">
        <w:t xml:space="preserve"> </w:t>
      </w:r>
      <w:r>
        <w:rPr>
          <w:lang w:val="ru-RU"/>
        </w:rPr>
        <w:t>выбраны</w:t>
      </w:r>
      <w:r w:rsidRPr="00617059">
        <w:t xml:space="preserve"> </w:t>
      </w:r>
      <w:r>
        <w:t>Delete</w:t>
      </w:r>
      <w:r w:rsidRPr="00617059">
        <w:t xml:space="preserve"> </w:t>
      </w:r>
      <w:r>
        <w:t>all</w:t>
      </w:r>
      <w:r w:rsidRPr="00617059">
        <w:t xml:space="preserve"> </w:t>
      </w:r>
      <w:r>
        <w:t xml:space="preserve">existing files prior to publish, Precompile during publishing, Exclude files from the </w:t>
      </w:r>
      <w:proofErr w:type="spellStart"/>
      <w:r>
        <w:t>App_Data</w:t>
      </w:r>
      <w:proofErr w:type="spellEnd"/>
      <w:r>
        <w:t xml:space="preserve"> folder</w:t>
      </w:r>
      <w:r w:rsidR="0013634A">
        <w:t>.</w:t>
      </w:r>
    </w:p>
    <w:p w:rsidR="0013634A" w:rsidRDefault="0013634A" w:rsidP="0013634A">
      <w:pPr>
        <w:pStyle w:val="BodyText"/>
        <w:numPr>
          <w:ilvl w:val="1"/>
          <w:numId w:val="47"/>
        </w:numPr>
      </w:pPr>
      <w:r>
        <w:rPr>
          <w:lang w:val="ru-RU"/>
        </w:rPr>
        <w:t xml:space="preserve">Проверить содержимое закладки </w:t>
      </w:r>
      <w:r>
        <w:t>Preview</w:t>
      </w:r>
      <w:r>
        <w:rPr>
          <w:lang w:val="ru-RU"/>
        </w:rPr>
        <w:t>.</w:t>
      </w:r>
    </w:p>
    <w:p w:rsidR="0013634A" w:rsidRDefault="0013634A" w:rsidP="0013634A">
      <w:pPr>
        <w:pStyle w:val="BodyText"/>
        <w:ind w:left="720"/>
        <w:jc w:val="center"/>
      </w:pPr>
      <w:r>
        <w:rPr>
          <w:noProof/>
        </w:rPr>
        <w:drawing>
          <wp:inline distT="0" distB="0" distL="0" distR="0" wp14:anchorId="71F7B5C8" wp14:editId="23F3E278">
            <wp:extent cx="5347411" cy="3408680"/>
            <wp:effectExtent l="0" t="0" r="5715" b="127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1249" cy="341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34A" w:rsidRPr="0013634A" w:rsidRDefault="0013634A" w:rsidP="0013634A">
      <w:pPr>
        <w:pStyle w:val="BodyText"/>
        <w:ind w:left="72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t>2.</w:t>
      </w:r>
      <w:r>
        <w:rPr>
          <w:lang w:val="ru-RU"/>
        </w:rPr>
        <w:t xml:space="preserve">7 – Содержимое закладки </w:t>
      </w:r>
      <w:r>
        <w:t>Preview</w:t>
      </w:r>
    </w:p>
    <w:p w:rsidR="0013634A" w:rsidRDefault="0013634A" w:rsidP="0013634A">
      <w:pPr>
        <w:pStyle w:val="BodyText"/>
        <w:numPr>
          <w:ilvl w:val="1"/>
          <w:numId w:val="47"/>
        </w:numPr>
      </w:pPr>
      <w:r>
        <w:rPr>
          <w:lang w:val="ru-RU"/>
        </w:rPr>
        <w:t xml:space="preserve">Нажать </w:t>
      </w:r>
      <w:r>
        <w:t>Publish.</w:t>
      </w:r>
    </w:p>
    <w:p w:rsidR="00D4569C" w:rsidRPr="00D4569C" w:rsidRDefault="00D4569C" w:rsidP="00B67DAB">
      <w:pPr>
        <w:pStyle w:val="BodyText"/>
        <w:rPr>
          <w:noProof/>
          <w:lang w:val="ru-RU"/>
        </w:rPr>
      </w:pPr>
    </w:p>
    <w:p w:rsidR="00D4569C" w:rsidRDefault="00D4569C" w:rsidP="00B67DAB">
      <w:pPr>
        <w:pStyle w:val="BodyText"/>
        <w:rPr>
          <w:lang w:val="ru-RU"/>
        </w:rPr>
      </w:pPr>
    </w:p>
    <w:p w:rsidR="00D4569C" w:rsidRDefault="00D4569C" w:rsidP="00B67DAB">
      <w:pPr>
        <w:pStyle w:val="BodyText"/>
        <w:rPr>
          <w:lang w:val="ru-RU"/>
        </w:rPr>
      </w:pPr>
    </w:p>
    <w:p w:rsidR="00EA62A2" w:rsidRPr="00B67DAB" w:rsidRDefault="00EA62A2">
      <w:pPr>
        <w:widowControl/>
        <w:spacing w:line="240" w:lineRule="auto"/>
        <w:rPr>
          <w:lang w:val="ru-RU"/>
        </w:rPr>
      </w:pPr>
    </w:p>
    <w:sectPr w:rsidR="00EA62A2" w:rsidRPr="00B67DAB" w:rsidSect="005B4AE6">
      <w:footerReference w:type="default" r:id="rId30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4D20" w:rsidRDefault="00854D20">
      <w:r>
        <w:separator/>
      </w:r>
    </w:p>
  </w:endnote>
  <w:endnote w:type="continuationSeparator" w:id="0">
    <w:p w:rsidR="00854D20" w:rsidRDefault="00854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3F2" w:rsidRPr="002C5F65" w:rsidRDefault="003563F2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563F2" w:rsidTr="003D0FAC">
      <w:tc>
        <w:tcPr>
          <w:tcW w:w="8472" w:type="dxa"/>
        </w:tcPr>
        <w:p w:rsidR="003563F2" w:rsidRDefault="00854D20" w:rsidP="00673DBC"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563F2">
            <w:t>CONFIDENTIAL</w:t>
          </w:r>
          <w:r>
            <w:fldChar w:fldCharType="end"/>
          </w:r>
          <w:r w:rsidR="003563F2">
            <w:t xml:space="preserve"> | </w:t>
          </w:r>
          <w:r w:rsidR="003563F2">
            <w:fldChar w:fldCharType="begin"/>
          </w:r>
          <w:r w:rsidR="003563F2">
            <w:instrText xml:space="preserve"> SAVEDATE  \@ "MMMM d, yyyy"  \* MERGEFORMAT </w:instrText>
          </w:r>
          <w:r w:rsidR="003563F2">
            <w:fldChar w:fldCharType="separate"/>
          </w:r>
          <w:r w:rsidR="006800B0">
            <w:rPr>
              <w:noProof/>
            </w:rPr>
            <w:t>August 31, 2015</w:t>
          </w:r>
          <w:r w:rsidR="003563F2">
            <w:fldChar w:fldCharType="end"/>
          </w:r>
          <w:r w:rsidR="003563F2">
            <w:tab/>
          </w:r>
        </w:p>
      </w:tc>
    </w:tr>
  </w:tbl>
  <w:p w:rsidR="003563F2" w:rsidRDefault="003563F2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1E002F85" wp14:editId="082BC714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C3A0F4C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3563F2" w:rsidTr="00673DBC">
      <w:tc>
        <w:tcPr>
          <w:tcW w:w="1526" w:type="dxa"/>
          <w:vAlign w:val="center"/>
        </w:tcPr>
        <w:p w:rsidR="003563F2" w:rsidRPr="007F4104" w:rsidRDefault="003563F2" w:rsidP="007F4104">
          <w:pPr>
            <w:pStyle w:val="Footer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:rsidR="003563F2" w:rsidRPr="001F1D2E" w:rsidRDefault="003563F2" w:rsidP="007F4104">
          <w:pPr>
            <w:pStyle w:val="Footer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Pr="008B7308">
            <w:t>®</w:t>
          </w:r>
          <w:r w:rsidRPr="001F1D2E">
            <w:t>.</w:t>
          </w:r>
        </w:p>
      </w:tc>
    </w:tr>
    <w:tr w:rsidR="003563F2" w:rsidTr="00673DBC">
      <w:tc>
        <w:tcPr>
          <w:tcW w:w="9139" w:type="dxa"/>
          <w:gridSpan w:val="2"/>
        </w:tcPr>
        <w:p w:rsidR="003563F2" w:rsidRDefault="00854D20" w:rsidP="007F4104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3563F2">
            <w:t>CONFIDENTIAL</w:t>
          </w:r>
          <w:r>
            <w:fldChar w:fldCharType="end"/>
          </w:r>
          <w:r w:rsidR="003563F2" w:rsidRPr="001F1D2E">
            <w:t xml:space="preserve"> | </w:t>
          </w:r>
          <w:r w:rsidR="003563F2">
            <w:t xml:space="preserve">Effective Date: </w:t>
          </w:r>
          <w:r w:rsidR="003563F2">
            <w:fldChar w:fldCharType="begin"/>
          </w:r>
          <w:r w:rsidR="003563F2">
            <w:instrText xml:space="preserve"> DOCPROPERTY  "Approval Date"  \* MERGEFORMAT </w:instrText>
          </w:r>
          <w:r w:rsidR="003563F2">
            <w:fldChar w:fldCharType="separate"/>
          </w:r>
          <w:proofErr w:type="spellStart"/>
          <w:r w:rsidR="003563F2">
            <w:t>dd-Mmm-yyyy</w:t>
          </w:r>
          <w:proofErr w:type="spellEnd"/>
          <w:r w:rsidR="003563F2">
            <w:fldChar w:fldCharType="end"/>
          </w:r>
        </w:p>
      </w:tc>
    </w:tr>
  </w:tbl>
  <w:p w:rsidR="003563F2" w:rsidRPr="005B4AE6" w:rsidRDefault="003563F2" w:rsidP="007F4104">
    <w:pPr>
      <w:pStyle w:val="Footer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128101DE" wp14:editId="7A314C94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07725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3F2" w:rsidRPr="00851FAD" w:rsidRDefault="003563F2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EC70A6">
      <w:rPr>
        <w:rStyle w:val="PageNumber"/>
        <w:rFonts w:eastAsia="MS Gothic"/>
        <w:noProof/>
        <w:sz w:val="18"/>
        <w:szCs w:val="18"/>
      </w:rPr>
      <w:t>5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3563F2" w:rsidTr="005B4AE6">
      <w:tc>
        <w:tcPr>
          <w:tcW w:w="8472" w:type="dxa"/>
        </w:tcPr>
        <w:p w:rsidR="003563F2" w:rsidRDefault="00854D20" w:rsidP="007F4104">
          <w:pPr>
            <w:pStyle w:val="Footer"/>
          </w:pPr>
          <w:r>
            <w:fldChar w:fldCharType="begin"/>
          </w:r>
          <w:r>
            <w:instrText xml:space="preserve"> DOCPROPERTY  Classification  \* MER</w:instrText>
          </w:r>
          <w:r>
            <w:instrText xml:space="preserve">GEFORMAT </w:instrText>
          </w:r>
          <w:r>
            <w:fldChar w:fldCharType="separate"/>
          </w:r>
          <w:r w:rsidR="003563F2">
            <w:t>CONFIDENTIAL</w:t>
          </w:r>
          <w:r>
            <w:fldChar w:fldCharType="end"/>
          </w:r>
          <w:r w:rsidR="003563F2">
            <w:t xml:space="preserve"> | Effective Date: </w:t>
          </w:r>
          <w:r w:rsidR="003563F2">
            <w:fldChar w:fldCharType="begin"/>
          </w:r>
          <w:r w:rsidR="003563F2">
            <w:instrText xml:space="preserve"> DOCPROPERTY  "Approval Date"  \* MERGEFORMAT </w:instrText>
          </w:r>
          <w:r w:rsidR="003563F2">
            <w:fldChar w:fldCharType="separate"/>
          </w:r>
          <w:proofErr w:type="spellStart"/>
          <w:r w:rsidR="003563F2">
            <w:t>dd-Mmm-yyyy</w:t>
          </w:r>
          <w:proofErr w:type="spellEnd"/>
          <w:r w:rsidR="003563F2">
            <w:fldChar w:fldCharType="end"/>
          </w:r>
          <w:r w:rsidR="003563F2">
            <w:tab/>
          </w:r>
        </w:p>
      </w:tc>
    </w:tr>
  </w:tbl>
  <w:p w:rsidR="003563F2" w:rsidRPr="00205D53" w:rsidRDefault="003563F2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58B50775" wp14:editId="551BE09D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8D35FE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4D20" w:rsidRDefault="00854D20">
      <w:r>
        <w:separator/>
      </w:r>
    </w:p>
  </w:footnote>
  <w:footnote w:type="continuationSeparator" w:id="0">
    <w:p w:rsidR="00854D20" w:rsidRDefault="00854D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3563F2" w:rsidRPr="00347AA1" w:rsidTr="001F3654">
      <w:tc>
        <w:tcPr>
          <w:tcW w:w="8121" w:type="dxa"/>
        </w:tcPr>
        <w:p w:rsidR="003563F2" w:rsidRDefault="003563F2" w:rsidP="000010A1">
          <w:pPr>
            <w:pStyle w:val="Head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>
            <w:t>Crowd Programming Development process</w:t>
          </w:r>
          <w:r>
            <w:fldChar w:fldCharType="end"/>
          </w:r>
          <w:r w:rsidRPr="00205D53">
            <w:rPr>
              <w:color w:val="999999"/>
            </w:rPr>
            <w:tab/>
          </w:r>
        </w:p>
      </w:tc>
      <w:tc>
        <w:tcPr>
          <w:tcW w:w="1485" w:type="dxa"/>
        </w:tcPr>
        <w:p w:rsidR="003563F2" w:rsidRPr="006B596A" w:rsidRDefault="003563F2" w:rsidP="007F4104">
          <w:pPr>
            <w:pStyle w:val="Header"/>
          </w:pPr>
        </w:p>
      </w:tc>
    </w:tr>
    <w:tr w:rsidR="003563F2" w:rsidRPr="00347AA1" w:rsidTr="004B110A">
      <w:trPr>
        <w:trHeight w:val="340"/>
      </w:trPr>
      <w:tc>
        <w:tcPr>
          <w:tcW w:w="8121" w:type="dxa"/>
        </w:tcPr>
        <w:p w:rsidR="003563F2" w:rsidRDefault="003563F2" w:rsidP="007F4104">
          <w:pPr>
            <w:pStyle w:val="Header"/>
          </w:pPr>
          <w:r w:rsidRPr="009618CB">
            <w:t xml:space="preserve">PID: </w:t>
          </w:r>
          <w:r>
            <w:fldChar w:fldCharType="begin"/>
          </w:r>
          <w:r>
            <w:instrText xml:space="preserve"> DOCPROPERTY  PID  \* MERGEFORMAT </w:instrText>
          </w:r>
          <w:r>
            <w:fldChar w:fldCharType="separate"/>
          </w:r>
          <w:r>
            <w:t>&lt;</w:t>
          </w:r>
          <w:proofErr w:type="spellStart"/>
          <w:r>
            <w:t>ClientID</w:t>
          </w:r>
          <w:proofErr w:type="spellEnd"/>
          <w:r>
            <w:t>&gt;-&lt;</w:t>
          </w:r>
          <w:proofErr w:type="spellStart"/>
          <w:r>
            <w:t>ProductID</w:t>
          </w:r>
          <w:proofErr w:type="spellEnd"/>
          <w:r>
            <w:t>&gt;</w:t>
          </w:r>
          <w:r>
            <w:fldChar w:fldCharType="end"/>
          </w:r>
        </w:p>
      </w:tc>
      <w:tc>
        <w:tcPr>
          <w:tcW w:w="1485" w:type="dxa"/>
        </w:tcPr>
        <w:p w:rsidR="003563F2" w:rsidRPr="009618CB" w:rsidRDefault="003563F2" w:rsidP="007F410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7B46F222" wp14:editId="6BC4077F">
                <wp:extent cx="457200" cy="161925"/>
                <wp:effectExtent l="0" t="0" r="0" b="9525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563F2" w:rsidRPr="005B4AE6" w:rsidRDefault="003563F2" w:rsidP="007F4104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A608ACC" wp14:editId="44B99118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05EF4AB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A3988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8666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C6A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AA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2AC1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F43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7" w15:restartNumberingAfterBreak="0">
    <w:nsid w:val="FFFFFF88"/>
    <w:multiLevelType w:val="singleLevel"/>
    <w:tmpl w:val="D0F0F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23F6289"/>
    <w:multiLevelType w:val="multilevel"/>
    <w:tmpl w:val="60DEAC6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5B40BED"/>
    <w:multiLevelType w:val="hybridMultilevel"/>
    <w:tmpl w:val="11FC6C76"/>
    <w:lvl w:ilvl="0" w:tplc="C822684C">
      <w:start w:val="1"/>
      <w:numFmt w:val="decimal"/>
      <w:lvlText w:val="1.%1"/>
      <w:lvlJc w:val="left"/>
      <w:pPr>
        <w:ind w:left="72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7158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26A11AA"/>
    <w:multiLevelType w:val="hybridMultilevel"/>
    <w:tmpl w:val="AEA45C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BD4149"/>
    <w:multiLevelType w:val="hybridMultilevel"/>
    <w:tmpl w:val="E42AA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3432A8"/>
    <w:multiLevelType w:val="hybridMultilevel"/>
    <w:tmpl w:val="A0EA9A9E"/>
    <w:lvl w:ilvl="0" w:tplc="0B2293F8">
      <w:start w:val="1"/>
      <w:numFmt w:val="decimal"/>
      <w:pStyle w:val="ListNumber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2D61F5"/>
    <w:multiLevelType w:val="hybridMultilevel"/>
    <w:tmpl w:val="A68EFF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52219A"/>
    <w:multiLevelType w:val="hybridMultilevel"/>
    <w:tmpl w:val="FBD47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0B3F2B"/>
    <w:multiLevelType w:val="hybridMultilevel"/>
    <w:tmpl w:val="1F1CC4FA"/>
    <w:lvl w:ilvl="0" w:tplc="5B4E1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3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616333"/>
    <w:multiLevelType w:val="hybridMultilevel"/>
    <w:tmpl w:val="C972D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7369C4"/>
    <w:multiLevelType w:val="hybridMultilevel"/>
    <w:tmpl w:val="22F0BD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BE18FB"/>
    <w:multiLevelType w:val="hybridMultilevel"/>
    <w:tmpl w:val="0AFA8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5F453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47780A60"/>
    <w:multiLevelType w:val="multilevel"/>
    <w:tmpl w:val="7AE08AC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1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902390D"/>
    <w:multiLevelType w:val="hybridMultilevel"/>
    <w:tmpl w:val="8DD4A108"/>
    <w:lvl w:ilvl="0" w:tplc="4D16BFCE">
      <w:start w:val="1"/>
      <w:numFmt w:val="decimal"/>
      <w:lvlText w:val="1.1.1.%1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 w15:restartNumberingAfterBreak="0">
    <w:nsid w:val="6DB2106C"/>
    <w:multiLevelType w:val="hybridMultilevel"/>
    <w:tmpl w:val="33026470"/>
    <w:lvl w:ilvl="0" w:tplc="8618B596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7" w15:restartNumberingAfterBreak="0">
    <w:nsid w:val="71AE7441"/>
    <w:multiLevelType w:val="multilevel"/>
    <w:tmpl w:val="99A258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3067F46"/>
    <w:multiLevelType w:val="multilevel"/>
    <w:tmpl w:val="B096F3A2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eastAsia="Times New Roman" w:hAnsi="Trebuchet MS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9" w15:restartNumberingAfterBreak="0">
    <w:nsid w:val="7475068D"/>
    <w:multiLevelType w:val="hybridMultilevel"/>
    <w:tmpl w:val="1B6432C2"/>
    <w:lvl w:ilvl="0" w:tplc="7FAE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3201B1"/>
    <w:multiLevelType w:val="multilevel"/>
    <w:tmpl w:val="695AFCBE"/>
    <w:lvl w:ilvl="0">
      <w:start w:val="1"/>
      <w:numFmt w:val="decimal"/>
      <w:lvlText w:val="%1."/>
      <w:lvlJc w:val="left"/>
      <w:pPr>
        <w:ind w:left="720" w:hanging="360"/>
      </w:pPr>
      <w:rPr>
        <w:rFonts w:ascii="Trebuchet MS" w:eastAsia="Times New Roman" w:hAnsi="Trebuchet MS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1" w15:restartNumberingAfterBreak="0">
    <w:nsid w:val="7911474E"/>
    <w:multiLevelType w:val="hybridMultilevel"/>
    <w:tmpl w:val="428C41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A96291"/>
    <w:multiLevelType w:val="hybridMultilevel"/>
    <w:tmpl w:val="5E5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30"/>
  </w:num>
  <w:num w:numId="2">
    <w:abstractNumId w:val="8"/>
  </w:num>
  <w:num w:numId="3">
    <w:abstractNumId w:val="23"/>
  </w:num>
  <w:num w:numId="4">
    <w:abstractNumId w:val="6"/>
  </w:num>
  <w:num w:numId="5">
    <w:abstractNumId w:val="21"/>
  </w:num>
  <w:num w:numId="6">
    <w:abstractNumId w:val="36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2"/>
  </w:num>
  <w:num w:numId="14">
    <w:abstractNumId w:val="35"/>
  </w:num>
  <w:num w:numId="15">
    <w:abstractNumId w:val="23"/>
  </w:num>
  <w:num w:numId="16">
    <w:abstractNumId w:val="14"/>
  </w:num>
  <w:num w:numId="17">
    <w:abstractNumId w:val="9"/>
  </w:num>
  <w:num w:numId="18">
    <w:abstractNumId w:val="37"/>
  </w:num>
  <w:num w:numId="19">
    <w:abstractNumId w:val="17"/>
  </w:num>
  <w:num w:numId="20">
    <w:abstractNumId w:val="39"/>
  </w:num>
  <w:num w:numId="21">
    <w:abstractNumId w:val="11"/>
  </w:num>
  <w:num w:numId="22">
    <w:abstractNumId w:val="34"/>
  </w:num>
  <w:num w:numId="23">
    <w:abstractNumId w:val="32"/>
  </w:num>
  <w:num w:numId="24">
    <w:abstractNumId w:val="10"/>
  </w:num>
  <w:num w:numId="25">
    <w:abstractNumId w:val="29"/>
  </w:num>
  <w:num w:numId="26">
    <w:abstractNumId w:val="43"/>
  </w:num>
  <w:num w:numId="27">
    <w:abstractNumId w:val="31"/>
  </w:num>
  <w:num w:numId="28">
    <w:abstractNumId w:val="43"/>
  </w:num>
  <w:num w:numId="29">
    <w:abstractNumId w:val="13"/>
  </w:num>
  <w:num w:numId="30">
    <w:abstractNumId w:val="33"/>
  </w:num>
  <w:num w:numId="31">
    <w:abstractNumId w:val="17"/>
  </w:num>
  <w:num w:numId="32">
    <w:abstractNumId w:val="27"/>
  </w:num>
  <w:num w:numId="33">
    <w:abstractNumId w:val="12"/>
  </w:num>
  <w:num w:numId="34">
    <w:abstractNumId w:val="5"/>
  </w:num>
  <w:num w:numId="35">
    <w:abstractNumId w:val="42"/>
  </w:num>
  <w:num w:numId="36">
    <w:abstractNumId w:val="28"/>
  </w:num>
  <w:num w:numId="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2"/>
  </w:num>
  <w:num w:numId="39">
    <w:abstractNumId w:val="25"/>
  </w:num>
  <w:num w:numId="40">
    <w:abstractNumId w:val="24"/>
  </w:num>
  <w:num w:numId="41">
    <w:abstractNumId w:val="38"/>
  </w:num>
  <w:num w:numId="42">
    <w:abstractNumId w:val="26"/>
  </w:num>
  <w:num w:numId="43">
    <w:abstractNumId w:val="19"/>
  </w:num>
  <w:num w:numId="44">
    <w:abstractNumId w:val="41"/>
  </w:num>
  <w:num w:numId="45">
    <w:abstractNumId w:val="16"/>
  </w:num>
  <w:num w:numId="46">
    <w:abstractNumId w:val="18"/>
  </w:num>
  <w:num w:numId="47">
    <w:abstractNumId w:val="40"/>
  </w:num>
  <w:num w:numId="48">
    <w:abstractNumId w:val="15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6AE"/>
    <w:rsid w:val="000010A1"/>
    <w:rsid w:val="0000474B"/>
    <w:rsid w:val="00004E50"/>
    <w:rsid w:val="00042A5B"/>
    <w:rsid w:val="00044894"/>
    <w:rsid w:val="00060124"/>
    <w:rsid w:val="0006354D"/>
    <w:rsid w:val="00081508"/>
    <w:rsid w:val="00081986"/>
    <w:rsid w:val="000922DA"/>
    <w:rsid w:val="000A6040"/>
    <w:rsid w:val="000D22DF"/>
    <w:rsid w:val="000D4695"/>
    <w:rsid w:val="000E5733"/>
    <w:rsid w:val="000E6370"/>
    <w:rsid w:val="000E676F"/>
    <w:rsid w:val="000E68BD"/>
    <w:rsid w:val="000F15E6"/>
    <w:rsid w:val="000F2774"/>
    <w:rsid w:val="000F6F88"/>
    <w:rsid w:val="000F7374"/>
    <w:rsid w:val="000F7A5F"/>
    <w:rsid w:val="00112145"/>
    <w:rsid w:val="00113FD1"/>
    <w:rsid w:val="00114D08"/>
    <w:rsid w:val="00116EEC"/>
    <w:rsid w:val="00124281"/>
    <w:rsid w:val="00130569"/>
    <w:rsid w:val="00131A1C"/>
    <w:rsid w:val="00131E4A"/>
    <w:rsid w:val="001355C3"/>
    <w:rsid w:val="0013634A"/>
    <w:rsid w:val="00152FE3"/>
    <w:rsid w:val="0015371B"/>
    <w:rsid w:val="00157D70"/>
    <w:rsid w:val="001619D5"/>
    <w:rsid w:val="00162437"/>
    <w:rsid w:val="00171785"/>
    <w:rsid w:val="00173FBC"/>
    <w:rsid w:val="00177717"/>
    <w:rsid w:val="00180C2D"/>
    <w:rsid w:val="00182342"/>
    <w:rsid w:val="0019455F"/>
    <w:rsid w:val="001A61F9"/>
    <w:rsid w:val="001A7FA5"/>
    <w:rsid w:val="001B6B1E"/>
    <w:rsid w:val="001D47B8"/>
    <w:rsid w:val="001D6EDF"/>
    <w:rsid w:val="001E590C"/>
    <w:rsid w:val="001E7FCA"/>
    <w:rsid w:val="001F02C5"/>
    <w:rsid w:val="001F1D2E"/>
    <w:rsid w:val="001F3654"/>
    <w:rsid w:val="00205D53"/>
    <w:rsid w:val="002154C4"/>
    <w:rsid w:val="00221110"/>
    <w:rsid w:val="002228BC"/>
    <w:rsid w:val="00222DC3"/>
    <w:rsid w:val="0022657A"/>
    <w:rsid w:val="002337FB"/>
    <w:rsid w:val="00235712"/>
    <w:rsid w:val="002602D1"/>
    <w:rsid w:val="00260465"/>
    <w:rsid w:val="0026353A"/>
    <w:rsid w:val="0027273F"/>
    <w:rsid w:val="00276374"/>
    <w:rsid w:val="00285056"/>
    <w:rsid w:val="00285CE1"/>
    <w:rsid w:val="00286611"/>
    <w:rsid w:val="00287FAA"/>
    <w:rsid w:val="00290CCB"/>
    <w:rsid w:val="002923D7"/>
    <w:rsid w:val="002A713E"/>
    <w:rsid w:val="002A7951"/>
    <w:rsid w:val="002C5F65"/>
    <w:rsid w:val="002D0877"/>
    <w:rsid w:val="002D238E"/>
    <w:rsid w:val="002F1996"/>
    <w:rsid w:val="002F27DD"/>
    <w:rsid w:val="002F5D7B"/>
    <w:rsid w:val="003144F5"/>
    <w:rsid w:val="00315998"/>
    <w:rsid w:val="0033141B"/>
    <w:rsid w:val="00331A15"/>
    <w:rsid w:val="0033495D"/>
    <w:rsid w:val="003356AE"/>
    <w:rsid w:val="003438DB"/>
    <w:rsid w:val="00343E07"/>
    <w:rsid w:val="00347AA1"/>
    <w:rsid w:val="003500CF"/>
    <w:rsid w:val="003534EA"/>
    <w:rsid w:val="003563F2"/>
    <w:rsid w:val="003609E8"/>
    <w:rsid w:val="00383ABB"/>
    <w:rsid w:val="00386139"/>
    <w:rsid w:val="00386C41"/>
    <w:rsid w:val="0038754C"/>
    <w:rsid w:val="003878D4"/>
    <w:rsid w:val="003903E5"/>
    <w:rsid w:val="00394781"/>
    <w:rsid w:val="003A0525"/>
    <w:rsid w:val="003A184A"/>
    <w:rsid w:val="003A2FE3"/>
    <w:rsid w:val="003A7967"/>
    <w:rsid w:val="003B0471"/>
    <w:rsid w:val="003B0F07"/>
    <w:rsid w:val="003C0A3C"/>
    <w:rsid w:val="003C1A7A"/>
    <w:rsid w:val="003C1ADB"/>
    <w:rsid w:val="003C425E"/>
    <w:rsid w:val="003D0FAC"/>
    <w:rsid w:val="003D1F28"/>
    <w:rsid w:val="003E41E7"/>
    <w:rsid w:val="003F090F"/>
    <w:rsid w:val="003F7F40"/>
    <w:rsid w:val="00400831"/>
    <w:rsid w:val="00407BE9"/>
    <w:rsid w:val="00410D49"/>
    <w:rsid w:val="00417F9B"/>
    <w:rsid w:val="0042056B"/>
    <w:rsid w:val="004244DE"/>
    <w:rsid w:val="00432D54"/>
    <w:rsid w:val="00434841"/>
    <w:rsid w:val="00452077"/>
    <w:rsid w:val="00457927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127E"/>
    <w:rsid w:val="00503156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7025F"/>
    <w:rsid w:val="0057115C"/>
    <w:rsid w:val="005731ED"/>
    <w:rsid w:val="005732B5"/>
    <w:rsid w:val="0057569C"/>
    <w:rsid w:val="005774AA"/>
    <w:rsid w:val="00587602"/>
    <w:rsid w:val="00593E6E"/>
    <w:rsid w:val="005943E4"/>
    <w:rsid w:val="005A2132"/>
    <w:rsid w:val="005A2A53"/>
    <w:rsid w:val="005B11E7"/>
    <w:rsid w:val="005B2859"/>
    <w:rsid w:val="005B4AE6"/>
    <w:rsid w:val="005C0966"/>
    <w:rsid w:val="005D3713"/>
    <w:rsid w:val="005D4824"/>
    <w:rsid w:val="005E40DB"/>
    <w:rsid w:val="005E56AF"/>
    <w:rsid w:val="00603930"/>
    <w:rsid w:val="00617059"/>
    <w:rsid w:val="00617320"/>
    <w:rsid w:val="00621D80"/>
    <w:rsid w:val="0065035F"/>
    <w:rsid w:val="0065130F"/>
    <w:rsid w:val="0065513D"/>
    <w:rsid w:val="00673DBC"/>
    <w:rsid w:val="006800B0"/>
    <w:rsid w:val="0068062E"/>
    <w:rsid w:val="00680814"/>
    <w:rsid w:val="00681263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E5316"/>
    <w:rsid w:val="006F37C1"/>
    <w:rsid w:val="007010F5"/>
    <w:rsid w:val="007074E7"/>
    <w:rsid w:val="007124C3"/>
    <w:rsid w:val="00713C48"/>
    <w:rsid w:val="007161C7"/>
    <w:rsid w:val="0072682A"/>
    <w:rsid w:val="0074318C"/>
    <w:rsid w:val="00750BDF"/>
    <w:rsid w:val="00751326"/>
    <w:rsid w:val="0075737B"/>
    <w:rsid w:val="0077510E"/>
    <w:rsid w:val="0078686A"/>
    <w:rsid w:val="00790075"/>
    <w:rsid w:val="007A740E"/>
    <w:rsid w:val="007B6668"/>
    <w:rsid w:val="007C3456"/>
    <w:rsid w:val="007C6244"/>
    <w:rsid w:val="007D094C"/>
    <w:rsid w:val="007D2275"/>
    <w:rsid w:val="007E1A19"/>
    <w:rsid w:val="007E2491"/>
    <w:rsid w:val="007F026A"/>
    <w:rsid w:val="007F4104"/>
    <w:rsid w:val="00806DDB"/>
    <w:rsid w:val="008121B0"/>
    <w:rsid w:val="00812D0F"/>
    <w:rsid w:val="0081362A"/>
    <w:rsid w:val="00820129"/>
    <w:rsid w:val="008237F4"/>
    <w:rsid w:val="00827D53"/>
    <w:rsid w:val="00827DE8"/>
    <w:rsid w:val="008311A0"/>
    <w:rsid w:val="0083144A"/>
    <w:rsid w:val="00837C5B"/>
    <w:rsid w:val="008450FB"/>
    <w:rsid w:val="00845FB4"/>
    <w:rsid w:val="00846E1E"/>
    <w:rsid w:val="00846F0D"/>
    <w:rsid w:val="0084719C"/>
    <w:rsid w:val="00851356"/>
    <w:rsid w:val="00851FAD"/>
    <w:rsid w:val="00854D20"/>
    <w:rsid w:val="008606F8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627C"/>
    <w:rsid w:val="00920D74"/>
    <w:rsid w:val="009212C7"/>
    <w:rsid w:val="00932D17"/>
    <w:rsid w:val="00936502"/>
    <w:rsid w:val="00946ECC"/>
    <w:rsid w:val="009515D3"/>
    <w:rsid w:val="00953AD1"/>
    <w:rsid w:val="009618CB"/>
    <w:rsid w:val="00964F64"/>
    <w:rsid w:val="0097008E"/>
    <w:rsid w:val="00976E81"/>
    <w:rsid w:val="0098131C"/>
    <w:rsid w:val="009A31E0"/>
    <w:rsid w:val="009A74D7"/>
    <w:rsid w:val="009C139B"/>
    <w:rsid w:val="009C362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47AB5"/>
    <w:rsid w:val="00A529BC"/>
    <w:rsid w:val="00A530F0"/>
    <w:rsid w:val="00A663E2"/>
    <w:rsid w:val="00A667E6"/>
    <w:rsid w:val="00A8012B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5D01"/>
    <w:rsid w:val="00AD6005"/>
    <w:rsid w:val="00AE3C58"/>
    <w:rsid w:val="00AF3313"/>
    <w:rsid w:val="00AF72D5"/>
    <w:rsid w:val="00B0454E"/>
    <w:rsid w:val="00B04F4B"/>
    <w:rsid w:val="00B139F6"/>
    <w:rsid w:val="00B215BA"/>
    <w:rsid w:val="00B23CF5"/>
    <w:rsid w:val="00B2599C"/>
    <w:rsid w:val="00B35E17"/>
    <w:rsid w:val="00B43774"/>
    <w:rsid w:val="00B558D2"/>
    <w:rsid w:val="00B67DAB"/>
    <w:rsid w:val="00B76439"/>
    <w:rsid w:val="00B77276"/>
    <w:rsid w:val="00B779BD"/>
    <w:rsid w:val="00B81A83"/>
    <w:rsid w:val="00B839E0"/>
    <w:rsid w:val="00B861C6"/>
    <w:rsid w:val="00BB0780"/>
    <w:rsid w:val="00BB3913"/>
    <w:rsid w:val="00BC0D68"/>
    <w:rsid w:val="00BC1F22"/>
    <w:rsid w:val="00BC4BBC"/>
    <w:rsid w:val="00BC6D7F"/>
    <w:rsid w:val="00BD7858"/>
    <w:rsid w:val="00BE0ED3"/>
    <w:rsid w:val="00BE4191"/>
    <w:rsid w:val="00BE7F18"/>
    <w:rsid w:val="00C00398"/>
    <w:rsid w:val="00C01666"/>
    <w:rsid w:val="00C03F50"/>
    <w:rsid w:val="00C04907"/>
    <w:rsid w:val="00C05EB4"/>
    <w:rsid w:val="00C06698"/>
    <w:rsid w:val="00C128AE"/>
    <w:rsid w:val="00C155EE"/>
    <w:rsid w:val="00C17200"/>
    <w:rsid w:val="00C21004"/>
    <w:rsid w:val="00C21975"/>
    <w:rsid w:val="00C26AF9"/>
    <w:rsid w:val="00C3363B"/>
    <w:rsid w:val="00C36CF3"/>
    <w:rsid w:val="00C50228"/>
    <w:rsid w:val="00C522E2"/>
    <w:rsid w:val="00C53366"/>
    <w:rsid w:val="00C5386D"/>
    <w:rsid w:val="00C55746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D7FAA"/>
    <w:rsid w:val="00CE086A"/>
    <w:rsid w:val="00D14194"/>
    <w:rsid w:val="00D27C46"/>
    <w:rsid w:val="00D32BC5"/>
    <w:rsid w:val="00D454F0"/>
    <w:rsid w:val="00D4569C"/>
    <w:rsid w:val="00D5279F"/>
    <w:rsid w:val="00D627FC"/>
    <w:rsid w:val="00D639FE"/>
    <w:rsid w:val="00D76BDB"/>
    <w:rsid w:val="00D86536"/>
    <w:rsid w:val="00D87384"/>
    <w:rsid w:val="00D9361E"/>
    <w:rsid w:val="00DA0DD7"/>
    <w:rsid w:val="00DA6CF4"/>
    <w:rsid w:val="00DB7721"/>
    <w:rsid w:val="00DC5009"/>
    <w:rsid w:val="00DC791A"/>
    <w:rsid w:val="00DD4EFE"/>
    <w:rsid w:val="00DE2CE7"/>
    <w:rsid w:val="00DE4E52"/>
    <w:rsid w:val="00DF38F2"/>
    <w:rsid w:val="00DF3EFB"/>
    <w:rsid w:val="00DF5E36"/>
    <w:rsid w:val="00E11C49"/>
    <w:rsid w:val="00E16817"/>
    <w:rsid w:val="00E22282"/>
    <w:rsid w:val="00E37B4C"/>
    <w:rsid w:val="00E37BC3"/>
    <w:rsid w:val="00E44576"/>
    <w:rsid w:val="00E473E9"/>
    <w:rsid w:val="00E507C7"/>
    <w:rsid w:val="00E64E39"/>
    <w:rsid w:val="00E74234"/>
    <w:rsid w:val="00E76A2E"/>
    <w:rsid w:val="00E8459E"/>
    <w:rsid w:val="00E903AC"/>
    <w:rsid w:val="00E95661"/>
    <w:rsid w:val="00E95BE3"/>
    <w:rsid w:val="00EA62A2"/>
    <w:rsid w:val="00EA679F"/>
    <w:rsid w:val="00EC0172"/>
    <w:rsid w:val="00EC462D"/>
    <w:rsid w:val="00EC516A"/>
    <w:rsid w:val="00EC70A6"/>
    <w:rsid w:val="00ED1D3D"/>
    <w:rsid w:val="00ED2602"/>
    <w:rsid w:val="00EE0AC7"/>
    <w:rsid w:val="00EE5CC2"/>
    <w:rsid w:val="00EF2DB8"/>
    <w:rsid w:val="00F00698"/>
    <w:rsid w:val="00F06C91"/>
    <w:rsid w:val="00F0741A"/>
    <w:rsid w:val="00F103D5"/>
    <w:rsid w:val="00F26FE7"/>
    <w:rsid w:val="00F40220"/>
    <w:rsid w:val="00F43A0B"/>
    <w:rsid w:val="00F6260A"/>
    <w:rsid w:val="00F800F2"/>
    <w:rsid w:val="00F8413B"/>
    <w:rsid w:val="00F9679B"/>
    <w:rsid w:val="00FA10B6"/>
    <w:rsid w:val="00FA2E41"/>
    <w:rsid w:val="00FB29DA"/>
    <w:rsid w:val="00FC2E4A"/>
    <w:rsid w:val="00FD10BF"/>
    <w:rsid w:val="00FE114F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2978B33-D245-4106-9F32-D8C582FE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semiHidden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6D794B"/>
    <w:pPr>
      <w:keepNext/>
      <w:numPr>
        <w:numId w:val="18"/>
      </w:numPr>
      <w:spacing w:before="240" w:after="120"/>
      <w:ind w:left="431" w:hanging="431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7B6668"/>
    <w:pPr>
      <w:numPr>
        <w:ilvl w:val="1"/>
        <w:numId w:val="18"/>
      </w:numPr>
      <w:spacing w:before="200" w:after="160"/>
      <w:ind w:left="851" w:hanging="851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autoRedefine/>
    <w:qFormat/>
    <w:rsid w:val="007B6668"/>
    <w:pPr>
      <w:numPr>
        <w:ilvl w:val="2"/>
        <w:numId w:val="18"/>
      </w:numPr>
      <w:spacing w:before="160"/>
      <w:ind w:left="851" w:hanging="851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autoRedefine/>
    <w:qFormat/>
    <w:rsid w:val="007B6668"/>
    <w:pPr>
      <w:numPr>
        <w:ilvl w:val="3"/>
        <w:numId w:val="18"/>
      </w:numPr>
      <w:spacing w:before="160"/>
      <w:ind w:left="964" w:hanging="964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8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B67DAB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17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4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5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347AA1"/>
    <w:pPr>
      <w:numPr>
        <w:numId w:val="19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116EEC"/>
    <w:pPr>
      <w:spacing w:line="240" w:lineRule="auto"/>
    </w:pPr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paragraph" w:customStyle="1" w:styleId="Captionstyle">
    <w:name w:val="Caption_style"/>
    <w:basedOn w:val="BodyText"/>
    <w:autoRedefine/>
    <w:qFormat/>
    <w:rsid w:val="00DF3EFB"/>
    <w:pPr>
      <w:jc w:val="center"/>
    </w:pPr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B67DAB"/>
    <w:rPr>
      <w:rFonts w:ascii="Trebuchet MS" w:hAnsi="Trebuchet MS"/>
      <w:color w:val="464547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315998"/>
    <w:pPr>
      <w:keepLines/>
      <w:numPr>
        <w:numId w:val="0"/>
      </w:numPr>
      <w:spacing w:after="0"/>
      <w:jc w:val="center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16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37B4C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EE0AC7"/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autoRedefine/>
    <w:qFormat/>
    <w:rsid w:val="00C26AF9"/>
    <w:pPr>
      <w:keepNext/>
      <w:pageBreakBefore/>
      <w:numPr>
        <w:numId w:val="3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6D794B"/>
    <w:pPr>
      <w:numPr>
        <w:ilvl w:val="1"/>
        <w:numId w:val="24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25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26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27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29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DF5E36"/>
    <w:pPr>
      <w:numPr>
        <w:numId w:val="30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semiHidden/>
    <w:unhideWhenUsed/>
    <w:rsid w:val="00AE3C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3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kb.epam.com/display/EPMRZNCP/Crowd+Programming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git.epam.com/epm-rzn/cp.git" TargetMode="External"/><Relationship Id="rId17" Type="http://schemas.openxmlformats.org/officeDocument/2006/relationships/hyperlink" Target="http://10.6.196.27/BookIT/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jira.epam.com/jira/issues/?filter=-4&amp;jql=project%20%3D%20EPMRZNCP%20AND%20status%20in%20(Open%2C%20%22In%20Progress%22)%20ORDER%20BY%20createdDate%20DESC" TargetMode="External"/><Relationship Id="rId20" Type="http://schemas.openxmlformats.org/officeDocument/2006/relationships/image" Target="media/image5.png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jira.epam.com/jira/secure/RapidBoard.jspa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jira.epam.com/jira/browse/EPMRZNCP" TargetMode="External"/><Relationship Id="rId22" Type="http://schemas.openxmlformats.org/officeDocument/2006/relationships/image" Target="media/image7.png"/><Relationship Id="rId27" Type="http://schemas.openxmlformats.org/officeDocument/2006/relationships/hyperlink" Target="file:///\\10.6.196.27\CP-BookIt\BookItUI" TargetMode="External"/><Relationship Id="rId30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EPAM\EPAMTemplates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99D24-4F06-4EF4-96C3-3E235B84D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197</TotalTime>
  <Pages>11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BookIt Development process</vt:lpstr>
    </vt:vector>
  </TitlesOfParts>
  <Manager>Andrey_Virakhovsky@epam.com</Manager>
  <Company>EPAM</Company>
  <LinksUpToDate>false</LinksUpToDate>
  <CharactersWithSpaces>4639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BookIt Development process</dc:title>
  <dc:subject>BookIt</dc:subject>
  <dc:creator>Elena_Ilyina@epam.com;Svetlana_Pakhomova@epam.com</dc:creator>
  <cp:keywords/>
  <dc:description/>
  <cp:lastModifiedBy>Elena Ilyina</cp:lastModifiedBy>
  <cp:revision>7</cp:revision>
  <cp:lastPrinted>2015-08-25T07:59:00Z</cp:lastPrinted>
  <dcterms:created xsi:type="dcterms:W3CDTF">2015-08-31T10:57:00Z</dcterms:created>
  <dcterms:modified xsi:type="dcterms:W3CDTF">2015-09-02T14:00:00Z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