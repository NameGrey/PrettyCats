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BF88B" w14:textId="77777777" w:rsidR="00343E07" w:rsidRDefault="00343E07" w:rsidP="00FA10B6">
      <w:pPr>
        <w:pStyle w:val="BodyText"/>
      </w:pPr>
    </w:p>
    <w:p w14:paraId="2F3AF46B" w14:textId="77777777" w:rsidR="00343E07" w:rsidRDefault="00343E07" w:rsidP="00FA10B6">
      <w:pPr>
        <w:pStyle w:val="BodyText"/>
      </w:pPr>
    </w:p>
    <w:p w14:paraId="03BF7388" w14:textId="77777777" w:rsidR="00343E07" w:rsidRDefault="00343E07" w:rsidP="00FA10B6">
      <w:pPr>
        <w:pStyle w:val="BodyText"/>
      </w:pPr>
    </w:p>
    <w:p w14:paraId="62BFE6E5" w14:textId="77777777" w:rsidR="00343E07" w:rsidRDefault="00343E07" w:rsidP="00FA10B6">
      <w:pPr>
        <w:pStyle w:val="BodyText"/>
      </w:pPr>
    </w:p>
    <w:p w14:paraId="7709CBC2" w14:textId="77777777" w:rsidR="00343E07" w:rsidRDefault="00343E07" w:rsidP="00FA10B6">
      <w:pPr>
        <w:pStyle w:val="BodyText"/>
      </w:pPr>
    </w:p>
    <w:p w14:paraId="4DDAD93F" w14:textId="77777777" w:rsidR="00343E07" w:rsidRDefault="00343E07" w:rsidP="00FA10B6">
      <w:pPr>
        <w:pStyle w:val="BodyText"/>
      </w:pPr>
    </w:p>
    <w:p w14:paraId="5FCD24D2" w14:textId="77777777" w:rsidR="00343E07" w:rsidRDefault="00343E07" w:rsidP="00FA10B6">
      <w:pPr>
        <w:pStyle w:val="BodyText"/>
      </w:pPr>
    </w:p>
    <w:p w14:paraId="5C0A6B72" w14:textId="77777777" w:rsidR="00343E07" w:rsidRPr="00343E07" w:rsidRDefault="00343E07" w:rsidP="00FA10B6">
      <w:pPr>
        <w:pStyle w:val="BodyText"/>
      </w:pPr>
    </w:p>
    <w:p w14:paraId="16C8E87B" w14:textId="77777777" w:rsidR="00343E07" w:rsidRDefault="00343E07" w:rsidP="00FA10B6">
      <w:pPr>
        <w:pStyle w:val="BodyText"/>
      </w:pPr>
    </w:p>
    <w:p w14:paraId="348B7806" w14:textId="77777777" w:rsidR="00222DC3" w:rsidRPr="00114D08" w:rsidRDefault="00343E07" w:rsidP="00FA10B6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37F1DCF" wp14:editId="2EA74C7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5C74BEA" w14:textId="77777777" w:rsidTr="003A184A">
        <w:trPr>
          <w:trHeight w:val="1583"/>
        </w:trPr>
        <w:tc>
          <w:tcPr>
            <w:tcW w:w="9359" w:type="dxa"/>
          </w:tcPr>
          <w:p w14:paraId="658840A4" w14:textId="68C20384" w:rsidR="008B3B7F" w:rsidRPr="007F4104" w:rsidRDefault="00056B24" w:rsidP="007F4104">
            <w:pPr>
              <w:pStyle w:val="CommentSubject"/>
            </w:pPr>
            <w:bookmarkStart w:id="0" w:name="_GoBack" w:colFirst="0" w:colLast="0"/>
            <w:proofErr w:type="spellStart"/>
            <w:r>
              <w:t>DataBase</w:t>
            </w:r>
            <w:proofErr w:type="spellEnd"/>
            <w:r>
              <w:t xml:space="preserve"> Architecture</w:t>
            </w:r>
          </w:p>
          <w:p w14:paraId="3724B1D7" w14:textId="77777777"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bookmarkStart w:id="1" w:name="_Toc428982305"/>
            <w:r>
              <w:t>BookIt</w:t>
            </w:r>
            <w:bookmarkEnd w:id="1"/>
          </w:p>
        </w:tc>
      </w:tr>
      <w:bookmarkEnd w:id="0"/>
      <w:tr w:rsidR="007074E7" w:rsidRPr="00114D08" w14:paraId="4727B2A7" w14:textId="77777777" w:rsidTr="003A184A">
        <w:tc>
          <w:tcPr>
            <w:tcW w:w="9359" w:type="dxa"/>
          </w:tcPr>
          <w:p w14:paraId="19B81C70" w14:textId="77777777" w:rsidR="007074E7" w:rsidRDefault="007074E7" w:rsidP="007B6668">
            <w:pPr>
              <w:pStyle w:val="ProjectName"/>
            </w:pPr>
          </w:p>
        </w:tc>
      </w:tr>
    </w:tbl>
    <w:p w14:paraId="58FD92D3" w14:textId="77777777" w:rsidR="00A01F87" w:rsidRDefault="00A01F87" w:rsidP="00FA10B6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2F6808C" w14:textId="77777777" w:rsidR="00EC0172" w:rsidRDefault="00EC0172" w:rsidP="00FA10B6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14:paraId="569346A5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5AE30D0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48A88029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B0A12C9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7C7FA9F8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711E890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349827C" w14:textId="77777777" w:rsidR="00004E50" w:rsidRPr="0078686A" w:rsidRDefault="00004E50" w:rsidP="002C5F65"/>
        </w:tc>
        <w:tc>
          <w:tcPr>
            <w:tcW w:w="4545" w:type="pct"/>
          </w:tcPr>
          <w:p w14:paraId="361F7D81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23AD46AE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B7B566A" w14:textId="77777777" w:rsidR="00004E50" w:rsidRPr="0078686A" w:rsidRDefault="00004E50" w:rsidP="002C5F65"/>
        </w:tc>
        <w:tc>
          <w:tcPr>
            <w:tcW w:w="4545" w:type="pct"/>
          </w:tcPr>
          <w:p w14:paraId="05AEF302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97D4878" w14:textId="77777777" w:rsidR="00932D17" w:rsidRDefault="00932D17" w:rsidP="00FA10B6">
      <w:pPr>
        <w:pStyle w:val="BodyText"/>
      </w:pPr>
      <w:bookmarkStart w:id="2" w:name="_Toc456598587"/>
      <w:bookmarkStart w:id="3" w:name="_Toc456600918"/>
      <w:bookmarkStart w:id="4" w:name="_Toc2484421"/>
      <w:bookmarkStart w:id="5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14:paraId="70F60E32" w14:textId="77777777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651F377" w14:textId="77777777"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14:paraId="020BFB3F" w14:textId="77777777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A8B7892" w14:textId="77777777" w:rsidR="00081986" w:rsidRPr="0078686A" w:rsidRDefault="00081986" w:rsidP="003D0FAC"/>
        </w:tc>
        <w:tc>
          <w:tcPr>
            <w:tcW w:w="4547" w:type="pct"/>
          </w:tcPr>
          <w:p w14:paraId="439D3BCD" w14:textId="77777777"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0B3A78BF" w14:textId="77777777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0B25636" w14:textId="77777777" w:rsidR="00081986" w:rsidRPr="0078686A" w:rsidRDefault="00081986" w:rsidP="003D0FAC"/>
        </w:tc>
        <w:tc>
          <w:tcPr>
            <w:tcW w:w="4547" w:type="pct"/>
          </w:tcPr>
          <w:p w14:paraId="74A2238B" w14:textId="77777777"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D36E491" w14:textId="77777777" w:rsidR="00081986" w:rsidRDefault="00081986" w:rsidP="00FA10B6">
      <w:pPr>
        <w:pStyle w:val="BodyText"/>
      </w:pPr>
    </w:p>
    <w:p w14:paraId="1DEB7CD3" w14:textId="77777777" w:rsidR="00081986" w:rsidRDefault="00081986" w:rsidP="00FA10B6">
      <w:pPr>
        <w:pStyle w:val="BodyText"/>
      </w:pPr>
      <w:r>
        <w:br w:type="page"/>
      </w:r>
    </w:p>
    <w:p w14:paraId="6E205E93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0C7C11BD" w14:textId="77777777" w:rsidR="00DC4365" w:rsidRDefault="004706BE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</w:p>
    <w:sdt>
      <w:sdtPr>
        <w:id w:val="-14382107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aps w:val="0"/>
          <w:noProof/>
          <w:color w:val="auto"/>
          <w:sz w:val="20"/>
          <w:szCs w:val="20"/>
        </w:rPr>
      </w:sdtEndPr>
      <w:sdtContent>
        <w:p w14:paraId="0EC12847" w14:textId="0B97AF10" w:rsidR="00DC4365" w:rsidRDefault="00DC4365">
          <w:pPr>
            <w:pStyle w:val="TOCHeading"/>
          </w:pPr>
          <w:r>
            <w:t>Contents</w:t>
          </w:r>
        </w:p>
        <w:p w14:paraId="0814480F" w14:textId="77777777" w:rsidR="00DC4365" w:rsidRDefault="00DC436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82305" w:history="1">
            <w:r w:rsidRPr="007A6715">
              <w:rPr>
                <w:rStyle w:val="Hyperlink"/>
                <w:noProof/>
              </w:rPr>
              <w:t>BookIt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0DBE" w14:textId="77777777" w:rsidR="00DC4365" w:rsidRDefault="00DC4365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306" w:history="1">
            <w:r w:rsidRPr="007A6715">
              <w:rPr>
                <w:rStyle w:val="Hyperlink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A6715">
              <w:rPr>
                <w:rStyle w:val="Hyperlink"/>
                <w:noProof/>
                <w:lang w:val="ru-RU"/>
              </w:rPr>
              <w:t>Общая информация по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DE88" w14:textId="77777777" w:rsidR="00DC4365" w:rsidRDefault="00DC4365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307" w:history="1">
            <w:r w:rsidRPr="007A671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A6715">
              <w:rPr>
                <w:rStyle w:val="Hyperlink"/>
                <w:noProof/>
                <w:lang w:val="ru-RU"/>
              </w:rPr>
              <w:t xml:space="preserve">Таблица </w:t>
            </w:r>
            <w:r w:rsidRPr="007A6715">
              <w:rPr>
                <w:rStyle w:val="Hyperlink"/>
                <w:noProof/>
              </w:rPr>
              <w:t>BookingSubjects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DD34" w14:textId="77777777" w:rsidR="00DC4365" w:rsidRDefault="00DC4365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308" w:history="1">
            <w:r w:rsidRPr="007A671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A6715">
              <w:rPr>
                <w:rStyle w:val="Hyperlink"/>
                <w:noProof/>
                <w:lang w:val="ru-RU"/>
              </w:rPr>
              <w:t xml:space="preserve">Таблица </w:t>
            </w:r>
            <w:r w:rsidRPr="007A6715">
              <w:rPr>
                <w:rStyle w:val="Hyperlink"/>
                <w:noProof/>
              </w:rPr>
              <w:t>BookingOffers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C68A" w14:textId="77777777" w:rsidR="00DC4365" w:rsidRDefault="00DC4365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309" w:history="1">
            <w:r w:rsidRPr="007A671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A6715">
              <w:rPr>
                <w:rStyle w:val="Hyperlink"/>
                <w:noProof/>
              </w:rPr>
              <w:t>Time</w:t>
            </w:r>
            <w:r w:rsidRPr="007A6715">
              <w:rPr>
                <w:rStyle w:val="Hyperlink"/>
                <w:noProof/>
              </w:rPr>
              <w:t>S</w:t>
            </w:r>
            <w:r w:rsidRPr="007A6715">
              <w:rPr>
                <w:rStyle w:val="Hyperlink"/>
                <w:noProof/>
              </w:rPr>
              <w:t>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943F" w14:textId="77777777" w:rsidR="00DC4365" w:rsidRDefault="00DC4365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310" w:history="1">
            <w:r w:rsidRPr="007A671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A6715">
              <w:rPr>
                <w:rStyle w:val="Hyperlink"/>
                <w:noProof/>
                <w:lang w:val="ru-RU"/>
              </w:rPr>
              <w:t xml:space="preserve">Таблица </w:t>
            </w:r>
            <w:r w:rsidRPr="007A6715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EEE2" w14:textId="77777777" w:rsidR="00DC4365" w:rsidRDefault="00DC4365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311" w:history="1">
            <w:r w:rsidRPr="007A671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A6715">
              <w:rPr>
                <w:rStyle w:val="Hyperlink"/>
                <w:noProof/>
                <w:lang w:val="ru-RU"/>
              </w:rPr>
              <w:t xml:space="preserve">Таблица </w:t>
            </w:r>
            <w:r w:rsidRPr="007A6715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1E34" w14:textId="77777777" w:rsidR="00DC4365" w:rsidRDefault="00DC4365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82312" w:history="1">
            <w:r w:rsidRPr="007A671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A6715">
              <w:rPr>
                <w:rStyle w:val="Hyperlink"/>
                <w:noProof/>
                <w:lang w:val="ru-RU"/>
              </w:rPr>
              <w:t xml:space="preserve">Таблица </w:t>
            </w:r>
            <w:r w:rsidRPr="007A6715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D7CC" w14:textId="395BA362" w:rsidR="00DC4365" w:rsidRDefault="00DC4365">
          <w:r>
            <w:rPr>
              <w:b/>
              <w:bCs/>
              <w:noProof/>
            </w:rPr>
            <w:fldChar w:fldCharType="end"/>
          </w:r>
        </w:p>
      </w:sdtContent>
    </w:sdt>
    <w:p w14:paraId="526A9A57" w14:textId="00104D8F" w:rsidR="004706BE" w:rsidRDefault="004706BE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</w:p>
    <w:p w14:paraId="5EAFCDCD" w14:textId="77777777" w:rsidR="00222DC3" w:rsidRPr="00114D08" w:rsidRDefault="004706BE" w:rsidP="00FA10B6">
      <w:pPr>
        <w:pStyle w:val="BodyText"/>
      </w:pPr>
      <w:r>
        <w:fldChar w:fldCharType="end"/>
      </w:r>
    </w:p>
    <w:p w14:paraId="19771548" w14:textId="77777777" w:rsidR="00222DC3" w:rsidRPr="00114D08" w:rsidRDefault="00222DC3" w:rsidP="00FA10B6">
      <w:pPr>
        <w:pStyle w:val="BodyText"/>
      </w:pPr>
    </w:p>
    <w:p w14:paraId="08781C8A" w14:textId="77777777" w:rsidR="00867752" w:rsidRDefault="00222DC3" w:rsidP="00FA10B6">
      <w:pPr>
        <w:pStyle w:val="BodyText"/>
      </w:pPr>
      <w:bookmarkStart w:id="6" w:name="_Section_1"/>
      <w:bookmarkEnd w:id="6"/>
      <w:r w:rsidRPr="008E2573">
        <w:br w:type="page"/>
      </w:r>
      <w:bookmarkEnd w:id="2"/>
      <w:bookmarkEnd w:id="3"/>
      <w:bookmarkEnd w:id="4"/>
      <w:bookmarkEnd w:id="5"/>
    </w:p>
    <w:p w14:paraId="02EB8226" w14:textId="5F122749" w:rsidR="00C3363B" w:rsidRDefault="00C13B72" w:rsidP="006D794B">
      <w:pPr>
        <w:pStyle w:val="Heading1"/>
        <w:rPr>
          <w:lang w:val="ru-RU"/>
        </w:rPr>
      </w:pPr>
      <w:bookmarkStart w:id="7" w:name="_Toc428982306"/>
      <w:r>
        <w:rPr>
          <w:lang w:val="ru-RU"/>
        </w:rPr>
        <w:lastRenderedPageBreak/>
        <w:t>Общая информация по базе данных</w:t>
      </w:r>
      <w:bookmarkEnd w:id="7"/>
    </w:p>
    <w:p w14:paraId="142C6DAD" w14:textId="3803980F"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>Данные хранятся в базе данных</w:t>
      </w:r>
      <w:r w:rsidR="008E19D0">
        <w:rPr>
          <w:lang w:val="ru-RU"/>
        </w:rPr>
        <w:t xml:space="preserve"> с именем </w:t>
      </w:r>
      <w:proofErr w:type="spellStart"/>
      <w:r w:rsidR="008E19D0">
        <w:t>BookIt</w:t>
      </w:r>
      <w:proofErr w:type="spellEnd"/>
      <w:r>
        <w:rPr>
          <w:lang w:val="ru-RU"/>
        </w:rPr>
        <w:t xml:space="preserve"> под управлением </w:t>
      </w:r>
      <w:r>
        <w:t>MS</w:t>
      </w:r>
      <w:r w:rsidRPr="00221DB2">
        <w:rPr>
          <w:lang w:val="ru-RU"/>
        </w:rPr>
        <w:t xml:space="preserve"> </w:t>
      </w:r>
      <w:r>
        <w:t>SQL</w:t>
      </w:r>
      <w:r w:rsidRPr="00221DB2">
        <w:rPr>
          <w:lang w:val="ru-RU"/>
        </w:rPr>
        <w:t xml:space="preserve"> </w:t>
      </w:r>
      <w:r>
        <w:t>Server</w:t>
      </w:r>
      <w:r w:rsidRPr="00221DB2">
        <w:rPr>
          <w:lang w:val="ru-RU"/>
        </w:rPr>
        <w:t xml:space="preserve"> 2012. </w:t>
      </w:r>
    </w:p>
    <w:p w14:paraId="0778526E" w14:textId="77777777"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>Таблицы базы данных:</w:t>
      </w:r>
    </w:p>
    <w:p w14:paraId="2DFEEB80" w14:textId="77777777" w:rsidR="00221DB2" w:rsidRDefault="00221DB2" w:rsidP="003555E3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BookingSubjects</w:t>
      </w:r>
      <w:proofErr w:type="spellEnd"/>
      <w:r w:rsidRPr="00221DB2">
        <w:rPr>
          <w:lang w:val="ru-RU"/>
        </w:rPr>
        <w:t xml:space="preserve"> – </w:t>
      </w:r>
      <w:r>
        <w:t>c</w:t>
      </w:r>
      <w:proofErr w:type="spellStart"/>
      <w:r>
        <w:rPr>
          <w:lang w:val="ru-RU"/>
        </w:rPr>
        <w:t>правочная</w:t>
      </w:r>
      <w:proofErr w:type="spellEnd"/>
      <w:r>
        <w:rPr>
          <w:lang w:val="ru-RU"/>
        </w:rPr>
        <w:t xml:space="preserve"> информация об объектах бронирования.</w:t>
      </w:r>
    </w:p>
    <w:p w14:paraId="279D676A" w14:textId="77777777" w:rsidR="00221DB2" w:rsidRDefault="00221DB2" w:rsidP="003555E3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BookingOffers</w:t>
      </w:r>
      <w:proofErr w:type="spellEnd"/>
      <w:r w:rsidRPr="00C13B72">
        <w:rPr>
          <w:lang w:val="ru-RU"/>
        </w:rPr>
        <w:t xml:space="preserve"> </w:t>
      </w:r>
      <w:r w:rsidR="003F1940" w:rsidRPr="00C13B72">
        <w:rPr>
          <w:lang w:val="ru-RU"/>
        </w:rPr>
        <w:t>–</w:t>
      </w:r>
      <w:r w:rsidRPr="00C13B72">
        <w:rPr>
          <w:lang w:val="ru-RU"/>
        </w:rPr>
        <w:t xml:space="preserve"> </w:t>
      </w:r>
      <w:r w:rsidR="003F1940">
        <w:rPr>
          <w:lang w:val="ru-RU"/>
        </w:rPr>
        <w:t xml:space="preserve">предложения бронирования. </w:t>
      </w:r>
    </w:p>
    <w:p w14:paraId="5C952626" w14:textId="77777777" w:rsidR="00CC54BC" w:rsidRDefault="00CC54BC" w:rsidP="003555E3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TimeSlots</w:t>
      </w:r>
      <w:proofErr w:type="spellEnd"/>
      <w:r w:rsidRPr="003F1940">
        <w:rPr>
          <w:lang w:val="ru-RU"/>
        </w:rPr>
        <w:t xml:space="preserve"> – </w:t>
      </w:r>
      <w:r>
        <w:rPr>
          <w:lang w:val="ru-RU"/>
        </w:rPr>
        <w:t>информация о свободных и занятых диапазонов для бронирования.</w:t>
      </w:r>
      <w:r w:rsidRPr="00CC54BC">
        <w:rPr>
          <w:lang w:val="ru-RU"/>
        </w:rPr>
        <w:t xml:space="preserve"> </w:t>
      </w:r>
    </w:p>
    <w:p w14:paraId="60E55512" w14:textId="77777777" w:rsidR="003F1940" w:rsidRDefault="003F1940" w:rsidP="003555E3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>Categories</w:t>
      </w:r>
      <w:r w:rsidRPr="003F1940">
        <w:rPr>
          <w:lang w:val="ru-RU"/>
        </w:rPr>
        <w:t xml:space="preserve"> – </w:t>
      </w:r>
      <w:r>
        <w:rPr>
          <w:lang w:val="ru-RU"/>
        </w:rPr>
        <w:t>тематические категории объектов бронирования.</w:t>
      </w:r>
    </w:p>
    <w:p w14:paraId="58FD8880" w14:textId="77777777" w:rsidR="003F1940" w:rsidRDefault="003F1940" w:rsidP="003555E3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 xml:space="preserve">Users – </w:t>
      </w:r>
      <w:r>
        <w:rPr>
          <w:lang w:val="ru-RU"/>
        </w:rPr>
        <w:t>пользователи системы.</w:t>
      </w:r>
    </w:p>
    <w:p w14:paraId="116A8519" w14:textId="77777777" w:rsidR="003F1940" w:rsidRPr="00221DB2" w:rsidRDefault="003F1940" w:rsidP="003555E3">
      <w:pPr>
        <w:pStyle w:val="BodyText"/>
        <w:numPr>
          <w:ilvl w:val="0"/>
          <w:numId w:val="16"/>
        </w:numPr>
        <w:jc w:val="left"/>
        <w:rPr>
          <w:lang w:val="ru-RU"/>
        </w:rPr>
      </w:pPr>
      <w:r>
        <w:t xml:space="preserve">Roles – </w:t>
      </w:r>
      <w:r>
        <w:rPr>
          <w:lang w:val="ru-RU"/>
        </w:rPr>
        <w:t>права пользователей.</w:t>
      </w:r>
    </w:p>
    <w:p w14:paraId="3E80C774" w14:textId="77777777" w:rsidR="00221DB2" w:rsidRPr="00630E7A" w:rsidRDefault="00221DB2" w:rsidP="00630E7A">
      <w:pPr>
        <w:pStyle w:val="BodyText"/>
        <w:jc w:val="left"/>
        <w:rPr>
          <w:lang w:val="ru-RU"/>
        </w:rPr>
      </w:pPr>
    </w:p>
    <w:p w14:paraId="6D708FE5" w14:textId="77777777" w:rsidR="00D5279F" w:rsidRDefault="00FA10B6" w:rsidP="00FA10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0E6AD13" wp14:editId="2C8A70B2">
            <wp:extent cx="5941695" cy="49517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2D78" w14:textId="368A7900" w:rsidR="00FA10B6" w:rsidRDefault="00FA10B6" w:rsidP="00FA10B6">
      <w:pPr>
        <w:pStyle w:val="BodyText"/>
        <w:rPr>
          <w:lang w:val="ru-RU"/>
        </w:rPr>
      </w:pPr>
      <w:r>
        <w:rPr>
          <w:lang w:val="ru-RU"/>
        </w:rPr>
        <w:t xml:space="preserve">Рисунок </w:t>
      </w:r>
      <w:r w:rsidR="00C13B72">
        <w:rPr>
          <w:lang w:val="ru-RU"/>
        </w:rPr>
        <w:t>1</w:t>
      </w:r>
      <w:r w:rsidR="003F1940">
        <w:rPr>
          <w:lang w:val="ru-RU"/>
        </w:rPr>
        <w:t>.1</w:t>
      </w:r>
      <w:r>
        <w:rPr>
          <w:lang w:val="ru-RU"/>
        </w:rPr>
        <w:t xml:space="preserve"> – Схема базы данных</w:t>
      </w:r>
    </w:p>
    <w:p w14:paraId="35D61003" w14:textId="77777777" w:rsidR="00CC54BC" w:rsidRDefault="00CC54BC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0311E80" w14:textId="20179377" w:rsidR="00CC54BC" w:rsidRDefault="00CC54BC" w:rsidP="00C13B72">
      <w:pPr>
        <w:pStyle w:val="Heading1"/>
      </w:pPr>
      <w:bookmarkStart w:id="8" w:name="_Toc428982307"/>
      <w:r>
        <w:rPr>
          <w:lang w:val="ru-RU"/>
        </w:rPr>
        <w:lastRenderedPageBreak/>
        <w:t xml:space="preserve">Таблица </w:t>
      </w:r>
      <w:r>
        <w:t>BookingSubjects</w:t>
      </w:r>
      <w:bookmarkEnd w:id="8"/>
    </w:p>
    <w:p w14:paraId="276C056B" w14:textId="77777777" w:rsidR="00CC54BC" w:rsidRDefault="00CC54BC" w:rsidP="00CC54BC">
      <w:pPr>
        <w:pStyle w:val="BodyText"/>
        <w:jc w:val="left"/>
        <w:rPr>
          <w:lang w:val="ru-RU"/>
        </w:rPr>
      </w:pPr>
      <w:r>
        <w:rPr>
          <w:lang w:val="ru-RU"/>
        </w:rPr>
        <w:t>Таблица</w:t>
      </w:r>
      <w:r w:rsidRPr="00CC54BC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CC54B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7618A984" w14:textId="77777777" w:rsidR="00CC54BC" w:rsidRPr="00CC54BC" w:rsidRDefault="00CC54BC" w:rsidP="003555E3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ID</w:t>
      </w:r>
      <w:r w:rsidRPr="00CC54BC">
        <w:rPr>
          <w:lang w:val="ru-RU"/>
        </w:rPr>
        <w:t xml:space="preserve"> – </w:t>
      </w:r>
      <w:r>
        <w:rPr>
          <w:lang w:val="ru-RU"/>
        </w:rPr>
        <w:t xml:space="preserve">первичный ключ таблицы. Тип: </w:t>
      </w:r>
      <w:proofErr w:type="spellStart"/>
      <w:r>
        <w:t>int</w:t>
      </w:r>
      <w:proofErr w:type="spellEnd"/>
      <w:r w:rsidR="00400473" w:rsidRPr="00400473">
        <w:rPr>
          <w:lang w:val="ru-RU"/>
        </w:rPr>
        <w:t>,</w:t>
      </w:r>
      <w:r>
        <w:rPr>
          <w:lang w:val="ru-RU"/>
        </w:rPr>
        <w:t xml:space="preserve"> </w:t>
      </w:r>
      <w:r w:rsidR="00400473">
        <w:rPr>
          <w:lang w:val="ru-RU"/>
        </w:rPr>
        <w:t>н</w:t>
      </w:r>
      <w:r>
        <w:rPr>
          <w:lang w:val="ru-RU"/>
        </w:rPr>
        <w:t xml:space="preserve">е может быть </w:t>
      </w:r>
      <w:r>
        <w:t>null</w:t>
      </w:r>
      <w:r w:rsidRPr="00400473">
        <w:rPr>
          <w:lang w:val="ru-RU"/>
        </w:rPr>
        <w:t>.</w:t>
      </w:r>
    </w:p>
    <w:p w14:paraId="2B2C3061" w14:textId="77777777" w:rsidR="00CC54BC" w:rsidRDefault="00CC54BC" w:rsidP="003555E3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Name</w:t>
      </w:r>
      <w:r w:rsidRPr="00CC54BC">
        <w:rPr>
          <w:lang w:val="ru-RU"/>
        </w:rPr>
        <w:t xml:space="preserve"> – </w:t>
      </w:r>
      <w:r>
        <w:rPr>
          <w:lang w:val="ru-RU"/>
        </w:rPr>
        <w:t>наименование объекта. Тип</w:t>
      </w:r>
      <w:r w:rsid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="00400473">
        <w:t>nvarchar</w:t>
      </w:r>
      <w:proofErr w:type="spellEnd"/>
      <w:r w:rsidR="00400473" w:rsidRPr="00400473">
        <w:rPr>
          <w:lang w:val="ru-RU"/>
        </w:rPr>
        <w:t>(</w:t>
      </w:r>
      <w:r w:rsidR="00400473">
        <w:t>MAX</w:t>
      </w:r>
      <w:r w:rsidR="00400473" w:rsidRPr="00400473">
        <w:rPr>
          <w:lang w:val="ru-RU"/>
        </w:rPr>
        <w:t xml:space="preserve">), </w:t>
      </w:r>
      <w:commentRangeStart w:id="9"/>
      <w:r w:rsidR="00400473">
        <w:rPr>
          <w:lang w:val="ru-RU"/>
        </w:rPr>
        <w:t xml:space="preserve">не может быть </w:t>
      </w:r>
      <w:r w:rsidR="00400473">
        <w:t>null</w:t>
      </w:r>
      <w:commentRangeEnd w:id="9"/>
      <w:r w:rsidR="00B10D17">
        <w:rPr>
          <w:rStyle w:val="CommentReference"/>
          <w:rFonts w:ascii="Times New Roman" w:hAnsi="Times New Roman"/>
          <w:color w:val="auto"/>
        </w:rPr>
        <w:commentReference w:id="9"/>
      </w:r>
      <w:r w:rsidR="00400473" w:rsidRPr="00400473">
        <w:rPr>
          <w:lang w:val="ru-RU"/>
        </w:rPr>
        <w:t>.</w:t>
      </w:r>
    </w:p>
    <w:p w14:paraId="5948C3CA" w14:textId="77777777" w:rsidR="00400473" w:rsidRDefault="00400473" w:rsidP="003555E3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t>Description</w:t>
      </w:r>
      <w:r w:rsidRPr="00400473">
        <w:rPr>
          <w:lang w:val="ru-RU"/>
        </w:rPr>
        <w:t xml:space="preserve"> – </w:t>
      </w:r>
      <w:r>
        <w:rPr>
          <w:lang w:val="ru-RU"/>
        </w:rPr>
        <w:t xml:space="preserve">описание объекта. Тип: </w:t>
      </w:r>
      <w:proofErr w:type="spellStart"/>
      <w:r>
        <w:t>nvarchar</w:t>
      </w:r>
      <w:proofErr w:type="spellEnd"/>
      <w:r w:rsidRPr="00400473">
        <w:rPr>
          <w:lang w:val="ru-RU"/>
        </w:rPr>
        <w:t>(</w:t>
      </w:r>
      <w:r>
        <w:t>MAX</w:t>
      </w:r>
      <w:r w:rsidRPr="00400473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400473">
        <w:rPr>
          <w:lang w:val="ru-RU"/>
        </w:rPr>
        <w:t>.</w:t>
      </w:r>
    </w:p>
    <w:p w14:paraId="578C1252" w14:textId="77777777" w:rsidR="00400473" w:rsidRDefault="00400473" w:rsidP="003555E3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400473">
        <w:rPr>
          <w:lang w:val="ru-RU"/>
        </w:rPr>
        <w:t xml:space="preserve">. </w:t>
      </w:r>
      <w:r>
        <w:rPr>
          <w:lang w:val="ru-RU"/>
        </w:rPr>
        <w:t>Определяет категорию объекта.</w:t>
      </w:r>
      <w:r w:rsidRPr="00400473">
        <w:rPr>
          <w:lang w:val="ru-RU"/>
        </w:rPr>
        <w:t xml:space="preserve"> </w:t>
      </w:r>
      <w:r>
        <w:rPr>
          <w:lang w:val="ru-RU"/>
        </w:rPr>
        <w:t>Тип</w:t>
      </w:r>
      <w:r w:rsidRP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14:paraId="33A7A9E2" w14:textId="77777777" w:rsidR="00400473" w:rsidRDefault="00400473" w:rsidP="003555E3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t>С</w:t>
      </w:r>
      <w:proofErr w:type="spellStart"/>
      <w:r>
        <w:t>apacity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количество объектов в офисе. Тип: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14:paraId="422D11A0" w14:textId="77777777" w:rsidR="00400473" w:rsidRPr="00400473" w:rsidRDefault="00400473" w:rsidP="003555E3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400473">
        <w:rPr>
          <w:lang w:val="ru-RU"/>
        </w:rPr>
        <w:t>.</w:t>
      </w:r>
      <w:r>
        <w:rPr>
          <w:lang w:val="ru-RU"/>
        </w:rPr>
        <w:t xml:space="preserve"> Определяет постоянного владельца объекта. Не может быть </w:t>
      </w:r>
      <w:r>
        <w:t>null.</w:t>
      </w:r>
    </w:p>
    <w:p w14:paraId="560A0EC0" w14:textId="77777777" w:rsidR="00400473" w:rsidRDefault="00400473" w:rsidP="00400473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6122F61" wp14:editId="12B07751">
            <wp:extent cx="36766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BD9B" w14:textId="4C7887B8" w:rsidR="00400473" w:rsidRDefault="00400473" w:rsidP="00400473">
      <w:pPr>
        <w:pStyle w:val="BodyText"/>
        <w:ind w:left="360"/>
      </w:pPr>
      <w:r>
        <w:rPr>
          <w:lang w:val="ru-RU"/>
        </w:rPr>
        <w:t>Рисунок</w:t>
      </w:r>
      <w:r w:rsidRPr="00400473">
        <w:t xml:space="preserve"> </w:t>
      </w:r>
      <w:r w:rsidR="00C13B72">
        <w:rPr>
          <w:lang w:val="ru-RU"/>
        </w:rPr>
        <w:t>2</w:t>
      </w:r>
      <w:r w:rsidRPr="00400473">
        <w:t xml:space="preserve">.1 – </w:t>
      </w:r>
      <w:r>
        <w:rPr>
          <w:lang w:val="ru-RU"/>
        </w:rPr>
        <w:t>Таблица</w:t>
      </w:r>
      <w:r w:rsidRPr="00400473">
        <w:t xml:space="preserve"> </w:t>
      </w:r>
      <w:proofErr w:type="spellStart"/>
      <w:r>
        <w:t>BookingSubjects</w:t>
      </w:r>
      <w:proofErr w:type="spellEnd"/>
    </w:p>
    <w:p w14:paraId="144AC5B1" w14:textId="77777777" w:rsidR="00400473" w:rsidRDefault="00400473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>Таблица</w:t>
      </w:r>
      <w:r w:rsidRPr="00400473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справочной информации об объектах бронирования, регулярно предоставляемых компанией, таких как абонемент на дорожку в бассейн, книги, спортивное оборудование, парковочные места. В поле </w:t>
      </w:r>
      <w:proofErr w:type="spellStart"/>
      <w:r>
        <w:t>OwnerID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>указывается постоянный ответственный за объект бронирования. В случае абонемента</w:t>
      </w:r>
      <w:r w:rsidR="00EF1B24">
        <w:rPr>
          <w:lang w:val="ru-RU"/>
        </w:rPr>
        <w:t xml:space="preserve"> в бассейн</w:t>
      </w:r>
      <w:r>
        <w:rPr>
          <w:lang w:val="ru-RU"/>
        </w:rPr>
        <w:t xml:space="preserve"> – это офис менеджер</w:t>
      </w:r>
      <w:r w:rsidR="00EF1B24">
        <w:rPr>
          <w:lang w:val="ru-RU"/>
        </w:rPr>
        <w:t xml:space="preserve"> или системный пользователь от имени компании, в случае парковочного места – это сотрудник, пользующийся парковкой, и т.д.</w:t>
      </w:r>
    </w:p>
    <w:p w14:paraId="138EDDBD" w14:textId="77777777"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Доступ к таблице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>имеют только администраторы системы.</w:t>
      </w:r>
    </w:p>
    <w:p w14:paraId="6ADD453E" w14:textId="77777777"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Записи, хранящиеся в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, </w:t>
      </w:r>
      <w:r>
        <w:rPr>
          <w:lang w:val="ru-RU"/>
        </w:rPr>
        <w:t xml:space="preserve">частично дублируется записями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: </w:t>
      </w:r>
      <w:r>
        <w:rPr>
          <w:lang w:val="ru-RU"/>
        </w:rPr>
        <w:t xml:space="preserve">поля </w:t>
      </w:r>
      <w:r>
        <w:t>Name</w:t>
      </w:r>
      <w:r w:rsidRPr="00EF1B24">
        <w:rPr>
          <w:lang w:val="ru-RU"/>
        </w:rPr>
        <w:t xml:space="preserve">, </w:t>
      </w:r>
      <w:proofErr w:type="spellStart"/>
      <w:r>
        <w:t>CategoryID</w:t>
      </w:r>
      <w:proofErr w:type="spellEnd"/>
      <w:r w:rsidRPr="00EF1B24">
        <w:rPr>
          <w:lang w:val="ru-RU"/>
        </w:rPr>
        <w:t xml:space="preserve">, </w:t>
      </w:r>
      <w:proofErr w:type="spellStart"/>
      <w:r>
        <w:t>OwnerID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и, по умолчанию, </w:t>
      </w:r>
      <w:r>
        <w:t>Description</w:t>
      </w:r>
      <w:r>
        <w:rPr>
          <w:lang w:val="ru-RU"/>
        </w:rPr>
        <w:t>.</w:t>
      </w:r>
      <w:r w:rsidRPr="00EF1B24">
        <w:rPr>
          <w:lang w:val="ru-RU"/>
        </w:rPr>
        <w:t xml:space="preserve"> </w:t>
      </w:r>
    </w:p>
    <w:p w14:paraId="45B65475" w14:textId="77777777" w:rsidR="00EF1B24" w:rsidRP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Количество связанных открытых для бронирования предложений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не может превышать </w:t>
      </w:r>
      <w:r>
        <w:t>Capacity</w:t>
      </w:r>
      <w:r w:rsidRPr="00EF1B24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BookingSubjects</w:t>
      </w:r>
      <w:proofErr w:type="spellEnd"/>
      <w:r w:rsidRPr="00EF1B24">
        <w:rPr>
          <w:lang w:val="ru-RU"/>
        </w:rPr>
        <w:t>.</w:t>
      </w:r>
    </w:p>
    <w:p w14:paraId="7ED2ECEF" w14:textId="77777777" w:rsidR="0052243D" w:rsidRDefault="0052243D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CD88442" w14:textId="6DA53FD6" w:rsidR="00EF1B24" w:rsidRDefault="0052243D" w:rsidP="00C13B72">
      <w:pPr>
        <w:pStyle w:val="Heading1"/>
      </w:pPr>
      <w:bookmarkStart w:id="10" w:name="_Toc428982308"/>
      <w:r>
        <w:rPr>
          <w:lang w:val="ru-RU"/>
        </w:rPr>
        <w:lastRenderedPageBreak/>
        <w:t xml:space="preserve">Таблица </w:t>
      </w:r>
      <w:r>
        <w:t>BookingOffers</w:t>
      </w:r>
      <w:bookmarkEnd w:id="10"/>
    </w:p>
    <w:p w14:paraId="1956C680" w14:textId="77777777" w:rsidR="0052243D" w:rsidRPr="0052243D" w:rsidRDefault="0052243D" w:rsidP="00400473">
      <w:pPr>
        <w:pStyle w:val="BodyText"/>
        <w:ind w:left="360"/>
        <w:jc w:val="left"/>
      </w:pPr>
    </w:p>
    <w:p w14:paraId="3109CCFB" w14:textId="77777777" w:rsidR="00CC54BC" w:rsidRDefault="00692FCC" w:rsidP="00CC54BC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BookingOffers</w:t>
      </w:r>
      <w:proofErr w:type="spellEnd"/>
      <w:r w:rsidRPr="00692FC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600980AA" w14:textId="77777777" w:rsidR="00692FCC" w:rsidRPr="00692FCC" w:rsidRDefault="00692FCC" w:rsidP="003555E3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>ID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>
        <w:rPr>
          <w:lang w:val="ru-RU"/>
        </w:rPr>
        <w:t xml:space="preserve">, не может быть </w:t>
      </w:r>
      <w:r>
        <w:t>null</w:t>
      </w:r>
      <w:r w:rsidRPr="00692FCC">
        <w:rPr>
          <w:lang w:val="ru-RU"/>
        </w:rPr>
        <w:t>.</w:t>
      </w:r>
    </w:p>
    <w:p w14:paraId="6799DE89" w14:textId="77777777" w:rsidR="00692FCC" w:rsidRPr="00692FCC" w:rsidRDefault="00692FCC" w:rsidP="003555E3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>Name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наименование предложения. Тип: </w:t>
      </w:r>
      <w:proofErr w:type="spellStart"/>
      <w:r>
        <w:t>nvarchar</w:t>
      </w:r>
      <w:proofErr w:type="spellEnd"/>
      <w:r w:rsidRPr="00692FCC">
        <w:rPr>
          <w:lang w:val="ru-RU"/>
        </w:rPr>
        <w:t>(</w:t>
      </w:r>
      <w:r>
        <w:t>MAX</w:t>
      </w:r>
      <w:r w:rsidRPr="00692FCC">
        <w:rPr>
          <w:lang w:val="ru-RU"/>
        </w:rPr>
        <w:t xml:space="preserve">), </w:t>
      </w:r>
      <w:commentRangeStart w:id="11"/>
      <w:r>
        <w:rPr>
          <w:lang w:val="ru-RU"/>
        </w:rPr>
        <w:t xml:space="preserve">не может быть </w:t>
      </w:r>
      <w:r>
        <w:t>null</w:t>
      </w:r>
      <w:commentRangeEnd w:id="11"/>
      <w:r w:rsidR="00B10D17">
        <w:rPr>
          <w:rStyle w:val="CommentReference"/>
          <w:rFonts w:ascii="Times New Roman" w:hAnsi="Times New Roman"/>
          <w:color w:val="auto"/>
        </w:rPr>
        <w:commentReference w:id="11"/>
      </w:r>
      <w:r>
        <w:rPr>
          <w:lang w:val="ru-RU"/>
        </w:rPr>
        <w:t>.</w:t>
      </w:r>
    </w:p>
    <w:p w14:paraId="14FB1360" w14:textId="77777777" w:rsidR="00692FCC" w:rsidRPr="00692FCC" w:rsidRDefault="00692FCC" w:rsidP="003555E3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>Description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описание предложения. Тип: </w:t>
      </w:r>
      <w:proofErr w:type="spellStart"/>
      <w:r>
        <w:t>nvarchar</w:t>
      </w:r>
      <w:proofErr w:type="spellEnd"/>
      <w:r w:rsidRPr="00692FCC">
        <w:rPr>
          <w:lang w:val="ru-RU"/>
        </w:rPr>
        <w:t>(</w:t>
      </w:r>
      <w:r>
        <w:t>MAX</w:t>
      </w:r>
      <w:r w:rsidRPr="00692FCC">
        <w:rPr>
          <w:lang w:val="ru-RU"/>
        </w:rPr>
        <w:t>)</w:t>
      </w:r>
      <w:r>
        <w:rPr>
          <w:lang w:val="ru-RU"/>
        </w:rPr>
        <w:t xml:space="preserve">, может быть </w:t>
      </w:r>
      <w:r>
        <w:t>null</w:t>
      </w:r>
      <w:r w:rsidRPr="00692FCC">
        <w:rPr>
          <w:lang w:val="ru-RU"/>
        </w:rPr>
        <w:t>.</w:t>
      </w:r>
    </w:p>
    <w:p w14:paraId="7F230909" w14:textId="77777777" w:rsidR="00692FCC" w:rsidRPr="00692FCC" w:rsidRDefault="00692FCC" w:rsidP="003555E3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692FCC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692FCC">
        <w:rPr>
          <w:lang w:val="ru-RU"/>
        </w:rPr>
        <w:t xml:space="preserve">. </w:t>
      </w:r>
      <w:r>
        <w:rPr>
          <w:lang w:val="ru-RU"/>
        </w:rPr>
        <w:t xml:space="preserve">Определяет категорию предложения. Тип: </w:t>
      </w:r>
      <w:proofErr w:type="spellStart"/>
      <w:r>
        <w:t>int</w:t>
      </w:r>
      <w:proofErr w:type="spellEnd"/>
      <w:r w:rsidRPr="00692FC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7E1EA330" w14:textId="3A5197D7" w:rsidR="00692FCC" w:rsidRPr="00850511" w:rsidRDefault="00850511" w:rsidP="003555E3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IsInfinite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определяет, является ли предложение бронирования бесконечным. Тип: </w:t>
      </w:r>
      <w:r>
        <w:t xml:space="preserve">bit, </w:t>
      </w:r>
      <w:r>
        <w:rPr>
          <w:lang w:val="ru-RU"/>
        </w:rPr>
        <w:t xml:space="preserve">не может быть </w:t>
      </w:r>
      <w:r>
        <w:t>null.</w:t>
      </w:r>
    </w:p>
    <w:p w14:paraId="673AF483" w14:textId="3004C4EB" w:rsidR="00850511" w:rsidRDefault="00850511" w:rsidP="003555E3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StartDate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дата начала действия предложения. </w:t>
      </w:r>
      <w:commentRangeStart w:id="12"/>
      <w:r>
        <w:rPr>
          <w:lang w:val="ru-RU"/>
        </w:rPr>
        <w:t xml:space="preserve">Тип: </w:t>
      </w:r>
      <w:r>
        <w:t>date</w:t>
      </w:r>
      <w:commentRangeEnd w:id="12"/>
      <w:r>
        <w:rPr>
          <w:rStyle w:val="CommentReference"/>
          <w:rFonts w:ascii="Times New Roman" w:hAnsi="Times New Roman"/>
          <w:color w:val="auto"/>
        </w:rPr>
        <w:commentReference w:id="12"/>
      </w:r>
      <w:r w:rsidRPr="00850511">
        <w:rPr>
          <w:lang w:val="ru-RU"/>
        </w:rPr>
        <w:t xml:space="preserve">, </w:t>
      </w:r>
      <w:r w:rsidR="00F8589F">
        <w:rPr>
          <w:lang w:val="ru-RU"/>
        </w:rPr>
        <w:t xml:space="preserve">не </w:t>
      </w:r>
      <w:r>
        <w:rPr>
          <w:lang w:val="ru-RU"/>
        </w:rPr>
        <w:t xml:space="preserve">может быть </w:t>
      </w:r>
      <w:r>
        <w:t>null</w:t>
      </w:r>
      <w:r w:rsidRPr="00850511">
        <w:rPr>
          <w:lang w:val="ru-RU"/>
        </w:rPr>
        <w:t>.</w:t>
      </w:r>
    </w:p>
    <w:p w14:paraId="49CEE85C" w14:textId="36BCD280" w:rsidR="00850511" w:rsidRDefault="00850511" w:rsidP="003555E3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EndDate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дата окончания действия предложения. </w:t>
      </w:r>
      <w:commentRangeStart w:id="13"/>
      <w:r>
        <w:rPr>
          <w:lang w:val="ru-RU"/>
        </w:rPr>
        <w:t xml:space="preserve">Тип: </w:t>
      </w:r>
      <w:r>
        <w:t>date</w:t>
      </w:r>
      <w:commentRangeEnd w:id="13"/>
      <w:r>
        <w:rPr>
          <w:rStyle w:val="CommentReference"/>
          <w:rFonts w:ascii="Times New Roman" w:hAnsi="Times New Roman"/>
          <w:color w:val="auto"/>
        </w:rPr>
        <w:commentReference w:id="13"/>
      </w:r>
      <w:r w:rsidRPr="00850511">
        <w:rPr>
          <w:lang w:val="ru-RU"/>
        </w:rPr>
        <w:t xml:space="preserve">, </w:t>
      </w:r>
      <w:r>
        <w:rPr>
          <w:lang w:val="ru-RU"/>
        </w:rPr>
        <w:t xml:space="preserve">может быть </w:t>
      </w:r>
      <w:r>
        <w:t>null</w:t>
      </w:r>
      <w:r w:rsidRPr="00850511">
        <w:rPr>
          <w:lang w:val="ru-RU"/>
        </w:rPr>
        <w:t>.</w:t>
      </w:r>
    </w:p>
    <w:p w14:paraId="0A3AFE11" w14:textId="30EC5ED7" w:rsidR="00850511" w:rsidRPr="00850511" w:rsidRDefault="00850511" w:rsidP="003555E3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850511">
        <w:rPr>
          <w:lang w:val="ru-RU"/>
        </w:rPr>
        <w:t xml:space="preserve">. </w:t>
      </w:r>
      <w:r>
        <w:rPr>
          <w:lang w:val="ru-RU"/>
        </w:rPr>
        <w:t xml:space="preserve">Определяет владельца предложения. Тип: </w:t>
      </w:r>
      <w:proofErr w:type="spellStart"/>
      <w:r>
        <w:t>int</w:t>
      </w:r>
      <w:proofErr w:type="spellEnd"/>
      <w:r w:rsidRPr="00850511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23DB58DA" w14:textId="5EBDA223" w:rsidR="00850511" w:rsidRPr="00297F3D" w:rsidRDefault="00850511" w:rsidP="003555E3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BookingSubjectID</w:t>
      </w:r>
      <w:proofErr w:type="spellEnd"/>
      <w:r>
        <w:t xml:space="preserve"> – </w:t>
      </w:r>
      <w:r>
        <w:rPr>
          <w:lang w:val="ru-RU"/>
        </w:rPr>
        <w:t>внешний</w:t>
      </w:r>
      <w:r w:rsidRPr="00850511">
        <w:t xml:space="preserve"> </w:t>
      </w:r>
      <w:r>
        <w:rPr>
          <w:lang w:val="ru-RU"/>
        </w:rPr>
        <w:t>ключ</w:t>
      </w:r>
      <w:r w:rsidRPr="00850511">
        <w:t xml:space="preserve"> </w:t>
      </w:r>
      <w:r>
        <w:rPr>
          <w:lang w:val="ru-RU"/>
        </w:rPr>
        <w:t>с</w:t>
      </w:r>
      <w:r w:rsidRPr="00850511">
        <w:t xml:space="preserve"> </w:t>
      </w:r>
      <w:r>
        <w:rPr>
          <w:lang w:val="ru-RU"/>
        </w:rPr>
        <w:t>таблицей</w:t>
      </w:r>
      <w:r w:rsidRPr="00850511">
        <w:t xml:space="preserve"> </w:t>
      </w:r>
      <w:proofErr w:type="spellStart"/>
      <w:r>
        <w:t>BookingSubjects</w:t>
      </w:r>
      <w:proofErr w:type="spellEnd"/>
      <w:r>
        <w:t xml:space="preserve">. </w:t>
      </w:r>
      <w:r>
        <w:rPr>
          <w:lang w:val="ru-RU"/>
        </w:rPr>
        <w:t xml:space="preserve">Определяет справочную информацию по предложению. Тип: </w:t>
      </w:r>
      <w:proofErr w:type="spellStart"/>
      <w:r>
        <w:t>int</w:t>
      </w:r>
      <w:proofErr w:type="spellEnd"/>
      <w:r>
        <w:t xml:space="preserve">, </w:t>
      </w:r>
      <w:r>
        <w:rPr>
          <w:lang w:val="ru-RU"/>
        </w:rPr>
        <w:t xml:space="preserve">может быть </w:t>
      </w:r>
      <w:r>
        <w:t>null.</w:t>
      </w:r>
    </w:p>
    <w:p w14:paraId="02AF0DB4" w14:textId="77777777" w:rsidR="00297F3D" w:rsidRPr="00850511" w:rsidRDefault="00297F3D" w:rsidP="00297F3D">
      <w:pPr>
        <w:pStyle w:val="BodyText"/>
        <w:ind w:left="360"/>
        <w:jc w:val="left"/>
        <w:rPr>
          <w:lang w:val="ru-RU"/>
        </w:rPr>
      </w:pPr>
    </w:p>
    <w:p w14:paraId="786771A1" w14:textId="5546DC9A" w:rsidR="00FA10B6" w:rsidRDefault="00230B94" w:rsidP="00230B9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A89F12A" wp14:editId="38F59D58">
            <wp:extent cx="410527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FE94" w14:textId="716A45C6" w:rsidR="00230B94" w:rsidRDefault="00230B94" w:rsidP="00230B94">
      <w:pPr>
        <w:pStyle w:val="BodyText"/>
      </w:pPr>
      <w:r>
        <w:rPr>
          <w:lang w:val="ru-RU"/>
        </w:rPr>
        <w:t xml:space="preserve">Рисунок 3.1 – Таблица </w:t>
      </w:r>
      <w:proofErr w:type="spellStart"/>
      <w:r>
        <w:t>BookingOffers</w:t>
      </w:r>
      <w:proofErr w:type="spellEnd"/>
    </w:p>
    <w:p w14:paraId="204142DE" w14:textId="77777777" w:rsidR="00297F3D" w:rsidRDefault="00297F3D" w:rsidP="00297F3D">
      <w:pPr>
        <w:pStyle w:val="BodyText"/>
        <w:jc w:val="left"/>
      </w:pPr>
    </w:p>
    <w:p w14:paraId="3E944A7C" w14:textId="77777777" w:rsidR="00907B03" w:rsidRDefault="00297F3D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BookingOffers</w:t>
      </w:r>
      <w:proofErr w:type="spellEnd"/>
      <w:r w:rsidRPr="00297F3D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предложений о бронировании. </w:t>
      </w:r>
    </w:p>
    <w:p w14:paraId="66741AB3" w14:textId="60905659" w:rsidR="00907B03" w:rsidRPr="00907B03" w:rsidRDefault="00297F3D" w:rsidP="00230B94">
      <w:pPr>
        <w:pStyle w:val="BodyText"/>
        <w:jc w:val="left"/>
        <w:rPr>
          <w:lang w:val="ru-RU"/>
        </w:rPr>
      </w:pPr>
      <w:r>
        <w:rPr>
          <w:lang w:val="ru-RU"/>
        </w:rPr>
        <w:t>У предложения может быть с</w:t>
      </w:r>
      <w:r w:rsidR="00907B03">
        <w:rPr>
          <w:lang w:val="ru-RU"/>
        </w:rPr>
        <w:t xml:space="preserve">правочная информация в </w:t>
      </w:r>
      <w:proofErr w:type="spellStart"/>
      <w:r w:rsidR="00907B03">
        <w:t>BookingSubjects</w:t>
      </w:r>
      <w:proofErr w:type="spellEnd"/>
      <w:r w:rsidR="00907B03" w:rsidRPr="00907B03">
        <w:rPr>
          <w:lang w:val="ru-RU"/>
        </w:rPr>
        <w:t xml:space="preserve"> (</w:t>
      </w:r>
      <w:r w:rsidR="00907B03">
        <w:rPr>
          <w:lang w:val="ru-RU"/>
        </w:rPr>
        <w:t>если бронированный объект принадлежит офису и планируется неоднократное бронирование</w:t>
      </w:r>
      <w:r w:rsidR="00907B03" w:rsidRPr="00907B03">
        <w:rPr>
          <w:lang w:val="ru-RU"/>
        </w:rPr>
        <w:t xml:space="preserve">). </w:t>
      </w:r>
      <w:r w:rsidR="00907B03">
        <w:rPr>
          <w:lang w:val="ru-RU"/>
        </w:rPr>
        <w:t xml:space="preserve">В этом случае при создании </w:t>
      </w:r>
      <w:proofErr w:type="spellStart"/>
      <w:r w:rsidR="00907B03">
        <w:t>bookingOffer</w:t>
      </w:r>
      <w:proofErr w:type="spellEnd"/>
      <w:r w:rsidR="00907B03" w:rsidRPr="00907B03">
        <w:rPr>
          <w:lang w:val="ru-RU"/>
        </w:rPr>
        <w:t xml:space="preserve"> </w:t>
      </w:r>
      <w:r w:rsidR="00907B03">
        <w:rPr>
          <w:lang w:val="ru-RU"/>
        </w:rPr>
        <w:t xml:space="preserve">поля </w:t>
      </w:r>
      <w:r w:rsidR="00907B03">
        <w:t>Name</w:t>
      </w:r>
      <w:r w:rsidR="00907B03" w:rsidRPr="00907B03">
        <w:rPr>
          <w:lang w:val="ru-RU"/>
        </w:rPr>
        <w:t xml:space="preserve">, </w:t>
      </w:r>
      <w:proofErr w:type="spellStart"/>
      <w:r w:rsidR="00907B03">
        <w:t>CategoryID</w:t>
      </w:r>
      <w:proofErr w:type="spellEnd"/>
      <w:r w:rsidR="00907B03" w:rsidRPr="00907B03">
        <w:rPr>
          <w:lang w:val="ru-RU"/>
        </w:rPr>
        <w:t xml:space="preserve">, </w:t>
      </w:r>
      <w:proofErr w:type="spellStart"/>
      <w:r w:rsidR="00907B03">
        <w:t>OwnerID</w:t>
      </w:r>
      <w:proofErr w:type="spellEnd"/>
      <w:r w:rsidR="00907B03" w:rsidRPr="00907B03">
        <w:rPr>
          <w:lang w:val="ru-RU"/>
        </w:rPr>
        <w:t xml:space="preserve"> </w:t>
      </w:r>
      <w:r w:rsidR="00E138CC">
        <w:rPr>
          <w:lang w:val="ru-RU"/>
        </w:rPr>
        <w:t>нужно</w:t>
      </w:r>
      <w:r w:rsidR="00907B03">
        <w:rPr>
          <w:lang w:val="ru-RU"/>
        </w:rPr>
        <w:t xml:space="preserve"> скопирова</w:t>
      </w:r>
      <w:r w:rsidR="00E138CC">
        <w:rPr>
          <w:lang w:val="ru-RU"/>
        </w:rPr>
        <w:t>ть</w:t>
      </w:r>
      <w:r w:rsidR="00907B03">
        <w:rPr>
          <w:lang w:val="ru-RU"/>
        </w:rPr>
        <w:t xml:space="preserve"> из таблицы </w:t>
      </w:r>
      <w:proofErr w:type="spellStart"/>
      <w:r w:rsidR="00907B03">
        <w:t>BookingSubjects</w:t>
      </w:r>
      <w:proofErr w:type="spellEnd"/>
      <w:r w:rsidR="00E138CC">
        <w:rPr>
          <w:lang w:val="ru-RU"/>
        </w:rPr>
        <w:t xml:space="preserve"> (имеет место частичное дублирование)</w:t>
      </w:r>
      <w:r w:rsidR="00907B03" w:rsidRPr="00907B03">
        <w:rPr>
          <w:lang w:val="ru-RU"/>
        </w:rPr>
        <w:t>.</w:t>
      </w:r>
    </w:p>
    <w:p w14:paraId="1A6073ED" w14:textId="6D319D05" w:rsidR="00230B94" w:rsidRDefault="00907B03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Если сотрудник выставляет на бронирование свою собственную вещь </w:t>
      </w:r>
      <w:r w:rsidRPr="00907B03">
        <w:rPr>
          <w:lang w:val="ru-RU"/>
        </w:rPr>
        <w:t>(</w:t>
      </w:r>
      <w:r>
        <w:rPr>
          <w:lang w:val="ru-RU"/>
        </w:rPr>
        <w:t>например, книгу</w:t>
      </w:r>
      <w:r w:rsidRPr="00907B03">
        <w:rPr>
          <w:lang w:val="ru-RU"/>
        </w:rPr>
        <w:t>)</w:t>
      </w:r>
      <w:r>
        <w:rPr>
          <w:lang w:val="ru-RU"/>
        </w:rPr>
        <w:t xml:space="preserve"> – информация не попадает в </w:t>
      </w:r>
      <w:proofErr w:type="spellStart"/>
      <w:r>
        <w:t>BookingSubjects</w:t>
      </w:r>
      <w:proofErr w:type="spellEnd"/>
      <w:r w:rsidRPr="00907B03">
        <w:rPr>
          <w:lang w:val="ru-RU"/>
        </w:rPr>
        <w:t xml:space="preserve">. </w:t>
      </w:r>
      <w:r>
        <w:rPr>
          <w:lang w:val="ru-RU"/>
        </w:rPr>
        <w:t xml:space="preserve">В таком случае </w:t>
      </w:r>
      <w:proofErr w:type="spellStart"/>
      <w:r>
        <w:t>BookingSubjectID</w:t>
      </w:r>
      <w:proofErr w:type="spellEnd"/>
      <w:r w:rsidRPr="00907B03">
        <w:rPr>
          <w:lang w:val="ru-RU"/>
        </w:rPr>
        <w:t xml:space="preserve"> </w:t>
      </w:r>
      <w:r>
        <w:rPr>
          <w:lang w:val="ru-RU"/>
        </w:rPr>
        <w:t xml:space="preserve">будет </w:t>
      </w:r>
      <w:r>
        <w:t>null</w:t>
      </w:r>
      <w:r w:rsidRPr="00907B03">
        <w:rPr>
          <w:lang w:val="ru-RU"/>
        </w:rPr>
        <w:t>.</w:t>
      </w:r>
    </w:p>
    <w:p w14:paraId="278901F3" w14:textId="71F3C621" w:rsidR="00F8589F" w:rsidRDefault="00F8589F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Если предложение не ограничено по сроку – например книги, предметы спортивного инвентаря, принадлежащие офису и т.д., то у него выставляется флаг </w:t>
      </w:r>
      <w:proofErr w:type="spellStart"/>
      <w:r>
        <w:t>IsInfinite</w:t>
      </w:r>
      <w:proofErr w:type="spellEnd"/>
      <w:r w:rsidRPr="00F8589F">
        <w:rPr>
          <w:lang w:val="ru-RU"/>
        </w:rPr>
        <w:t>=1 (</w:t>
      </w:r>
      <w:r>
        <w:t>true</w:t>
      </w:r>
      <w:r w:rsidRPr="00F8589F">
        <w:rPr>
          <w:lang w:val="ru-RU"/>
        </w:rPr>
        <w:t xml:space="preserve">) </w:t>
      </w:r>
      <w:r>
        <w:rPr>
          <w:lang w:val="ru-RU"/>
        </w:rPr>
        <w:t>и поле</w:t>
      </w:r>
      <w:r w:rsidRPr="00F8589F">
        <w:rPr>
          <w:lang w:val="ru-RU"/>
        </w:rPr>
        <w:t xml:space="preserve"> </w:t>
      </w:r>
      <w:proofErr w:type="spellStart"/>
      <w:r>
        <w:t>EndDate</w:t>
      </w:r>
      <w:proofErr w:type="spellEnd"/>
      <w:r>
        <w:rPr>
          <w:lang w:val="ru-RU"/>
        </w:rPr>
        <w:t xml:space="preserve"> должно иметь значение </w:t>
      </w:r>
      <w:r>
        <w:t>null</w:t>
      </w:r>
      <w:r w:rsidRPr="00F8589F">
        <w:rPr>
          <w:lang w:val="ru-RU"/>
        </w:rPr>
        <w:t>.</w:t>
      </w:r>
    </w:p>
    <w:p w14:paraId="2F56C8DA" w14:textId="2F642338" w:rsidR="0091431F" w:rsidRDefault="0091431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2FA7F4E2" w14:textId="0A7696C5" w:rsidR="0091431F" w:rsidRDefault="00DC4365" w:rsidP="00C13B72">
      <w:pPr>
        <w:pStyle w:val="Heading1"/>
      </w:pPr>
      <w:bookmarkStart w:id="14" w:name="_Toc428982309"/>
      <w:r>
        <w:rPr>
          <w:lang w:val="ru-RU"/>
        </w:rPr>
        <w:lastRenderedPageBreak/>
        <w:t xml:space="preserve">Таблица </w:t>
      </w:r>
      <w:r w:rsidR="0091431F">
        <w:t>TimeSlots</w:t>
      </w:r>
      <w:bookmarkEnd w:id="14"/>
    </w:p>
    <w:p w14:paraId="474169E4" w14:textId="5AD2C110" w:rsidR="0091431F" w:rsidRDefault="00A340E1" w:rsidP="00230B94">
      <w:pPr>
        <w:pStyle w:val="BodyText"/>
        <w:jc w:val="left"/>
        <w:rPr>
          <w:lang w:val="ru-RU"/>
        </w:rPr>
      </w:pPr>
      <w:r>
        <w:rPr>
          <w:lang w:val="ru-RU"/>
        </w:rPr>
        <w:t>Таблица</w:t>
      </w:r>
      <w:r w:rsidRPr="00A340E1">
        <w:rPr>
          <w:lang w:val="ru-RU"/>
        </w:rPr>
        <w:t xml:space="preserve"> </w:t>
      </w:r>
      <w:proofErr w:type="spellStart"/>
      <w:r>
        <w:t>TimeSlots</w:t>
      </w:r>
      <w:proofErr w:type="spellEnd"/>
      <w:r w:rsidRPr="00A340E1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62456006" w14:textId="28E76885" w:rsidR="00A340E1" w:rsidRDefault="00A340E1" w:rsidP="003555E3">
      <w:pPr>
        <w:pStyle w:val="BodyText"/>
        <w:numPr>
          <w:ilvl w:val="0"/>
          <w:numId w:val="19"/>
        </w:numPr>
        <w:jc w:val="left"/>
        <w:rPr>
          <w:lang w:val="ru-RU"/>
        </w:rPr>
      </w:pPr>
      <w:r>
        <w:t>ID</w:t>
      </w:r>
      <w:r w:rsidRPr="00A340E1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A340E1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A340E1">
        <w:rPr>
          <w:lang w:val="ru-RU"/>
        </w:rPr>
        <w:t>.</w:t>
      </w:r>
    </w:p>
    <w:p w14:paraId="516FD054" w14:textId="639FB692" w:rsidR="00A340E1" w:rsidRDefault="00A340E1" w:rsidP="003555E3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IsOccupied</w:t>
      </w:r>
      <w:proofErr w:type="spellEnd"/>
      <w:r w:rsidRPr="0016726C">
        <w:rPr>
          <w:lang w:val="ru-RU"/>
        </w:rPr>
        <w:t xml:space="preserve"> </w:t>
      </w:r>
      <w:r w:rsidR="0016726C" w:rsidRPr="0016726C">
        <w:rPr>
          <w:lang w:val="ru-RU"/>
        </w:rPr>
        <w:t>–</w:t>
      </w:r>
      <w:r w:rsidRPr="0016726C">
        <w:rPr>
          <w:lang w:val="ru-RU"/>
        </w:rPr>
        <w:t xml:space="preserve"> </w:t>
      </w:r>
      <w:r w:rsidR="0016726C">
        <w:rPr>
          <w:lang w:val="ru-RU"/>
        </w:rPr>
        <w:t xml:space="preserve">определяет доступность слота для бронирования. Тип: </w:t>
      </w:r>
      <w:r w:rsidR="0016726C">
        <w:t>bit</w:t>
      </w:r>
      <w:r w:rsidR="0016726C" w:rsidRPr="0016726C">
        <w:rPr>
          <w:lang w:val="ru-RU"/>
        </w:rPr>
        <w:t xml:space="preserve">, </w:t>
      </w:r>
      <w:r w:rsidR="0016726C">
        <w:rPr>
          <w:lang w:val="ru-RU"/>
        </w:rPr>
        <w:t xml:space="preserve">не может быть </w:t>
      </w:r>
      <w:r w:rsidR="0016726C">
        <w:t>null</w:t>
      </w:r>
      <w:r w:rsidR="0016726C" w:rsidRPr="0016726C">
        <w:rPr>
          <w:lang w:val="ru-RU"/>
        </w:rPr>
        <w:t>.</w:t>
      </w:r>
    </w:p>
    <w:p w14:paraId="1B0B687F" w14:textId="6026EAA7" w:rsidR="0016726C" w:rsidRDefault="0016726C" w:rsidP="003555E3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StartDate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 xml:space="preserve">дата начала временного диапазона слота. </w:t>
      </w:r>
      <w:commentRangeStart w:id="15"/>
      <w:r>
        <w:rPr>
          <w:lang w:val="ru-RU"/>
        </w:rPr>
        <w:t xml:space="preserve">Тип: </w:t>
      </w:r>
      <w:r>
        <w:t>date</w:t>
      </w:r>
      <w:commentRangeEnd w:id="15"/>
      <w:r>
        <w:rPr>
          <w:rStyle w:val="CommentReference"/>
          <w:rFonts w:ascii="Times New Roman" w:hAnsi="Times New Roman"/>
          <w:color w:val="auto"/>
        </w:rPr>
        <w:commentReference w:id="15"/>
      </w:r>
      <w:r w:rsidRPr="0016726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16726C">
        <w:rPr>
          <w:lang w:val="ru-RU"/>
        </w:rPr>
        <w:t>.</w:t>
      </w:r>
    </w:p>
    <w:p w14:paraId="47670060" w14:textId="77777777" w:rsidR="0016726C" w:rsidRDefault="0016726C" w:rsidP="003555E3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EndDate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 xml:space="preserve">дата конца временного диапазона слота. </w:t>
      </w:r>
      <w:commentRangeStart w:id="16"/>
      <w:r>
        <w:rPr>
          <w:lang w:val="ru-RU"/>
        </w:rPr>
        <w:t xml:space="preserve">Тип: </w:t>
      </w:r>
      <w:r>
        <w:t>date</w:t>
      </w:r>
      <w:commentRangeEnd w:id="16"/>
      <w:r>
        <w:rPr>
          <w:rStyle w:val="CommentReference"/>
          <w:rFonts w:ascii="Times New Roman" w:hAnsi="Times New Roman"/>
          <w:color w:val="auto"/>
        </w:rPr>
        <w:commentReference w:id="16"/>
      </w:r>
      <w:r w:rsidRPr="0016726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16726C">
        <w:rPr>
          <w:lang w:val="ru-RU"/>
        </w:rPr>
        <w:t>.</w:t>
      </w:r>
    </w:p>
    <w:p w14:paraId="35635D7E" w14:textId="66617391" w:rsidR="0016726C" w:rsidRPr="00B9484C" w:rsidRDefault="0016726C" w:rsidP="003555E3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16726C">
        <w:rPr>
          <w:lang w:val="ru-RU"/>
        </w:rPr>
        <w:t>.</w:t>
      </w:r>
      <w:r w:rsidR="00B9484C" w:rsidRPr="00B9484C">
        <w:rPr>
          <w:lang w:val="ru-RU"/>
        </w:rPr>
        <w:t xml:space="preserve"> </w:t>
      </w:r>
      <w:r w:rsidR="00B9484C">
        <w:rPr>
          <w:lang w:val="ru-RU"/>
        </w:rPr>
        <w:t xml:space="preserve">Определяет пользователя, который забронировал (если </w:t>
      </w:r>
      <w:proofErr w:type="spellStart"/>
      <w:r w:rsidR="00B9484C">
        <w:t>IsOccupied</w:t>
      </w:r>
      <w:proofErr w:type="spellEnd"/>
      <w:r w:rsidR="00B9484C" w:rsidRPr="00B9484C">
        <w:rPr>
          <w:lang w:val="ru-RU"/>
        </w:rPr>
        <w:t>=</w:t>
      </w:r>
      <w:r w:rsidR="00B9484C">
        <w:t>true</w:t>
      </w:r>
      <w:r w:rsidR="00B9484C" w:rsidRPr="00B9484C">
        <w:rPr>
          <w:lang w:val="ru-RU"/>
        </w:rPr>
        <w:t xml:space="preserve"> (1)</w:t>
      </w:r>
      <w:r w:rsidR="00B9484C">
        <w:rPr>
          <w:lang w:val="ru-RU"/>
        </w:rPr>
        <w:t xml:space="preserve">) предложение. Тип: </w:t>
      </w:r>
      <w:proofErr w:type="spellStart"/>
      <w:r w:rsidR="00B9484C">
        <w:t>int</w:t>
      </w:r>
      <w:proofErr w:type="spellEnd"/>
      <w:r w:rsidR="00B9484C">
        <w:t xml:space="preserve">, </w:t>
      </w:r>
      <w:r w:rsidR="00B9484C">
        <w:rPr>
          <w:lang w:val="ru-RU"/>
        </w:rPr>
        <w:t xml:space="preserve">может быть </w:t>
      </w:r>
      <w:r w:rsidR="00B9484C">
        <w:t>null.</w:t>
      </w:r>
    </w:p>
    <w:p w14:paraId="542387A6" w14:textId="77777777" w:rsidR="003430AD" w:rsidRPr="003430AD" w:rsidRDefault="00B9484C" w:rsidP="003555E3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BookingOfferID</w:t>
      </w:r>
      <w:proofErr w:type="spellEnd"/>
      <w:r w:rsidRPr="003430AD">
        <w:rPr>
          <w:lang w:val="ru-RU"/>
        </w:rPr>
        <w:t xml:space="preserve"> – </w:t>
      </w:r>
      <w:r>
        <w:rPr>
          <w:lang w:val="ru-RU"/>
        </w:rPr>
        <w:t>внешний ключ</w:t>
      </w:r>
      <w:r w:rsidR="003430AD">
        <w:rPr>
          <w:lang w:val="ru-RU"/>
        </w:rPr>
        <w:t xml:space="preserve"> с таблицей </w:t>
      </w:r>
      <w:proofErr w:type="spellStart"/>
      <w:r w:rsidR="003430AD">
        <w:t>BookingOffers</w:t>
      </w:r>
      <w:proofErr w:type="spellEnd"/>
      <w:r w:rsidR="003430AD" w:rsidRPr="003430AD">
        <w:rPr>
          <w:lang w:val="ru-RU"/>
        </w:rPr>
        <w:t>.</w:t>
      </w:r>
      <w:r w:rsidR="003430AD">
        <w:rPr>
          <w:lang w:val="ru-RU"/>
        </w:rPr>
        <w:t xml:space="preserve"> Определяет предложение, к которому привязан слот.</w:t>
      </w:r>
      <w:r w:rsidR="003430AD" w:rsidRPr="003430AD">
        <w:rPr>
          <w:lang w:val="ru-RU"/>
        </w:rPr>
        <w:t xml:space="preserve"> </w:t>
      </w:r>
      <w:proofErr w:type="gramStart"/>
      <w:r w:rsidR="003430AD">
        <w:rPr>
          <w:lang w:val="ru-RU"/>
        </w:rPr>
        <w:t>К</w:t>
      </w:r>
      <w:proofErr w:type="gramEnd"/>
      <w:r w:rsidR="003430AD">
        <w:rPr>
          <w:lang w:val="ru-RU"/>
        </w:rPr>
        <w:t xml:space="preserve"> одной записи в </w:t>
      </w:r>
      <w:proofErr w:type="spellStart"/>
      <w:r w:rsidR="003430AD">
        <w:t>BookingOffers</w:t>
      </w:r>
      <w:proofErr w:type="spellEnd"/>
      <w:r w:rsidR="003430AD" w:rsidRPr="003430AD">
        <w:rPr>
          <w:lang w:val="ru-RU"/>
        </w:rPr>
        <w:t xml:space="preserve"> </w:t>
      </w:r>
      <w:r w:rsidR="003430AD">
        <w:rPr>
          <w:lang w:val="ru-RU"/>
        </w:rPr>
        <w:t xml:space="preserve">может быть привязано несколько записей в </w:t>
      </w:r>
      <w:proofErr w:type="spellStart"/>
      <w:r w:rsidR="003430AD">
        <w:t>TimeSlots</w:t>
      </w:r>
      <w:proofErr w:type="spellEnd"/>
      <w:r w:rsidR="003430AD" w:rsidRPr="003430AD">
        <w:rPr>
          <w:lang w:val="ru-RU"/>
        </w:rPr>
        <w:t xml:space="preserve">. </w:t>
      </w:r>
      <w:r w:rsidR="003430AD">
        <w:rPr>
          <w:lang w:val="ru-RU"/>
        </w:rPr>
        <w:t xml:space="preserve">Тип: </w:t>
      </w:r>
      <w:proofErr w:type="spellStart"/>
      <w:r w:rsidR="003430AD">
        <w:t>int</w:t>
      </w:r>
      <w:proofErr w:type="spellEnd"/>
      <w:r w:rsidR="003430AD">
        <w:t xml:space="preserve">, </w:t>
      </w:r>
      <w:r w:rsidR="003430AD">
        <w:rPr>
          <w:lang w:val="ru-RU"/>
        </w:rPr>
        <w:t xml:space="preserve">не может быть </w:t>
      </w:r>
      <w:r w:rsidR="003430AD">
        <w:t>null.</w:t>
      </w:r>
    </w:p>
    <w:p w14:paraId="45E7BD99" w14:textId="2B06D742" w:rsidR="00B9484C" w:rsidRDefault="003430AD" w:rsidP="003430AD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CA11586" wp14:editId="2AC38D0C">
            <wp:extent cx="35623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6E8" w14:textId="0ACCE498" w:rsidR="003430AD" w:rsidRPr="00FA2AE6" w:rsidRDefault="003430AD" w:rsidP="003430AD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</w:t>
      </w:r>
      <w:r w:rsidR="00C13B72">
        <w:rPr>
          <w:lang w:val="ru-RU"/>
        </w:rPr>
        <w:t>4</w:t>
      </w:r>
      <w:r>
        <w:rPr>
          <w:lang w:val="ru-RU"/>
        </w:rPr>
        <w:t xml:space="preserve">.1 – Таблица </w:t>
      </w:r>
      <w:proofErr w:type="spellStart"/>
      <w:r>
        <w:t>TimeSlots</w:t>
      </w:r>
      <w:proofErr w:type="spellEnd"/>
    </w:p>
    <w:p w14:paraId="4BA3B561" w14:textId="202058B7" w:rsidR="003430AD" w:rsidRDefault="00FA2AE6" w:rsidP="003430AD">
      <w:pPr>
        <w:pStyle w:val="BodyText"/>
        <w:ind w:left="360"/>
        <w:jc w:val="left"/>
      </w:pPr>
      <w:r>
        <w:rPr>
          <w:lang w:val="ru-RU"/>
        </w:rPr>
        <w:t xml:space="preserve">В таблице </w:t>
      </w:r>
      <w:proofErr w:type="spellStart"/>
      <w:r>
        <w:t>TimeSlots</w:t>
      </w:r>
      <w:proofErr w:type="spellEnd"/>
      <w:r w:rsidRPr="00FA2AE6">
        <w:rPr>
          <w:lang w:val="ru-RU"/>
        </w:rPr>
        <w:t xml:space="preserve"> </w:t>
      </w:r>
      <w:r>
        <w:rPr>
          <w:lang w:val="ru-RU"/>
        </w:rPr>
        <w:t xml:space="preserve">хранится информация о забронированных диапазонах дат у предложений. </w:t>
      </w:r>
      <w:r w:rsidR="00FE2230">
        <w:rPr>
          <w:lang w:val="ru-RU"/>
        </w:rPr>
        <w:t xml:space="preserve">Изначально для </w:t>
      </w:r>
      <w:r>
        <w:rPr>
          <w:lang w:val="ru-RU"/>
        </w:rPr>
        <w:t xml:space="preserve">предложения </w:t>
      </w:r>
      <w:r w:rsidR="00FE2230">
        <w:rPr>
          <w:lang w:val="ru-RU"/>
        </w:rPr>
        <w:t xml:space="preserve">в </w:t>
      </w:r>
      <w:proofErr w:type="spellStart"/>
      <w:r w:rsidR="00FE2230">
        <w:t>BookingOffers</w:t>
      </w:r>
      <w:proofErr w:type="spellEnd"/>
      <w:r w:rsidR="00FE2230" w:rsidRPr="00FE2230">
        <w:rPr>
          <w:lang w:val="ru-RU"/>
        </w:rPr>
        <w:t xml:space="preserve"> </w:t>
      </w:r>
      <w:r>
        <w:rPr>
          <w:lang w:val="ru-RU"/>
        </w:rPr>
        <w:t>с</w:t>
      </w:r>
      <w:r w:rsidR="00543CF6">
        <w:rPr>
          <w:lang w:val="ru-RU"/>
        </w:rPr>
        <w:t xml:space="preserve"> </w:t>
      </w:r>
      <w:proofErr w:type="spellStart"/>
      <w:r w:rsidR="00543CF6">
        <w:t>isInfinite</w:t>
      </w:r>
      <w:proofErr w:type="spellEnd"/>
      <w:r w:rsidR="00543CF6" w:rsidRPr="00543CF6">
        <w:rPr>
          <w:lang w:val="ru-RU"/>
        </w:rPr>
        <w:t>=</w:t>
      </w:r>
      <w:r w:rsidR="00543CF6">
        <w:t>false</w:t>
      </w:r>
      <w:r w:rsidR="00543CF6" w:rsidRPr="00543CF6">
        <w:rPr>
          <w:lang w:val="ru-RU"/>
        </w:rPr>
        <w:t xml:space="preserve"> </w:t>
      </w:r>
      <w:r w:rsidR="00FE2230">
        <w:rPr>
          <w:lang w:val="ru-RU"/>
        </w:rPr>
        <w:t xml:space="preserve">создается запись в таблице </w:t>
      </w:r>
      <w:proofErr w:type="spellStart"/>
      <w:r w:rsidR="00FE2230">
        <w:t>TimeSlots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со значениями полей </w:t>
      </w:r>
      <w:proofErr w:type="spellStart"/>
      <w:r w:rsidR="00543CF6">
        <w:t>StartDate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и </w:t>
      </w:r>
      <w:proofErr w:type="spellStart"/>
      <w:r w:rsidR="00543CF6">
        <w:t>EndDate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равным соответствующим полям в записи </w:t>
      </w:r>
      <w:proofErr w:type="spellStart"/>
      <w:r w:rsidR="00543CF6">
        <w:t>BookingOffers</w:t>
      </w:r>
      <w:proofErr w:type="spellEnd"/>
      <w:r w:rsidR="00543CF6">
        <w:rPr>
          <w:lang w:val="ru-RU"/>
        </w:rPr>
        <w:t xml:space="preserve">. Поле </w:t>
      </w:r>
      <w:proofErr w:type="spellStart"/>
      <w:r w:rsidR="00543CF6">
        <w:t>IsOccupied</w:t>
      </w:r>
      <w:proofErr w:type="spellEnd"/>
      <w:r w:rsidR="00543CF6">
        <w:t xml:space="preserve">=false, </w:t>
      </w:r>
      <w:proofErr w:type="spellStart"/>
      <w:r w:rsidR="00543CF6">
        <w:t>OwnerID</w:t>
      </w:r>
      <w:proofErr w:type="spellEnd"/>
      <w:r w:rsidR="00543CF6">
        <w:t>=null.</w:t>
      </w:r>
    </w:p>
    <w:p w14:paraId="13F826B8" w14:textId="234D5D96" w:rsidR="00543CF6" w:rsidRDefault="00543CF6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При бронировании предложения создаются дополнительные записи в </w:t>
      </w:r>
      <w:proofErr w:type="spellStart"/>
      <w:r>
        <w:t>TimeSlots</w:t>
      </w:r>
      <w:proofErr w:type="spellEnd"/>
      <w:r>
        <w:rPr>
          <w:lang w:val="ru-RU"/>
        </w:rPr>
        <w:t xml:space="preserve">, привязанные к предложению в </w:t>
      </w:r>
      <w:proofErr w:type="spellStart"/>
      <w:r>
        <w:t>BookinOffers</w:t>
      </w:r>
      <w:proofErr w:type="spellEnd"/>
      <w:r w:rsidRPr="00543CF6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spellStart"/>
      <w:r>
        <w:t>BookingOfferID</w:t>
      </w:r>
      <w:proofErr w:type="spellEnd"/>
      <w:r w:rsidRPr="00543CF6">
        <w:rPr>
          <w:lang w:val="ru-RU"/>
        </w:rPr>
        <w:t xml:space="preserve">. </w:t>
      </w:r>
      <w:commentRangeStart w:id="17"/>
      <w:r>
        <w:rPr>
          <w:lang w:val="ru-RU"/>
        </w:rPr>
        <w:t xml:space="preserve">Сумма диапазонов дат </w:t>
      </w:r>
      <w:r w:rsidRPr="00543CF6">
        <w:rPr>
          <w:lang w:val="ru-RU"/>
        </w:rPr>
        <w:t>[</w:t>
      </w:r>
      <w:proofErr w:type="spellStart"/>
      <w:r>
        <w:t>StartDate</w:t>
      </w:r>
      <w:proofErr w:type="spellEnd"/>
      <w:r w:rsidRPr="00543CF6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EndDate</w:t>
      </w:r>
      <w:proofErr w:type="spellEnd"/>
      <w:r w:rsidRPr="00543CF6">
        <w:rPr>
          <w:lang w:val="ru-RU"/>
        </w:rPr>
        <w:t xml:space="preserve">] </w:t>
      </w:r>
      <w:r>
        <w:rPr>
          <w:lang w:val="ru-RU"/>
        </w:rPr>
        <w:t xml:space="preserve">слотов в </w:t>
      </w:r>
      <w:proofErr w:type="spellStart"/>
      <w:r>
        <w:t>TimeSlots</w:t>
      </w:r>
      <w:proofErr w:type="spellEnd"/>
      <w:r w:rsidRPr="00543CF6">
        <w:rPr>
          <w:lang w:val="ru-RU"/>
        </w:rPr>
        <w:t xml:space="preserve">, </w:t>
      </w:r>
      <w:r>
        <w:rPr>
          <w:lang w:val="ru-RU"/>
        </w:rPr>
        <w:t xml:space="preserve">относящихся к одной записи в </w:t>
      </w:r>
      <w:proofErr w:type="spellStart"/>
      <w:r>
        <w:t>BookingOffers</w:t>
      </w:r>
      <w:proofErr w:type="spellEnd"/>
      <w:r w:rsidRPr="00543CF6">
        <w:rPr>
          <w:lang w:val="ru-RU"/>
        </w:rPr>
        <w:t xml:space="preserve">, </w:t>
      </w:r>
      <w:r>
        <w:rPr>
          <w:lang w:val="ru-RU"/>
        </w:rPr>
        <w:t xml:space="preserve">должна быть равна диапазону дат соответствующей записи в </w:t>
      </w:r>
      <w:proofErr w:type="spellStart"/>
      <w:r>
        <w:t>BookingOffers</w:t>
      </w:r>
      <w:proofErr w:type="spellEnd"/>
      <w:r w:rsidRPr="00543CF6">
        <w:rPr>
          <w:lang w:val="ru-RU"/>
        </w:rPr>
        <w:t xml:space="preserve">. </w:t>
      </w:r>
      <w:r w:rsidR="006A624A">
        <w:rPr>
          <w:rStyle w:val="FootnoteReference"/>
          <w:lang w:val="ru-RU"/>
        </w:rPr>
        <w:footnoteReference w:id="1"/>
      </w:r>
      <w:commentRangeEnd w:id="17"/>
      <w:r w:rsidR="006A624A">
        <w:rPr>
          <w:rStyle w:val="CommentReference"/>
          <w:rFonts w:ascii="Times New Roman" w:hAnsi="Times New Roman"/>
          <w:color w:val="auto"/>
        </w:rPr>
        <w:commentReference w:id="17"/>
      </w:r>
      <w:r w:rsidR="00E65BAC">
        <w:rPr>
          <w:lang w:val="ru-RU"/>
        </w:rPr>
        <w:t xml:space="preserve"> </w:t>
      </w:r>
    </w:p>
    <w:p w14:paraId="6A0C1A55" w14:textId="455A5025" w:rsidR="00E65BAC" w:rsidRDefault="00E65BAC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У забронированного слота в </w:t>
      </w:r>
      <w:proofErr w:type="spellStart"/>
      <w:r>
        <w:t>TimeSlots</w:t>
      </w:r>
      <w:proofErr w:type="spellEnd"/>
      <w:r w:rsidRPr="00E65BAC">
        <w:rPr>
          <w:lang w:val="ru-RU"/>
        </w:rPr>
        <w:t xml:space="preserve"> </w:t>
      </w:r>
      <w:r>
        <w:rPr>
          <w:lang w:val="ru-RU"/>
        </w:rPr>
        <w:t xml:space="preserve">поле </w:t>
      </w:r>
      <w:proofErr w:type="spellStart"/>
      <w:r>
        <w:t>IsOccupied</w:t>
      </w:r>
      <w:proofErr w:type="spellEnd"/>
      <w:r w:rsidRPr="00E65BAC">
        <w:rPr>
          <w:lang w:val="ru-RU"/>
        </w:rPr>
        <w:t>=</w:t>
      </w:r>
      <w:r>
        <w:t>true</w:t>
      </w:r>
      <w:r w:rsidRPr="00E65BAC">
        <w:rPr>
          <w:lang w:val="ru-RU"/>
        </w:rPr>
        <w:t xml:space="preserve">, </w:t>
      </w:r>
      <w:proofErr w:type="spellStart"/>
      <w:r>
        <w:t>OwnerID</w:t>
      </w:r>
      <w:proofErr w:type="spellEnd"/>
      <w:r w:rsidRPr="00E65BAC">
        <w:rPr>
          <w:lang w:val="ru-RU"/>
        </w:rPr>
        <w:t>=</w:t>
      </w:r>
      <w:r>
        <w:t>ID</w:t>
      </w:r>
      <w:r w:rsidRPr="00E65BAC">
        <w:rPr>
          <w:lang w:val="ru-RU"/>
        </w:rPr>
        <w:t xml:space="preserve"> </w:t>
      </w:r>
      <w:r>
        <w:rPr>
          <w:lang w:val="ru-RU"/>
        </w:rPr>
        <w:t>пользователя, который бронирует предложение.</w:t>
      </w:r>
    </w:p>
    <w:p w14:paraId="34C17582" w14:textId="7CC5D371" w:rsidR="00E65BAC" w:rsidRDefault="00E65BAC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4C4D8060" w14:textId="24B70F39" w:rsidR="00E65BAC" w:rsidRDefault="00E65BAC" w:rsidP="00C13B72">
      <w:pPr>
        <w:pStyle w:val="Heading1"/>
      </w:pPr>
      <w:bookmarkStart w:id="18" w:name="_Toc428982310"/>
      <w:r>
        <w:rPr>
          <w:lang w:val="ru-RU"/>
        </w:rPr>
        <w:lastRenderedPageBreak/>
        <w:t xml:space="preserve">Таблица </w:t>
      </w:r>
      <w:r>
        <w:t>Categories</w:t>
      </w:r>
      <w:bookmarkEnd w:id="18"/>
    </w:p>
    <w:p w14:paraId="6B3B6F2C" w14:textId="110644D5" w:rsidR="00E65BAC" w:rsidRDefault="00E65BAC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Categories</w:t>
      </w:r>
      <w:r w:rsidRPr="00E65BA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3FBEAD2C" w14:textId="1859ED8C" w:rsidR="00E65BAC" w:rsidRPr="00E65BAC" w:rsidRDefault="00E65BAC" w:rsidP="003555E3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ID</w:t>
      </w:r>
      <w:r w:rsidRPr="00E65BAC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E65BA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E65BAC">
        <w:rPr>
          <w:lang w:val="ru-RU"/>
        </w:rPr>
        <w:t>.</w:t>
      </w:r>
    </w:p>
    <w:p w14:paraId="5013881F" w14:textId="3DF2359D" w:rsidR="00E65BAC" w:rsidRDefault="00E65BAC" w:rsidP="003555E3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Name</w:t>
      </w:r>
      <w:r w:rsidRPr="00E65BAC">
        <w:rPr>
          <w:lang w:val="ru-RU"/>
        </w:rPr>
        <w:t xml:space="preserve"> – </w:t>
      </w:r>
      <w:r>
        <w:rPr>
          <w:lang w:val="ru-RU"/>
        </w:rPr>
        <w:t>название категории</w:t>
      </w:r>
      <w:r w:rsidR="00E576B2">
        <w:rPr>
          <w:lang w:val="ru-RU"/>
        </w:rPr>
        <w:t xml:space="preserve"> объектов/предложений</w:t>
      </w:r>
      <w:r>
        <w:rPr>
          <w:lang w:val="ru-RU"/>
        </w:rPr>
        <w:t xml:space="preserve">. Тип: </w:t>
      </w:r>
      <w:proofErr w:type="spellStart"/>
      <w:r>
        <w:t>nvarchar</w:t>
      </w:r>
      <w:proofErr w:type="spellEnd"/>
      <w:r w:rsidRPr="00E65BAC">
        <w:rPr>
          <w:lang w:val="ru-RU"/>
        </w:rPr>
        <w:t>(</w:t>
      </w:r>
      <w:r>
        <w:t>max</w:t>
      </w:r>
      <w:r w:rsidRPr="00E65BAC">
        <w:rPr>
          <w:lang w:val="ru-RU"/>
        </w:rPr>
        <w:t xml:space="preserve">), </w:t>
      </w:r>
      <w:commentRangeStart w:id="19"/>
      <w:r>
        <w:rPr>
          <w:lang w:val="ru-RU"/>
        </w:rPr>
        <w:t xml:space="preserve">не может быть </w:t>
      </w:r>
      <w:r>
        <w:t>null</w:t>
      </w:r>
      <w:commentRangeEnd w:id="19"/>
      <w:r>
        <w:rPr>
          <w:rStyle w:val="CommentReference"/>
          <w:rFonts w:ascii="Times New Roman" w:hAnsi="Times New Roman"/>
          <w:color w:val="auto"/>
        </w:rPr>
        <w:commentReference w:id="19"/>
      </w:r>
      <w:r w:rsidRPr="00E65BAC">
        <w:rPr>
          <w:lang w:val="ru-RU"/>
        </w:rPr>
        <w:t>.</w:t>
      </w:r>
    </w:p>
    <w:p w14:paraId="1F682DFC" w14:textId="77777777" w:rsidR="00E576B2" w:rsidRDefault="00E576B2" w:rsidP="003555E3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Description</w:t>
      </w:r>
      <w:r w:rsidRPr="00E576B2">
        <w:rPr>
          <w:lang w:val="ru-RU"/>
        </w:rPr>
        <w:t xml:space="preserve"> – </w:t>
      </w:r>
      <w:r>
        <w:rPr>
          <w:lang w:val="ru-RU"/>
        </w:rPr>
        <w:t xml:space="preserve">описание категории. Тип: </w:t>
      </w:r>
      <w:proofErr w:type="spellStart"/>
      <w:r>
        <w:t>nvarchar</w:t>
      </w:r>
      <w:proofErr w:type="spellEnd"/>
      <w:r w:rsidRPr="00E576B2">
        <w:rPr>
          <w:lang w:val="ru-RU"/>
        </w:rPr>
        <w:t>(</w:t>
      </w:r>
      <w:r>
        <w:t>max</w:t>
      </w:r>
      <w:r w:rsidRPr="00E576B2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E576B2">
        <w:rPr>
          <w:lang w:val="ru-RU"/>
        </w:rPr>
        <w:t>.</w:t>
      </w:r>
    </w:p>
    <w:p w14:paraId="2433A3C2" w14:textId="46CC9809" w:rsidR="00E65BAC" w:rsidRDefault="00E576B2" w:rsidP="00E576B2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67F77488" wp14:editId="1B3E799F">
            <wp:extent cx="26574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71DA" w14:textId="6EAA1D30" w:rsidR="00E576B2" w:rsidRPr="00E576B2" w:rsidRDefault="00E576B2" w:rsidP="00E576B2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</w:t>
      </w:r>
      <w:r w:rsidR="00C13B72">
        <w:rPr>
          <w:lang w:val="ru-RU"/>
        </w:rPr>
        <w:t>5</w:t>
      </w:r>
      <w:r>
        <w:rPr>
          <w:lang w:val="ru-RU"/>
        </w:rPr>
        <w:t xml:space="preserve">.1 – Таблица </w:t>
      </w:r>
      <w:r>
        <w:t>Categories</w:t>
      </w:r>
    </w:p>
    <w:p w14:paraId="16EF2860" w14:textId="77777777" w:rsidR="00FB4F54" w:rsidRDefault="00E576B2" w:rsidP="00E576B2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Categories</w:t>
      </w:r>
      <w:r w:rsidRPr="00E576B2">
        <w:rPr>
          <w:lang w:val="ru-RU"/>
        </w:rPr>
        <w:t xml:space="preserve"> </w:t>
      </w:r>
      <w:r>
        <w:rPr>
          <w:lang w:val="ru-RU"/>
        </w:rPr>
        <w:t xml:space="preserve">связана по первичному ключу с таблицами </w:t>
      </w:r>
      <w:proofErr w:type="spellStart"/>
      <w:r>
        <w:t>BookingOffers</w:t>
      </w:r>
      <w:proofErr w:type="spellEnd"/>
      <w:r w:rsidRPr="00E576B2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BookingSubjects</w:t>
      </w:r>
      <w:proofErr w:type="spellEnd"/>
      <w:r w:rsidRPr="00E576B2">
        <w:rPr>
          <w:lang w:val="ru-RU"/>
        </w:rPr>
        <w:t>.</w:t>
      </w:r>
    </w:p>
    <w:p w14:paraId="7163D143" w14:textId="77777777" w:rsidR="00FB4F54" w:rsidRDefault="00FB4F54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6D002D3" w14:textId="58098F5A" w:rsidR="00E576B2" w:rsidRDefault="00FB4F54" w:rsidP="00FB4F54">
      <w:pPr>
        <w:pStyle w:val="Heading1"/>
      </w:pPr>
      <w:bookmarkStart w:id="20" w:name="_Toc428982311"/>
      <w:r>
        <w:rPr>
          <w:lang w:val="ru-RU"/>
        </w:rPr>
        <w:lastRenderedPageBreak/>
        <w:t xml:space="preserve">Таблица </w:t>
      </w:r>
      <w:r>
        <w:t>Users</w:t>
      </w:r>
      <w:bookmarkEnd w:id="20"/>
    </w:p>
    <w:p w14:paraId="73C1D4CB" w14:textId="1541DAA3" w:rsidR="00FB4F54" w:rsidRDefault="00FB4F54" w:rsidP="00FB4F54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Users</w:t>
      </w:r>
      <w:r w:rsidRPr="00FB4F54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3280E0EE" w14:textId="78F6AE78" w:rsidR="00FB4F54" w:rsidRPr="00FB4F54" w:rsidRDefault="00FB4F54" w:rsidP="003555E3">
      <w:pPr>
        <w:pStyle w:val="BodyText"/>
        <w:numPr>
          <w:ilvl w:val="0"/>
          <w:numId w:val="21"/>
        </w:numPr>
        <w:jc w:val="left"/>
        <w:rPr>
          <w:lang w:val="ru-RU"/>
        </w:rPr>
      </w:pPr>
      <w:r>
        <w:t>ID</w:t>
      </w:r>
      <w:r w:rsidRPr="00FB4F54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FB4F54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FB4F54">
        <w:rPr>
          <w:lang w:val="ru-RU"/>
        </w:rPr>
        <w:t>.</w:t>
      </w:r>
    </w:p>
    <w:p w14:paraId="2A902CA1" w14:textId="1DCA1810" w:rsidR="00FB4F54" w:rsidRDefault="00FB4F54" w:rsidP="003555E3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FirstName</w:t>
      </w:r>
      <w:proofErr w:type="spellEnd"/>
      <w:r w:rsidRPr="00FB4F54">
        <w:rPr>
          <w:lang w:val="ru-RU"/>
        </w:rPr>
        <w:t xml:space="preserve"> – </w:t>
      </w:r>
      <w:r>
        <w:rPr>
          <w:lang w:val="ru-RU"/>
        </w:rPr>
        <w:t xml:space="preserve">имя пользователя. Тип: </w:t>
      </w:r>
      <w:proofErr w:type="spellStart"/>
      <w:r>
        <w:t>nvarchar</w:t>
      </w:r>
      <w:proofErr w:type="spellEnd"/>
      <w:r w:rsidRPr="00FB4F54">
        <w:rPr>
          <w:lang w:val="ru-RU"/>
        </w:rPr>
        <w:t>(</w:t>
      </w:r>
      <w:r>
        <w:t>max</w:t>
      </w:r>
      <w:r w:rsidRPr="00FB4F54">
        <w:rPr>
          <w:lang w:val="ru-RU"/>
        </w:rPr>
        <w:t>)</w:t>
      </w:r>
      <w:r>
        <w:rPr>
          <w:lang w:val="ru-RU"/>
        </w:rPr>
        <w:t xml:space="preserve">, </w:t>
      </w:r>
      <w:commentRangeStart w:id="21"/>
      <w:r>
        <w:rPr>
          <w:lang w:val="ru-RU"/>
        </w:rPr>
        <w:t xml:space="preserve">не может быть </w:t>
      </w:r>
      <w:r>
        <w:t>null</w:t>
      </w:r>
      <w:r w:rsidRPr="00FB4F54">
        <w:rPr>
          <w:lang w:val="ru-RU"/>
        </w:rPr>
        <w:t>.</w:t>
      </w:r>
      <w:commentRangeEnd w:id="21"/>
      <w:r w:rsidR="00D40838">
        <w:rPr>
          <w:rStyle w:val="CommentReference"/>
          <w:rFonts w:ascii="Times New Roman" w:hAnsi="Times New Roman"/>
          <w:color w:val="auto"/>
        </w:rPr>
        <w:commentReference w:id="21"/>
      </w:r>
    </w:p>
    <w:p w14:paraId="6D09D09D" w14:textId="1B80610D" w:rsidR="00FB4F54" w:rsidRDefault="00FB4F54" w:rsidP="003555E3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LastName</w:t>
      </w:r>
      <w:proofErr w:type="spellEnd"/>
      <w:r w:rsidRPr="00FB4F54">
        <w:rPr>
          <w:lang w:val="ru-RU"/>
        </w:rPr>
        <w:t xml:space="preserve"> – </w:t>
      </w:r>
      <w:r>
        <w:rPr>
          <w:lang w:val="ru-RU"/>
        </w:rPr>
        <w:t xml:space="preserve">фамилия пользователя. Тип: </w:t>
      </w:r>
      <w:proofErr w:type="spellStart"/>
      <w:r>
        <w:t>nvarchar</w:t>
      </w:r>
      <w:proofErr w:type="spellEnd"/>
      <w:r w:rsidRPr="00FB4F54">
        <w:rPr>
          <w:lang w:val="ru-RU"/>
        </w:rPr>
        <w:t>(</w:t>
      </w:r>
      <w:r>
        <w:t>max</w:t>
      </w:r>
      <w:r w:rsidRPr="00FB4F54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FB4F54">
        <w:rPr>
          <w:lang w:val="ru-RU"/>
        </w:rPr>
        <w:t>.</w:t>
      </w:r>
    </w:p>
    <w:p w14:paraId="2718036B" w14:textId="09B07D86" w:rsidR="00FB4F54" w:rsidRPr="00FB4F54" w:rsidRDefault="00FB4F54" w:rsidP="003555E3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RoleID</w:t>
      </w:r>
      <w:proofErr w:type="spellEnd"/>
      <w:r w:rsidRPr="00FB4F54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Roles</w:t>
      </w:r>
      <w:r w:rsidRPr="00FB4F54">
        <w:rPr>
          <w:lang w:val="ru-RU"/>
        </w:rPr>
        <w:t xml:space="preserve">. </w:t>
      </w:r>
      <w:r>
        <w:rPr>
          <w:lang w:val="ru-RU"/>
        </w:rPr>
        <w:t xml:space="preserve">Определяет права пользователя в системе. Тип: </w:t>
      </w:r>
      <w:proofErr w:type="spellStart"/>
      <w:r>
        <w:t>int</w:t>
      </w:r>
      <w:proofErr w:type="spellEnd"/>
      <w: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458490B6" w14:textId="5CB925CA" w:rsidR="00FB4F54" w:rsidRDefault="00FB4F54" w:rsidP="003555E3">
      <w:pPr>
        <w:pStyle w:val="BodyText"/>
        <w:numPr>
          <w:ilvl w:val="0"/>
          <w:numId w:val="21"/>
        </w:numPr>
        <w:jc w:val="left"/>
        <w:rPr>
          <w:lang w:val="ru-RU"/>
        </w:rPr>
      </w:pPr>
      <w:commentRangeStart w:id="22"/>
      <w:r>
        <w:t>Email</w:t>
      </w:r>
      <w:r w:rsidRPr="00FB4F54">
        <w:rPr>
          <w:lang w:val="ru-RU"/>
        </w:rPr>
        <w:t xml:space="preserve"> – </w:t>
      </w:r>
      <w:r>
        <w:rPr>
          <w:lang w:val="ru-RU"/>
        </w:rPr>
        <w:t xml:space="preserve">адрес электронной почты пользователя. Тип: </w:t>
      </w:r>
      <w:proofErr w:type="spellStart"/>
      <w:r>
        <w:t>nvarchar</w:t>
      </w:r>
      <w:proofErr w:type="spellEnd"/>
      <w:r w:rsidRPr="00FB4F54">
        <w:rPr>
          <w:lang w:val="ru-RU"/>
        </w:rPr>
        <w:t>(</w:t>
      </w:r>
      <w:r>
        <w:t>max</w:t>
      </w:r>
      <w:r w:rsidRPr="00FB4F54">
        <w:rPr>
          <w:lang w:val="ru-RU"/>
        </w:rPr>
        <w:t xml:space="preserve">), </w:t>
      </w:r>
      <w:r>
        <w:rPr>
          <w:lang w:val="ru-RU"/>
        </w:rPr>
        <w:t xml:space="preserve">не может быть </w:t>
      </w:r>
      <w:r>
        <w:t>null</w:t>
      </w:r>
      <w:r w:rsidRPr="00FB4F54">
        <w:rPr>
          <w:lang w:val="ru-RU"/>
        </w:rPr>
        <w:t>.</w:t>
      </w:r>
      <w:commentRangeEnd w:id="22"/>
      <w:r>
        <w:rPr>
          <w:rStyle w:val="CommentReference"/>
          <w:rFonts w:ascii="Times New Roman" w:hAnsi="Times New Roman"/>
          <w:color w:val="auto"/>
        </w:rPr>
        <w:commentReference w:id="22"/>
      </w:r>
    </w:p>
    <w:p w14:paraId="02168B3C" w14:textId="4010BEC4" w:rsidR="00FB4F54" w:rsidRDefault="00FA3585" w:rsidP="00FA3585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D732BA2" wp14:editId="265DDC2A">
            <wp:extent cx="277177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09D3" w14:textId="2A1935A2" w:rsidR="00FA3585" w:rsidRPr="00D15238" w:rsidRDefault="00FA3585" w:rsidP="00FA3585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6.1 – Таблица </w:t>
      </w:r>
      <w:r>
        <w:t>Users</w:t>
      </w:r>
    </w:p>
    <w:p w14:paraId="2631FB26" w14:textId="5391D0B5" w:rsidR="00B41790" w:rsidRDefault="00D15238" w:rsidP="00B41790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>Таблица пользователей системы содержит минимально-необходимую информацию</w:t>
      </w:r>
      <w:r w:rsidRPr="00D15238">
        <w:rPr>
          <w:lang w:val="ru-RU"/>
        </w:rPr>
        <w:t xml:space="preserve"> </w:t>
      </w:r>
      <w:r>
        <w:rPr>
          <w:lang w:val="ru-RU"/>
        </w:rPr>
        <w:t>о пользователях системы. Таблица не является окончательно утвержденной и список полей может быть дополнен.</w:t>
      </w:r>
    </w:p>
    <w:p w14:paraId="2B110C71" w14:textId="48170DBD" w:rsidR="00D15238" w:rsidRDefault="00D1523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3776D876" w14:textId="597498B1" w:rsidR="00D15238" w:rsidRDefault="00D15238" w:rsidP="00D15238">
      <w:pPr>
        <w:pStyle w:val="Heading1"/>
      </w:pPr>
      <w:bookmarkStart w:id="23" w:name="_Toc428982312"/>
      <w:r>
        <w:rPr>
          <w:lang w:val="ru-RU"/>
        </w:rPr>
        <w:lastRenderedPageBreak/>
        <w:t xml:space="preserve">Таблица </w:t>
      </w:r>
      <w:r>
        <w:t>Roles</w:t>
      </w:r>
      <w:bookmarkEnd w:id="23"/>
    </w:p>
    <w:p w14:paraId="20D9AAA7" w14:textId="488202F8" w:rsidR="00D15238" w:rsidRDefault="00D15238" w:rsidP="00D1523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Roles</w:t>
      </w:r>
      <w:r w:rsidRPr="00D15238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3C314071" w14:textId="2EF2C9DA" w:rsidR="00D15238" w:rsidRPr="00D15238" w:rsidRDefault="00D15238" w:rsidP="003555E3">
      <w:pPr>
        <w:pStyle w:val="BodyText"/>
        <w:numPr>
          <w:ilvl w:val="0"/>
          <w:numId w:val="22"/>
        </w:numPr>
        <w:jc w:val="left"/>
        <w:rPr>
          <w:lang w:val="ru-RU"/>
        </w:rPr>
      </w:pPr>
      <w:r>
        <w:t>ID</w:t>
      </w:r>
      <w:r w:rsidRPr="00D15238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D15238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D15238">
        <w:rPr>
          <w:lang w:val="ru-RU"/>
        </w:rPr>
        <w:t>.</w:t>
      </w:r>
    </w:p>
    <w:p w14:paraId="42EA3B53" w14:textId="7B0F3E2A" w:rsidR="00D15238" w:rsidRDefault="00D15238" w:rsidP="003555E3">
      <w:pPr>
        <w:pStyle w:val="BodyText"/>
        <w:numPr>
          <w:ilvl w:val="0"/>
          <w:numId w:val="22"/>
        </w:numPr>
        <w:jc w:val="left"/>
        <w:rPr>
          <w:lang w:val="ru-RU"/>
        </w:rPr>
      </w:pPr>
      <w:r>
        <w:t>Name</w:t>
      </w:r>
      <w:r w:rsidRPr="00D15238">
        <w:rPr>
          <w:lang w:val="ru-RU"/>
        </w:rPr>
        <w:t xml:space="preserve"> – </w:t>
      </w:r>
      <w:r>
        <w:rPr>
          <w:lang w:val="ru-RU"/>
        </w:rPr>
        <w:t xml:space="preserve">название роли. Тип: </w:t>
      </w:r>
      <w:proofErr w:type="spellStart"/>
      <w:r>
        <w:t>nvarchar</w:t>
      </w:r>
      <w:proofErr w:type="spellEnd"/>
      <w:r w:rsidRPr="00D15238">
        <w:rPr>
          <w:lang w:val="ru-RU"/>
        </w:rPr>
        <w:t>(</w:t>
      </w:r>
      <w:r>
        <w:t>max</w:t>
      </w:r>
      <w:r w:rsidRPr="00D15238">
        <w:rPr>
          <w:lang w:val="ru-RU"/>
        </w:rPr>
        <w:t>)</w:t>
      </w:r>
      <w:r>
        <w:rPr>
          <w:lang w:val="ru-RU"/>
        </w:rPr>
        <w:t xml:space="preserve">, </w:t>
      </w:r>
      <w:commentRangeStart w:id="24"/>
      <w:r>
        <w:rPr>
          <w:lang w:val="ru-RU"/>
        </w:rPr>
        <w:t xml:space="preserve">не может быть </w:t>
      </w:r>
      <w:r>
        <w:t>null</w:t>
      </w:r>
      <w:commentRangeEnd w:id="24"/>
      <w:r>
        <w:rPr>
          <w:rStyle w:val="CommentReference"/>
          <w:rFonts w:ascii="Times New Roman" w:hAnsi="Times New Roman"/>
          <w:color w:val="auto"/>
        </w:rPr>
        <w:commentReference w:id="24"/>
      </w:r>
      <w:r w:rsidRPr="00D15238">
        <w:rPr>
          <w:lang w:val="ru-RU"/>
        </w:rPr>
        <w:t>.</w:t>
      </w:r>
    </w:p>
    <w:p w14:paraId="7E2A0386" w14:textId="2753FB94" w:rsidR="00D15238" w:rsidRDefault="00D15238" w:rsidP="003555E3">
      <w:pPr>
        <w:pStyle w:val="BodyText"/>
        <w:numPr>
          <w:ilvl w:val="0"/>
          <w:numId w:val="22"/>
        </w:numPr>
        <w:jc w:val="left"/>
        <w:rPr>
          <w:lang w:val="ru-RU"/>
        </w:rPr>
      </w:pPr>
      <w:r>
        <w:t>Description</w:t>
      </w:r>
      <w:r w:rsidRPr="00D15238">
        <w:rPr>
          <w:lang w:val="ru-RU"/>
        </w:rPr>
        <w:t xml:space="preserve"> – </w:t>
      </w:r>
      <w:r>
        <w:rPr>
          <w:lang w:val="ru-RU"/>
        </w:rPr>
        <w:t xml:space="preserve">описание роли. Тип: </w:t>
      </w:r>
      <w:proofErr w:type="spellStart"/>
      <w:r>
        <w:t>nvarchar</w:t>
      </w:r>
      <w:proofErr w:type="spellEnd"/>
      <w:r w:rsidRPr="00D15238">
        <w:rPr>
          <w:lang w:val="ru-RU"/>
        </w:rPr>
        <w:t>(</w:t>
      </w:r>
      <w:r>
        <w:t>max</w:t>
      </w:r>
      <w:r w:rsidRPr="00D15238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D15238">
        <w:rPr>
          <w:lang w:val="ru-RU"/>
        </w:rPr>
        <w:t>.</w:t>
      </w:r>
    </w:p>
    <w:p w14:paraId="7D7C41E6" w14:textId="77777777" w:rsidR="00D15238" w:rsidRDefault="00D15238" w:rsidP="00D15238">
      <w:pPr>
        <w:pStyle w:val="BodyText"/>
        <w:ind w:left="720"/>
        <w:jc w:val="left"/>
        <w:rPr>
          <w:lang w:val="ru-RU"/>
        </w:rPr>
      </w:pPr>
    </w:p>
    <w:p w14:paraId="5BE71629" w14:textId="66365D04" w:rsidR="00D15238" w:rsidRDefault="00D15238" w:rsidP="00D15238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4E9B46C8" wp14:editId="35F748D0">
            <wp:extent cx="266700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3D5B" w14:textId="57CA0DB2" w:rsidR="00D15238" w:rsidRPr="00D15238" w:rsidRDefault="00D15238" w:rsidP="00D15238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7.1 – Таблица </w:t>
      </w:r>
      <w:r>
        <w:t>Roles</w:t>
      </w:r>
    </w:p>
    <w:p w14:paraId="696B6336" w14:textId="30888290" w:rsidR="00D15238" w:rsidRPr="00D15238" w:rsidRDefault="004057F9" w:rsidP="00D1523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Таблицы </w:t>
      </w:r>
      <w:r>
        <w:t>Roles</w:t>
      </w:r>
      <w:r w:rsidRPr="004057F9">
        <w:rPr>
          <w:lang w:val="ru-RU"/>
        </w:rPr>
        <w:t xml:space="preserve"> </w:t>
      </w:r>
      <w:r>
        <w:rPr>
          <w:lang w:val="ru-RU"/>
        </w:rPr>
        <w:t xml:space="preserve">содержит описание ролей пользователей системы. </w:t>
      </w:r>
      <w:r w:rsidR="00D15238">
        <w:rPr>
          <w:lang w:val="ru-RU"/>
        </w:rPr>
        <w:t xml:space="preserve">Предполагается, что таблица </w:t>
      </w:r>
      <w:r w:rsidR="00D15238">
        <w:t>Roles</w:t>
      </w:r>
      <w:r w:rsidR="00D15238" w:rsidRPr="00D15238">
        <w:rPr>
          <w:lang w:val="ru-RU"/>
        </w:rPr>
        <w:t xml:space="preserve"> </w:t>
      </w:r>
      <w:r w:rsidR="00D15238">
        <w:rPr>
          <w:lang w:val="ru-RU"/>
        </w:rPr>
        <w:t xml:space="preserve">будет содержать </w:t>
      </w:r>
      <w:r>
        <w:rPr>
          <w:lang w:val="ru-RU"/>
        </w:rPr>
        <w:t>2 роли: Администратор и Сотрудник.</w:t>
      </w:r>
    </w:p>
    <w:p w14:paraId="332786D6" w14:textId="281A075A" w:rsidR="00E576B2" w:rsidRDefault="00E576B2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183F7B50" w14:textId="77777777" w:rsidR="00E576B2" w:rsidRPr="00D15238" w:rsidRDefault="00E576B2" w:rsidP="00E576B2">
      <w:pPr>
        <w:pStyle w:val="BodyText"/>
        <w:ind w:left="360"/>
        <w:jc w:val="left"/>
        <w:rPr>
          <w:lang w:val="ru-RU"/>
        </w:rPr>
      </w:pPr>
    </w:p>
    <w:p w14:paraId="29445C43" w14:textId="77777777" w:rsidR="00907B03" w:rsidRPr="00A340E1" w:rsidRDefault="00907B03" w:rsidP="00230B94">
      <w:pPr>
        <w:pStyle w:val="BodyText"/>
        <w:jc w:val="left"/>
        <w:rPr>
          <w:lang w:val="ru-RU"/>
        </w:rPr>
      </w:pPr>
    </w:p>
    <w:p w14:paraId="434F20BB" w14:textId="77777777" w:rsidR="00907B03" w:rsidRPr="00A340E1" w:rsidRDefault="00907B03" w:rsidP="00230B94">
      <w:pPr>
        <w:pStyle w:val="BodyText"/>
        <w:jc w:val="left"/>
        <w:rPr>
          <w:lang w:val="ru-RU"/>
        </w:rPr>
      </w:pPr>
    </w:p>
    <w:sectPr w:rsidR="00907B03" w:rsidRPr="00A340E1" w:rsidSect="005B4AE6">
      <w:footerReference w:type="default" r:id="rId21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Elena Ilyina" w:date="2015-09-01T16:18:00Z" w:initials="EI">
    <w:p w14:paraId="164A8A90" w14:textId="77777777" w:rsidR="00D15238" w:rsidRPr="00B10D17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B10D17">
        <w:rPr>
          <w:lang w:val="ru-RU"/>
        </w:rPr>
        <w:t xml:space="preserve">. </w:t>
      </w:r>
      <w:r>
        <w:rPr>
          <w:lang w:val="ru-RU"/>
        </w:rPr>
        <w:t>Сейчас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в базе все </w:t>
      </w:r>
      <w:r>
        <w:t>Name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могут быть </w:t>
      </w:r>
      <w:r>
        <w:t>null</w:t>
      </w:r>
      <w:r>
        <w:rPr>
          <w:lang w:val="ru-RU"/>
        </w:rPr>
        <w:t>.</w:t>
      </w:r>
    </w:p>
  </w:comment>
  <w:comment w:id="11" w:author="Elena Ilyina" w:date="2015-09-01T16:19:00Z" w:initials="EI">
    <w:p w14:paraId="44B267EA" w14:textId="77777777" w:rsidR="00D15238" w:rsidRPr="00B10D17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B10D17">
        <w:rPr>
          <w:lang w:val="ru-RU"/>
        </w:rPr>
        <w:t xml:space="preserve">. </w:t>
      </w:r>
      <w:r>
        <w:rPr>
          <w:lang w:val="ru-RU"/>
        </w:rPr>
        <w:t>Сейчас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в базе все </w:t>
      </w:r>
      <w:r>
        <w:t>Name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могут быть </w:t>
      </w:r>
      <w:r>
        <w:t>null</w:t>
      </w:r>
      <w:r>
        <w:rPr>
          <w:lang w:val="ru-RU"/>
        </w:rPr>
        <w:t>.</w:t>
      </w:r>
    </w:p>
  </w:comment>
  <w:comment w:id="12" w:author="Elena Ilyina" w:date="2015-09-01T16:30:00Z" w:initials="EI">
    <w:p w14:paraId="5C05219A" w14:textId="7DD09091" w:rsidR="00D15238" w:rsidRPr="00F8589F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850511">
        <w:rPr>
          <w:lang w:val="ru-RU"/>
        </w:rPr>
        <w:t xml:space="preserve"> </w:t>
      </w:r>
      <w:r>
        <w:rPr>
          <w:lang w:val="ru-RU"/>
        </w:rPr>
        <w:t xml:space="preserve">и базе. Сейчас там </w:t>
      </w:r>
      <w:proofErr w:type="spellStart"/>
      <w:r>
        <w:t>datetime</w:t>
      </w:r>
      <w:proofErr w:type="spellEnd"/>
      <w:r>
        <w:rPr>
          <w:lang w:val="ru-RU"/>
        </w:rPr>
        <w:t xml:space="preserve">, который может быть </w:t>
      </w:r>
      <w:r>
        <w:t>null</w:t>
      </w:r>
      <w:r w:rsidRPr="00F8589F">
        <w:rPr>
          <w:lang w:val="ru-RU"/>
        </w:rPr>
        <w:t>.</w:t>
      </w:r>
    </w:p>
  </w:comment>
  <w:comment w:id="13" w:author="Elena Ilyina" w:date="2015-09-01T16:31:00Z" w:initials="EI">
    <w:p w14:paraId="04E440E2" w14:textId="4B5B5790" w:rsidR="00D15238" w:rsidRPr="00F8589F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  <w:lang w:val="ru-RU"/>
        </w:rPr>
        <w:t xml:space="preserve">Нужно исправить в </w:t>
      </w:r>
      <w:r>
        <w:rPr>
          <w:rStyle w:val="CommentReference"/>
        </w:rPr>
        <w:t>DAL</w:t>
      </w:r>
      <w:r w:rsidRPr="00850511">
        <w:rPr>
          <w:rStyle w:val="CommentReference"/>
          <w:lang w:val="ru-RU"/>
        </w:rPr>
        <w:t xml:space="preserve"> </w:t>
      </w:r>
      <w:r>
        <w:rPr>
          <w:rStyle w:val="CommentReference"/>
          <w:lang w:val="ru-RU"/>
        </w:rPr>
        <w:t xml:space="preserve">и базе. Сейчас там </w:t>
      </w:r>
      <w:proofErr w:type="spellStart"/>
      <w:r>
        <w:rPr>
          <w:rStyle w:val="CommentReference"/>
        </w:rPr>
        <w:t>datetime</w:t>
      </w:r>
      <w:proofErr w:type="spellEnd"/>
      <w:r w:rsidRPr="00F8589F">
        <w:rPr>
          <w:rStyle w:val="CommentReference"/>
          <w:lang w:val="ru-RU"/>
        </w:rPr>
        <w:t>.</w:t>
      </w:r>
    </w:p>
  </w:comment>
  <w:comment w:id="15" w:author="Elena Ilyina" w:date="2015-09-02T14:27:00Z" w:initials="EI">
    <w:p w14:paraId="5004F52A" w14:textId="3F803AFA" w:rsidR="00D15238" w:rsidRPr="0016726C" w:rsidRDefault="00D15238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16726C">
        <w:rPr>
          <w:lang w:val="ru-RU"/>
        </w:rPr>
        <w:t xml:space="preserve">. </w:t>
      </w:r>
      <w:r>
        <w:rPr>
          <w:lang w:val="ru-RU"/>
        </w:rPr>
        <w:t xml:space="preserve">Сейчас там </w:t>
      </w:r>
      <w:proofErr w:type="spellStart"/>
      <w:r>
        <w:t>datetime</w:t>
      </w:r>
      <w:proofErr w:type="spellEnd"/>
      <w:r>
        <w:t>.</w:t>
      </w:r>
    </w:p>
  </w:comment>
  <w:comment w:id="16" w:author="Elena Ilyina" w:date="2015-09-02T14:27:00Z" w:initials="EI">
    <w:p w14:paraId="55864E19" w14:textId="77777777" w:rsidR="00D15238" w:rsidRPr="0016726C" w:rsidRDefault="00D15238" w:rsidP="0016726C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16726C">
        <w:rPr>
          <w:lang w:val="ru-RU"/>
        </w:rPr>
        <w:t xml:space="preserve">. </w:t>
      </w:r>
      <w:r>
        <w:rPr>
          <w:lang w:val="ru-RU"/>
        </w:rPr>
        <w:t xml:space="preserve">Сейчас там </w:t>
      </w:r>
      <w:proofErr w:type="spellStart"/>
      <w:r>
        <w:t>datetime</w:t>
      </w:r>
      <w:proofErr w:type="spellEnd"/>
      <w:r>
        <w:t>.</w:t>
      </w:r>
    </w:p>
  </w:comment>
  <w:comment w:id="17" w:author="Elena Ilyina" w:date="2015-09-02T16:10:00Z" w:initials="EI">
    <w:p w14:paraId="520580A3" w14:textId="55C09113" w:rsidR="00D15238" w:rsidRPr="006A624A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Создать документ с описанием алгоритма бронирования</w:t>
      </w:r>
    </w:p>
  </w:comment>
  <w:comment w:id="19" w:author="Elena Ilyina" w:date="2015-09-02T16:44:00Z" w:initials="EI">
    <w:p w14:paraId="430F7C62" w14:textId="3BAE2E51" w:rsidR="00D15238" w:rsidRPr="00E65BAC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E65BAC">
        <w:rPr>
          <w:lang w:val="ru-RU"/>
        </w:rPr>
        <w:t>.</w:t>
      </w:r>
    </w:p>
  </w:comment>
  <w:comment w:id="21" w:author="Elena Ilyina" w:date="2015-09-02T18:08:00Z" w:initials="EI">
    <w:p w14:paraId="594A6AF0" w14:textId="08593062" w:rsidR="00D15238" w:rsidRPr="00D40838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Исправить в базе</w:t>
      </w:r>
    </w:p>
  </w:comment>
  <w:comment w:id="22" w:author="Elena Ilyina" w:date="2015-09-02T18:08:00Z" w:initials="EI">
    <w:p w14:paraId="68FBC6F6" w14:textId="50D91E61" w:rsidR="00D15238" w:rsidRPr="00FB4F54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в таблицу</w:t>
      </w:r>
    </w:p>
  </w:comment>
  <w:comment w:id="24" w:author="Elena Ilyina" w:date="2015-09-02T18:27:00Z" w:initials="EI">
    <w:p w14:paraId="12D0BD15" w14:textId="1AF32DA0" w:rsidR="00D15238" w:rsidRPr="00D15238" w:rsidRDefault="00D15238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Исправить в базе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4A8A90" w15:done="0"/>
  <w15:commentEx w15:paraId="44B267EA" w15:done="0"/>
  <w15:commentEx w15:paraId="5C05219A" w15:done="0"/>
  <w15:commentEx w15:paraId="04E440E2" w15:done="0"/>
  <w15:commentEx w15:paraId="5004F52A" w15:done="0"/>
  <w15:commentEx w15:paraId="55864E19" w15:done="0"/>
  <w15:commentEx w15:paraId="520580A3" w15:done="0"/>
  <w15:commentEx w15:paraId="430F7C62" w15:done="0"/>
  <w15:commentEx w15:paraId="594A6AF0" w15:done="0"/>
  <w15:commentEx w15:paraId="68FBC6F6" w15:done="0"/>
  <w15:commentEx w15:paraId="12D0BD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7429D" w14:textId="77777777" w:rsidR="003555E3" w:rsidRDefault="003555E3">
      <w:r>
        <w:separator/>
      </w:r>
    </w:p>
  </w:endnote>
  <w:endnote w:type="continuationSeparator" w:id="0">
    <w:p w14:paraId="351C7043" w14:textId="77777777" w:rsidR="003555E3" w:rsidRDefault="0035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7D4F" w14:textId="77777777" w:rsidR="00D15238" w:rsidRPr="002C5F65" w:rsidRDefault="00D15238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15238" w14:paraId="6BEB8D72" w14:textId="77777777" w:rsidTr="003D0FAC">
      <w:tc>
        <w:tcPr>
          <w:tcW w:w="8472" w:type="dxa"/>
        </w:tcPr>
        <w:p w14:paraId="4E6DF8B8" w14:textId="77777777" w:rsidR="00D15238" w:rsidRDefault="00D15238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August 31, 2015</w:t>
          </w:r>
          <w:r>
            <w:fldChar w:fldCharType="end"/>
          </w:r>
          <w:r>
            <w:tab/>
          </w:r>
        </w:p>
      </w:tc>
    </w:tr>
  </w:tbl>
  <w:p w14:paraId="469E501D" w14:textId="77777777" w:rsidR="00D15238" w:rsidRDefault="00D15238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798E218" wp14:editId="2F268B96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D15238" w14:paraId="73D13345" w14:textId="77777777" w:rsidTr="00673DBC">
      <w:tc>
        <w:tcPr>
          <w:tcW w:w="1526" w:type="dxa"/>
          <w:vAlign w:val="center"/>
        </w:tcPr>
        <w:p w14:paraId="0390129E" w14:textId="77777777" w:rsidR="00D15238" w:rsidRPr="007F4104" w:rsidRDefault="00D15238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4926E2A2" w14:textId="77777777" w:rsidR="00D15238" w:rsidRPr="001F1D2E" w:rsidRDefault="00D15238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D15238" w14:paraId="57445BBF" w14:textId="77777777" w:rsidTr="00673DBC">
      <w:tc>
        <w:tcPr>
          <w:tcW w:w="9139" w:type="dxa"/>
          <w:gridSpan w:val="2"/>
        </w:tcPr>
        <w:p w14:paraId="3BA8D6C7" w14:textId="77777777" w:rsidR="00D15238" w:rsidRDefault="00D15238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14:paraId="748084DA" w14:textId="77777777" w:rsidR="00D15238" w:rsidRPr="005B4AE6" w:rsidRDefault="00D15238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4C5BD4D" wp14:editId="60FC1B92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7B769" w14:textId="77777777" w:rsidR="00D15238" w:rsidRPr="00851FAD" w:rsidRDefault="00D15238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056B24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15238" w14:paraId="4C5375D6" w14:textId="77777777" w:rsidTr="005B4AE6">
      <w:tc>
        <w:tcPr>
          <w:tcW w:w="8472" w:type="dxa"/>
        </w:tcPr>
        <w:p w14:paraId="7283FB7A" w14:textId="77777777" w:rsidR="00D15238" w:rsidRDefault="00D15238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14:paraId="38DC7460" w14:textId="77777777" w:rsidR="00D15238" w:rsidRPr="00205D53" w:rsidRDefault="00D1523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2BA9FC2" wp14:editId="0C8FA8A7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E091C" w14:textId="77777777" w:rsidR="003555E3" w:rsidRDefault="003555E3">
      <w:r>
        <w:separator/>
      </w:r>
    </w:p>
  </w:footnote>
  <w:footnote w:type="continuationSeparator" w:id="0">
    <w:p w14:paraId="7ED44A12" w14:textId="77777777" w:rsidR="003555E3" w:rsidRDefault="003555E3">
      <w:r>
        <w:continuationSeparator/>
      </w:r>
    </w:p>
  </w:footnote>
  <w:footnote w:id="1">
    <w:p w14:paraId="76D32D60" w14:textId="01597E16" w:rsidR="00D15238" w:rsidRPr="006A624A" w:rsidRDefault="00D15238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Подробнее в описании алгоритма бронирования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D15238" w:rsidRPr="00347AA1" w14:paraId="5F9DED18" w14:textId="77777777" w:rsidTr="001F3654">
      <w:tc>
        <w:tcPr>
          <w:tcW w:w="8121" w:type="dxa"/>
        </w:tcPr>
        <w:p w14:paraId="462D7B47" w14:textId="77777777" w:rsidR="00D15238" w:rsidRDefault="00D15238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Crowd Programming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59DF1E65" w14:textId="77777777" w:rsidR="00D15238" w:rsidRPr="006B596A" w:rsidRDefault="00D15238" w:rsidP="007F4104">
          <w:pPr>
            <w:pStyle w:val="Header"/>
          </w:pPr>
        </w:p>
      </w:tc>
    </w:tr>
    <w:tr w:rsidR="00D15238" w:rsidRPr="00347AA1" w14:paraId="745D14D8" w14:textId="77777777" w:rsidTr="004B110A">
      <w:trPr>
        <w:trHeight w:val="340"/>
      </w:trPr>
      <w:tc>
        <w:tcPr>
          <w:tcW w:w="8121" w:type="dxa"/>
        </w:tcPr>
        <w:p w14:paraId="489D9AD8" w14:textId="77777777" w:rsidR="00D15238" w:rsidRDefault="00D15238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14:paraId="614A243D" w14:textId="77777777" w:rsidR="00D15238" w:rsidRPr="009618CB" w:rsidRDefault="00D15238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791F57AB" wp14:editId="427345AA">
                <wp:extent cx="457200" cy="16192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F596C2" w14:textId="77777777" w:rsidR="00D15238" w:rsidRPr="005B4AE6" w:rsidRDefault="00D15238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445F0D" wp14:editId="68FF5CD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D1082E"/>
    <w:multiLevelType w:val="hybridMultilevel"/>
    <w:tmpl w:val="E048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52993"/>
    <w:multiLevelType w:val="hybridMultilevel"/>
    <w:tmpl w:val="2716E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C6F2F"/>
    <w:multiLevelType w:val="hybridMultilevel"/>
    <w:tmpl w:val="67FC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46E6C56"/>
    <w:multiLevelType w:val="hybridMultilevel"/>
    <w:tmpl w:val="CA5CA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806EE"/>
    <w:multiLevelType w:val="hybridMultilevel"/>
    <w:tmpl w:val="7304D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FE730CB"/>
    <w:multiLevelType w:val="hybridMultilevel"/>
    <w:tmpl w:val="2ADEE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DE1621B"/>
    <w:multiLevelType w:val="hybridMultilevel"/>
    <w:tmpl w:val="FFB4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7"/>
  </w:num>
  <w:num w:numId="9">
    <w:abstractNumId w:val="2"/>
  </w:num>
  <w:num w:numId="10">
    <w:abstractNumId w:val="12"/>
  </w:num>
  <w:num w:numId="11">
    <w:abstractNumId w:val="21"/>
  </w:num>
  <w:num w:numId="12">
    <w:abstractNumId w:val="13"/>
  </w:num>
  <w:num w:numId="13">
    <w:abstractNumId w:val="3"/>
  </w:num>
  <w:num w:numId="14">
    <w:abstractNumId w:val="16"/>
  </w:num>
  <w:num w:numId="15">
    <w:abstractNumId w:val="15"/>
  </w:num>
  <w:num w:numId="16">
    <w:abstractNumId w:val="8"/>
  </w:num>
  <w:num w:numId="17">
    <w:abstractNumId w:val="18"/>
  </w:num>
  <w:num w:numId="18">
    <w:abstractNumId w:val="11"/>
  </w:num>
  <w:num w:numId="19">
    <w:abstractNumId w:val="20"/>
  </w:num>
  <w:num w:numId="20">
    <w:abstractNumId w:val="5"/>
  </w:num>
  <w:num w:numId="21">
    <w:abstractNumId w:val="6"/>
  </w:num>
  <w:num w:numId="22">
    <w:abstractNumId w:val="14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ena Ilyina">
    <w15:presenceInfo w15:providerId="AD" w15:userId="S-1-5-21-2772791249-4056421456-3424103388-82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56B2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4DD"/>
    <w:rsid w:val="0015371B"/>
    <w:rsid w:val="00157D70"/>
    <w:rsid w:val="001619D5"/>
    <w:rsid w:val="00162437"/>
    <w:rsid w:val="0016726C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19D9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1DB2"/>
    <w:rsid w:val="002228BC"/>
    <w:rsid w:val="00222DC3"/>
    <w:rsid w:val="0022657A"/>
    <w:rsid w:val="00230B94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97F3D"/>
    <w:rsid w:val="002A713E"/>
    <w:rsid w:val="002A7951"/>
    <w:rsid w:val="002C5F65"/>
    <w:rsid w:val="002D0877"/>
    <w:rsid w:val="002D238E"/>
    <w:rsid w:val="002F1996"/>
    <w:rsid w:val="002F27DD"/>
    <w:rsid w:val="002F5D7B"/>
    <w:rsid w:val="00306C0B"/>
    <w:rsid w:val="003144F5"/>
    <w:rsid w:val="00315998"/>
    <w:rsid w:val="0033141B"/>
    <w:rsid w:val="00331A15"/>
    <w:rsid w:val="0033495D"/>
    <w:rsid w:val="003356AE"/>
    <w:rsid w:val="003430AD"/>
    <w:rsid w:val="003438DB"/>
    <w:rsid w:val="00343E07"/>
    <w:rsid w:val="00347AA1"/>
    <w:rsid w:val="003500CF"/>
    <w:rsid w:val="003534EA"/>
    <w:rsid w:val="003555E3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1940"/>
    <w:rsid w:val="003F7F40"/>
    <w:rsid w:val="00400473"/>
    <w:rsid w:val="00400831"/>
    <w:rsid w:val="004057F9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243D"/>
    <w:rsid w:val="0052662C"/>
    <w:rsid w:val="00526E8B"/>
    <w:rsid w:val="00532D0E"/>
    <w:rsid w:val="005400E3"/>
    <w:rsid w:val="005413F6"/>
    <w:rsid w:val="00543C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0898"/>
    <w:rsid w:val="005E40DB"/>
    <w:rsid w:val="005E56AF"/>
    <w:rsid w:val="00603930"/>
    <w:rsid w:val="00617320"/>
    <w:rsid w:val="00621D80"/>
    <w:rsid w:val="00630E7A"/>
    <w:rsid w:val="0065035F"/>
    <w:rsid w:val="0065130F"/>
    <w:rsid w:val="0065513D"/>
    <w:rsid w:val="00673DBC"/>
    <w:rsid w:val="0068062E"/>
    <w:rsid w:val="00680814"/>
    <w:rsid w:val="00681263"/>
    <w:rsid w:val="00692FCC"/>
    <w:rsid w:val="006A624A"/>
    <w:rsid w:val="006A6633"/>
    <w:rsid w:val="006A77BC"/>
    <w:rsid w:val="006B14D0"/>
    <w:rsid w:val="006B4156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0511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32F9"/>
    <w:rsid w:val="008D4230"/>
    <w:rsid w:val="008D4768"/>
    <w:rsid w:val="008E19D0"/>
    <w:rsid w:val="008E2573"/>
    <w:rsid w:val="008E5E15"/>
    <w:rsid w:val="008F627C"/>
    <w:rsid w:val="00907B03"/>
    <w:rsid w:val="0091431F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C139B"/>
    <w:rsid w:val="009C3628"/>
    <w:rsid w:val="009D3BBB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0E1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B1CF3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0D17"/>
    <w:rsid w:val="00B139F6"/>
    <w:rsid w:val="00B215BA"/>
    <w:rsid w:val="00B23CF5"/>
    <w:rsid w:val="00B2599C"/>
    <w:rsid w:val="00B35E17"/>
    <w:rsid w:val="00B41790"/>
    <w:rsid w:val="00B43774"/>
    <w:rsid w:val="00B558D2"/>
    <w:rsid w:val="00B76439"/>
    <w:rsid w:val="00B77276"/>
    <w:rsid w:val="00B779BD"/>
    <w:rsid w:val="00B81A83"/>
    <w:rsid w:val="00B839E0"/>
    <w:rsid w:val="00B861C6"/>
    <w:rsid w:val="00B9484C"/>
    <w:rsid w:val="00BB0780"/>
    <w:rsid w:val="00BB3913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9F9"/>
    <w:rsid w:val="00C03F50"/>
    <w:rsid w:val="00C04907"/>
    <w:rsid w:val="00C06698"/>
    <w:rsid w:val="00C128AE"/>
    <w:rsid w:val="00C13B72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54BC"/>
    <w:rsid w:val="00CD7FAA"/>
    <w:rsid w:val="00CE086A"/>
    <w:rsid w:val="00D14194"/>
    <w:rsid w:val="00D15238"/>
    <w:rsid w:val="00D27C46"/>
    <w:rsid w:val="00D32BC5"/>
    <w:rsid w:val="00D40838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4365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38CC"/>
    <w:rsid w:val="00E16817"/>
    <w:rsid w:val="00E22282"/>
    <w:rsid w:val="00E37B4C"/>
    <w:rsid w:val="00E37BC3"/>
    <w:rsid w:val="00E44576"/>
    <w:rsid w:val="00E473E9"/>
    <w:rsid w:val="00E507C7"/>
    <w:rsid w:val="00E576B2"/>
    <w:rsid w:val="00E64E39"/>
    <w:rsid w:val="00E65BAC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EF1B24"/>
    <w:rsid w:val="00EF2DB8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8589F"/>
    <w:rsid w:val="00F9679B"/>
    <w:rsid w:val="00FA10B6"/>
    <w:rsid w:val="00FA2AE6"/>
    <w:rsid w:val="00FA2E41"/>
    <w:rsid w:val="00FA3585"/>
    <w:rsid w:val="00FB4F54"/>
    <w:rsid w:val="00FC2E4A"/>
    <w:rsid w:val="00FD10BF"/>
    <w:rsid w:val="00FE114F"/>
    <w:rsid w:val="00FE2230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083034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7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7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7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7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FA10B6"/>
    <w:pPr>
      <w:keepLines/>
      <w:spacing w:after="120"/>
      <w:jc w:val="center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DF3EFB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FA10B6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10D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10D1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1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E32F5-AF3E-41CE-971E-5C1035FA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97</TotalTime>
  <Pages>11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13</cp:revision>
  <cp:lastPrinted>2015-08-25T07:59:00Z</cp:lastPrinted>
  <dcterms:created xsi:type="dcterms:W3CDTF">2015-09-02T14:02:00Z</dcterms:created>
  <dcterms:modified xsi:type="dcterms:W3CDTF">2015-09-02T15:37:00Z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