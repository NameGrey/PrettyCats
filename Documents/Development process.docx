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343E07" w:rsidRPr="00343E07" w:rsidRDefault="00343E07" w:rsidP="007D2275">
      <w:pPr>
        <w:pStyle w:val="BodyText"/>
      </w:pPr>
    </w:p>
    <w:p w:rsidR="00343E07" w:rsidRDefault="00343E07" w:rsidP="007D2275">
      <w:pPr>
        <w:pStyle w:val="BodyText"/>
      </w:pPr>
    </w:p>
    <w:p w:rsidR="00222DC3" w:rsidRPr="00114D08" w:rsidRDefault="00343E07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5207FF6E" wp14:editId="17DEFEA6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E473E9" w:rsidP="007F4104">
            <w:pPr>
              <w:pStyle w:val="CommentSubject"/>
            </w:pPr>
            <w:r>
              <w:t>Development process</w:t>
            </w:r>
          </w:p>
          <w:p w:rsidR="008B3B7F" w:rsidRPr="00BC1F22" w:rsidRDefault="00BC1F22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t>Crowd programming</w:t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7B6668">
            <w:pPr>
              <w:pStyle w:val="ProjectName"/>
            </w:pPr>
          </w:p>
        </w:tc>
      </w:tr>
    </w:tbl>
    <w:p w:rsidR="00A01F87" w:rsidRDefault="00A01F87" w:rsidP="007D2275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7D2275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2D17" w:rsidRDefault="00932D17" w:rsidP="007D227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1986" w:rsidRDefault="00081986" w:rsidP="007D2275">
      <w:pPr>
        <w:pStyle w:val="BodyText"/>
      </w:pPr>
    </w:p>
    <w:p w:rsidR="00081986" w:rsidRDefault="00081986" w:rsidP="007D2275">
      <w:pPr>
        <w:pStyle w:val="BodyText"/>
      </w:pPr>
      <w:r>
        <w:br w:type="page"/>
      </w:r>
    </w:p>
    <w:p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:rsidR="004706BE" w:rsidRDefault="004706B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"3-4" \h \z \t "Heading 1,1,Heading 2,2,Appendix Level 1,1,Appendix Level 2,2" </w:instrText>
      </w:r>
      <w:r>
        <w:fldChar w:fldCharType="separate"/>
      </w:r>
      <w:hyperlink w:anchor="_Toc419294329" w:history="1">
        <w:r w:rsidRPr="001A17C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1A17C6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_Toc419294329 \h </w:instrText>
        </w:r>
        <w:r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4706BE" w:rsidRDefault="003D0FA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0" w:history="1">
        <w:r w:rsidR="004706BE" w:rsidRPr="001A17C6">
          <w:rPr>
            <w:rStyle w:val="Hyperlink"/>
            <w:noProof/>
          </w:rPr>
          <w:t>1.1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2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_Toc419294330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D0FAC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19294331" w:history="1">
        <w:r w:rsidR="004706BE" w:rsidRPr="001A17C6">
          <w:rPr>
            <w:rStyle w:val="Hyperlink"/>
            <w:noProof/>
          </w:rPr>
          <w:t>1.1.1</w:t>
        </w:r>
        <w:r w:rsidR="004706BE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3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_Toc419294331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D0FAC">
      <w:pPr>
        <w:pStyle w:val="TOC4"/>
        <w:tabs>
          <w:tab w:val="left" w:pos="160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9294332" w:history="1">
        <w:r w:rsidR="004706BE" w:rsidRPr="001A17C6">
          <w:rPr>
            <w:rStyle w:val="Hyperlink"/>
            <w:noProof/>
          </w:rPr>
          <w:t>1.1.1.1</w:t>
        </w:r>
        <w:r w:rsidR="004706B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4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_Toc419294332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D0FAC">
      <w:pPr>
        <w:pStyle w:val="TOC1"/>
        <w:tabs>
          <w:tab w:val="left" w:pos="1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19294333" w:history="1">
        <w:r w:rsidR="004706BE" w:rsidRPr="001A17C6">
          <w:rPr>
            <w:rStyle w:val="Hyperlink"/>
            <w:noProof/>
          </w:rPr>
          <w:t>Appendix A.</w:t>
        </w:r>
        <w:r w:rsidR="004706BE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1</w:t>
        </w:r>
        <w:r w:rsidR="004706BE" w:rsidRPr="001A17C6">
          <w:rPr>
            <w:rStyle w:val="Hyperlink"/>
            <w:noProof/>
            <w:vertAlign w:val="superscript"/>
          </w:rPr>
          <w:t>st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_Toc419294333 \h </w:instrText>
        </w:r>
        <w:r w:rsidR="004706BE"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 w:rsidR="004706BE">
          <w:rPr>
            <w:noProof/>
            <w:webHidden/>
          </w:rPr>
          <w:fldChar w:fldCharType="end"/>
        </w:r>
      </w:hyperlink>
    </w:p>
    <w:p w:rsidR="004706BE" w:rsidRDefault="003D0FAC">
      <w:pPr>
        <w:pStyle w:val="TOC2"/>
        <w:tabs>
          <w:tab w:val="left" w:pos="1715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4" w:history="1">
        <w:r w:rsidR="004706BE" w:rsidRPr="001A17C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Appendix A.1.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2</w:t>
        </w:r>
        <w:r w:rsidR="004706BE" w:rsidRPr="001A17C6">
          <w:rPr>
            <w:rStyle w:val="Hyperlink"/>
            <w:noProof/>
            <w:vertAlign w:val="superscript"/>
          </w:rPr>
          <w:t>nd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_Toc419294334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7</w:t>
        </w:r>
        <w:r w:rsidR="004706BE">
          <w:rPr>
            <w:noProof/>
            <w:webHidden/>
          </w:rPr>
          <w:fldChar w:fldCharType="end"/>
        </w:r>
      </w:hyperlink>
    </w:p>
    <w:p w:rsidR="00222DC3" w:rsidRPr="00114D08" w:rsidRDefault="004706BE" w:rsidP="007D2275">
      <w:pPr>
        <w:pStyle w:val="BodyText"/>
      </w:pPr>
      <w:r>
        <w:fldChar w:fldCharType="end"/>
      </w:r>
    </w:p>
    <w:p w:rsidR="00222DC3" w:rsidRPr="00114D08" w:rsidRDefault="00222DC3" w:rsidP="007D2275">
      <w:pPr>
        <w:pStyle w:val="BodyText"/>
      </w:pPr>
    </w:p>
    <w:p w:rsidR="00867752" w:rsidRDefault="00222DC3" w:rsidP="007D2275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:rsidR="00C3363B" w:rsidRPr="008E2573" w:rsidRDefault="00A47AB5" w:rsidP="006D794B">
      <w:pPr>
        <w:pStyle w:val="Heading1"/>
      </w:pPr>
      <w:r>
        <w:rPr>
          <w:lang w:val="ru-RU"/>
        </w:rPr>
        <w:lastRenderedPageBreak/>
        <w:t>методология процесса разработки</w:t>
      </w:r>
    </w:p>
    <w:p w:rsidR="00E22282" w:rsidRDefault="00A47AB5" w:rsidP="007D2275">
      <w:pPr>
        <w:pStyle w:val="BodyText"/>
        <w:rPr>
          <w:lang w:val="ru-RU"/>
        </w:rPr>
      </w:pPr>
      <w:r>
        <w:rPr>
          <w:lang w:val="ru-RU"/>
        </w:rPr>
        <w:t xml:space="preserve">Для управления процессами разработки используется методология </w:t>
      </w:r>
      <w:r>
        <w:t>Feature</w:t>
      </w:r>
      <w:r w:rsidRPr="00A47AB5">
        <w:rPr>
          <w:lang w:val="ru-RU"/>
        </w:rPr>
        <w:t xml:space="preserve"> </w:t>
      </w:r>
      <w:r>
        <w:t>Driven</w:t>
      </w:r>
      <w:r w:rsidRPr="00A47AB5">
        <w:rPr>
          <w:lang w:val="ru-RU"/>
        </w:rPr>
        <w:t xml:space="preserve"> </w:t>
      </w:r>
      <w:r>
        <w:t>Development</w:t>
      </w:r>
      <w:r w:rsidR="00C17200" w:rsidRPr="00C17200">
        <w:rPr>
          <w:lang w:val="ru-RU"/>
        </w:rPr>
        <w:t xml:space="preserve"> (</w:t>
      </w:r>
      <w:r w:rsidR="00C17200">
        <w:t>FDD</w:t>
      </w:r>
      <w:r w:rsidR="00C17200" w:rsidRPr="00C17200">
        <w:rPr>
          <w:lang w:val="ru-RU"/>
        </w:rPr>
        <w:t>)</w:t>
      </w:r>
      <w:r>
        <w:rPr>
          <w:lang w:val="ru-RU"/>
        </w:rPr>
        <w:t>.</w:t>
      </w:r>
    </w:p>
    <w:p w:rsidR="00C17200" w:rsidRDefault="00C17200" w:rsidP="007D2275">
      <w:pPr>
        <w:pStyle w:val="BodyText"/>
        <w:rPr>
          <w:lang w:val="ru-RU"/>
        </w:rPr>
      </w:pPr>
      <w:r>
        <w:t>FDD</w:t>
      </w:r>
      <w:r>
        <w:rPr>
          <w:lang w:val="ru-RU"/>
        </w:rPr>
        <w:t xml:space="preserve"> – это итеративная методология разработки программного обеспечения, которая принимает за основу важную для заказчика функциональность разрабатываемого программного обеспечения. Основной целью методологии является разработка реального, работающего программного обеспечения в поставленные сроки.</w:t>
      </w:r>
    </w:p>
    <w:p w:rsidR="00C17200" w:rsidRPr="000010A1" w:rsidRDefault="00C17200" w:rsidP="007D2275">
      <w:pPr>
        <w:pStyle w:val="BodyText"/>
        <w:rPr>
          <w:lang w:val="ru-RU"/>
        </w:rPr>
      </w:pPr>
      <w:r>
        <w:t>FDD</w:t>
      </w:r>
      <w:r w:rsidRPr="00C17200">
        <w:rPr>
          <w:lang w:val="ru-RU"/>
        </w:rPr>
        <w:t xml:space="preserve"> </w:t>
      </w:r>
      <w:r>
        <w:rPr>
          <w:lang w:val="ru-RU"/>
        </w:rPr>
        <w:t>построена на основе лучших практик в разработке программного обеспечения</w:t>
      </w:r>
      <w:r w:rsidR="000010A1" w:rsidRPr="000010A1">
        <w:rPr>
          <w:lang w:val="ru-RU"/>
        </w:rPr>
        <w:t>: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Объектное моделирование предметной области.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Разработка по функциям – любая функция, которая оценивается больше 2х недель, разбивается на подфункции.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Индивидуальное владение классом(кодом) – над каждым участком кода одновременно работает только один разработчик, который отвечает за его согласованность с остальной системой и производительность.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Команда по проектированию интерфейсов и функций – небольшая, динамически формируемая команда разработчиков, занимающаяся небольшой подзадачей. Позволяет нескольким разработчикам участвовать в разработке контрактов функций и повышает общий уровень знаний разработчиков о работе всей системы. </w:t>
      </w:r>
    </w:p>
    <w:p w:rsidR="00C17200" w:rsidRDefault="00C17200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Проверка кода – обеспечивают хорошее качество кода.</w:t>
      </w:r>
    </w:p>
    <w:p w:rsidR="00C17200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Конфигурационное управление – помогает определять ответственность классов за функционал и поддерживать историю изменения кода при добавлении и изменении функционала.</w:t>
      </w:r>
    </w:p>
    <w:p w:rsidR="00ED1D3D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 xml:space="preserve">Регулярные </w:t>
      </w:r>
      <w:r w:rsidR="005B11E7">
        <w:rPr>
          <w:lang w:val="ru-RU"/>
        </w:rPr>
        <w:t>сборки (</w:t>
      </w:r>
      <w:proofErr w:type="spellStart"/>
      <w:r w:rsidR="005B11E7">
        <w:rPr>
          <w:lang w:val="ru-RU"/>
        </w:rPr>
        <w:t>билды</w:t>
      </w:r>
      <w:proofErr w:type="spellEnd"/>
      <w:r w:rsidR="005B11E7">
        <w:rPr>
          <w:lang w:val="ru-RU"/>
        </w:rPr>
        <w:t>)</w:t>
      </w:r>
      <w:r>
        <w:rPr>
          <w:lang w:val="ru-RU"/>
        </w:rPr>
        <w:t xml:space="preserve"> – гарантирует наличие актуальной версии системы для показа заказчику.</w:t>
      </w:r>
    </w:p>
    <w:p w:rsidR="00ED1D3D" w:rsidRDefault="00ED1D3D" w:rsidP="00C17200">
      <w:pPr>
        <w:pStyle w:val="BodyText"/>
        <w:numPr>
          <w:ilvl w:val="0"/>
          <w:numId w:val="40"/>
        </w:numPr>
        <w:rPr>
          <w:lang w:val="ru-RU"/>
        </w:rPr>
      </w:pPr>
      <w:r>
        <w:rPr>
          <w:lang w:val="ru-RU"/>
        </w:rPr>
        <w:t>Прозрачность процессов и планов разработки для заказчика.</w:t>
      </w:r>
    </w:p>
    <w:p w:rsidR="00C17200" w:rsidRDefault="005B11E7" w:rsidP="005B11E7">
      <w:pPr>
        <w:pStyle w:val="BodyText"/>
        <w:rPr>
          <w:lang w:val="ru-RU"/>
        </w:rPr>
      </w:pPr>
      <w:r>
        <w:rPr>
          <w:lang w:val="ru-RU"/>
        </w:rPr>
        <w:t xml:space="preserve">Основные этапы разработки программного обеспечения по </w:t>
      </w:r>
      <w:r>
        <w:t>FDD</w:t>
      </w:r>
      <w:r>
        <w:rPr>
          <w:lang w:val="ru-RU"/>
        </w:rPr>
        <w:t>: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Разработка </w:t>
      </w:r>
      <w:r w:rsidR="00457927">
        <w:rPr>
          <w:lang w:val="ru-RU"/>
        </w:rPr>
        <w:t>архитектуры</w:t>
      </w:r>
      <w:r>
        <w:rPr>
          <w:lang w:val="ru-RU"/>
        </w:rPr>
        <w:t xml:space="preserve"> приложения.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Составление списка функций/задач.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Составление плана разработки функций – устанавливается приоритет, зависимости между задачами.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Проектирование функций/задач.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Анализ.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Дизайн.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Проверка дизайна.</w:t>
      </w:r>
    </w:p>
    <w:p w:rsidR="005B11E7" w:rsidRDefault="005B11E7" w:rsidP="005B11E7">
      <w:pPr>
        <w:pStyle w:val="BodyText"/>
        <w:numPr>
          <w:ilvl w:val="0"/>
          <w:numId w:val="41"/>
        </w:numPr>
        <w:rPr>
          <w:lang w:val="ru-RU"/>
        </w:rPr>
      </w:pPr>
      <w:r>
        <w:rPr>
          <w:lang w:val="ru-RU"/>
        </w:rPr>
        <w:t>Реализация функций/задач.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Написание кода.</w:t>
      </w:r>
    </w:p>
    <w:p w:rsidR="005B11E7" w:rsidRDefault="005B11E7" w:rsidP="005B11E7">
      <w:pPr>
        <w:pStyle w:val="BodyText"/>
        <w:numPr>
          <w:ilvl w:val="1"/>
          <w:numId w:val="41"/>
        </w:numPr>
        <w:rPr>
          <w:lang w:val="ru-RU"/>
        </w:rPr>
      </w:pPr>
      <w:r>
        <w:rPr>
          <w:lang w:val="ru-RU"/>
        </w:rPr>
        <w:t>Проверка кода.</w:t>
      </w:r>
    </w:p>
    <w:p w:rsidR="005B11E7" w:rsidRPr="005B11E7" w:rsidRDefault="005B11E7" w:rsidP="005B11E7">
      <w:pPr>
        <w:pStyle w:val="BodyText"/>
        <w:ind w:left="720"/>
        <w:rPr>
          <w:lang w:val="ru-RU"/>
        </w:rPr>
      </w:pPr>
      <w:r w:rsidRPr="005B11E7">
        <w:t xml:space="preserve">5.3. </w:t>
      </w:r>
      <w:r>
        <w:rPr>
          <w:lang w:val="ru-RU"/>
        </w:rPr>
        <w:t>Включение в сборку.</w:t>
      </w:r>
    </w:p>
    <w:p w:rsidR="005B11E7" w:rsidRDefault="003903E5" w:rsidP="00681263">
      <w:pPr>
        <w:pStyle w:val="BodyText"/>
        <w:jc w:val="center"/>
      </w:pPr>
      <w:r>
        <w:object w:dxaOrig="10831" w:dyaOrig="14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63.5pt" o:ole="">
            <v:imagedata r:id="rId12" o:title=""/>
          </v:shape>
          <o:OLEObject Type="Embed" ProgID="Visio.Drawing.15" ShapeID="_x0000_i1025" DrawAspect="Content" ObjectID="_1502116428" r:id="rId13"/>
        </w:object>
      </w:r>
    </w:p>
    <w:p w:rsidR="00681263" w:rsidRPr="00113FD1" w:rsidRDefault="00681263" w:rsidP="00681263">
      <w:pPr>
        <w:pStyle w:val="BodyText"/>
        <w:jc w:val="center"/>
        <w:rPr>
          <w:lang w:val="ru-RU"/>
        </w:rPr>
      </w:pPr>
      <w:r>
        <w:rPr>
          <w:lang w:val="ru-RU"/>
        </w:rPr>
        <w:t xml:space="preserve">Рисунок 1 - Основные этапы разработки Программного обеспечения по методологии </w:t>
      </w:r>
      <w:r>
        <w:t>FDD</w:t>
      </w:r>
    </w:p>
    <w:p w:rsidR="003903E5" w:rsidRDefault="003903E5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C17200" w:rsidRDefault="00457927" w:rsidP="00457927">
      <w:pPr>
        <w:pStyle w:val="Heading2"/>
        <w:rPr>
          <w:lang w:val="ru-RU"/>
        </w:rPr>
      </w:pPr>
      <w:r>
        <w:rPr>
          <w:lang w:val="ru-RU"/>
        </w:rPr>
        <w:lastRenderedPageBreak/>
        <w:t>Разработка архитектуры системы</w:t>
      </w:r>
    </w:p>
    <w:p w:rsidR="00457927" w:rsidRDefault="00457927" w:rsidP="007D2275">
      <w:pPr>
        <w:pStyle w:val="BodyText"/>
        <w:rPr>
          <w:lang w:val="ru-RU"/>
        </w:rPr>
      </w:pPr>
      <w:r>
        <w:rPr>
          <w:lang w:val="ru-RU"/>
        </w:rPr>
        <w:t xml:space="preserve">Разработка архитектуры </w:t>
      </w:r>
      <w:r w:rsidR="00E64E39">
        <w:rPr>
          <w:lang w:val="ru-RU"/>
        </w:rPr>
        <w:t>системы</w:t>
      </w:r>
      <w:r>
        <w:rPr>
          <w:lang w:val="ru-RU"/>
        </w:rPr>
        <w:t xml:space="preserve"> проводится под руководством координатора и ведущего разработчика проекта.</w:t>
      </w:r>
    </w:p>
    <w:p w:rsidR="00457927" w:rsidRDefault="00457927" w:rsidP="007D2275">
      <w:pPr>
        <w:pStyle w:val="BodyText"/>
        <w:rPr>
          <w:lang w:val="ru-RU"/>
        </w:rPr>
      </w:pPr>
      <w:r>
        <w:rPr>
          <w:lang w:val="ru-RU"/>
        </w:rPr>
        <w:t>Разработка архитектуры системы состоит из следующих этапов.</w:t>
      </w:r>
    </w:p>
    <w:p w:rsidR="00457927" w:rsidRDefault="00457927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Формирование команды</w:t>
      </w:r>
      <w:r w:rsidR="00E76A2E">
        <w:rPr>
          <w:lang w:val="ru-RU"/>
        </w:rPr>
        <w:t xml:space="preserve"> разработчиков, отвечающих за архитектуру системы</w:t>
      </w:r>
      <w:r>
        <w:rPr>
          <w:lang w:val="ru-RU"/>
        </w:rPr>
        <w:t xml:space="preserve">. </w:t>
      </w:r>
      <w:r w:rsidR="00E76A2E">
        <w:rPr>
          <w:lang w:val="ru-RU"/>
        </w:rPr>
        <w:t>В команду должны входить постоянные участники данного проекта по разработке системы, координатор и ведущий разработчик проекта.</w:t>
      </w:r>
    </w:p>
    <w:p w:rsidR="00E76A2E" w:rsidRDefault="00E76A2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Обзор разрабатываемой системы и ее предметной области. Проводится координатором и ведущим разработчиком проекта.</w:t>
      </w:r>
    </w:p>
    <w:p w:rsidR="00E76A2E" w:rsidRDefault="00E76A2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Изучение документации. Команда изучает документы с требованиями.</w:t>
      </w:r>
    </w:p>
    <w:p w:rsidR="009C139B" w:rsidRDefault="00E64E39" w:rsidP="005D6361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 xml:space="preserve">Команда разбивается на небольшие группы не больше 3х человек. </w:t>
      </w:r>
    </w:p>
    <w:p w:rsidR="00E64E39" w:rsidRPr="009C139B" w:rsidRDefault="00E64E39" w:rsidP="005D6361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>Каждая группа предоставляет свой вариант архитектуры системы или подсистемы. Координатор и ведущий разработчик также предоставляют свои варианты. Выбирается наиболее подходящий вариант архитектуры системы.</w:t>
      </w:r>
    </w:p>
    <w:p w:rsidR="009C139B" w:rsidRDefault="009C139B" w:rsidP="00160A4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>Улучшение архитектуры</w:t>
      </w:r>
      <w:r w:rsidRPr="009C139B">
        <w:rPr>
          <w:lang w:val="ru-RU"/>
        </w:rPr>
        <w:t xml:space="preserve">. </w:t>
      </w:r>
      <w:r w:rsidR="003D0FAC" w:rsidRPr="009C139B">
        <w:rPr>
          <w:lang w:val="ru-RU"/>
        </w:rPr>
        <w:t xml:space="preserve">Повторяются шаги </w:t>
      </w:r>
      <w:r>
        <w:rPr>
          <w:lang w:val="ru-RU"/>
        </w:rPr>
        <w:t>5</w:t>
      </w:r>
      <w:r w:rsidRPr="009C139B">
        <w:rPr>
          <w:lang w:val="ru-RU"/>
        </w:rPr>
        <w:t xml:space="preserve"> и </w:t>
      </w:r>
      <w:r>
        <w:rPr>
          <w:lang w:val="ru-RU"/>
        </w:rPr>
        <w:t>6.</w:t>
      </w:r>
    </w:p>
    <w:p w:rsidR="00E64E39" w:rsidRPr="009C139B" w:rsidRDefault="00E64E39" w:rsidP="00160A47">
      <w:pPr>
        <w:pStyle w:val="BodyText"/>
        <w:numPr>
          <w:ilvl w:val="0"/>
          <w:numId w:val="42"/>
        </w:numPr>
        <w:rPr>
          <w:lang w:val="ru-RU"/>
        </w:rPr>
      </w:pPr>
      <w:r w:rsidRPr="009C139B">
        <w:rPr>
          <w:lang w:val="ru-RU"/>
        </w:rPr>
        <w:t xml:space="preserve">Документирование </w:t>
      </w:r>
      <w:r w:rsidR="004244DE" w:rsidRPr="009C139B">
        <w:rPr>
          <w:lang w:val="ru-RU"/>
        </w:rPr>
        <w:t>выбранной архитектуры, возможного развития архитектуры, альтернативных решений.</w:t>
      </w:r>
    </w:p>
    <w:p w:rsidR="004244DE" w:rsidRDefault="004244DE" w:rsidP="00457927">
      <w:pPr>
        <w:pStyle w:val="BodyText"/>
        <w:numPr>
          <w:ilvl w:val="0"/>
          <w:numId w:val="42"/>
        </w:numPr>
        <w:rPr>
          <w:lang w:val="ru-RU"/>
        </w:rPr>
      </w:pPr>
      <w:r>
        <w:rPr>
          <w:lang w:val="ru-RU"/>
        </w:rPr>
        <w:t xml:space="preserve">Проверка. Внутренняя оценка архитектуры проводится координатором проекта и ведущим разработчиком. Архитектура предоставляется заказчику на проверку соответствия будущей системы его ожиданиям. При необходимости пункты с </w:t>
      </w:r>
      <w:r w:rsidR="009C139B">
        <w:rPr>
          <w:lang w:val="ru-RU"/>
        </w:rPr>
        <w:t>5</w:t>
      </w:r>
      <w:r>
        <w:rPr>
          <w:lang w:val="ru-RU"/>
        </w:rPr>
        <w:t xml:space="preserve"> по 8 повторяются.</w:t>
      </w:r>
    </w:p>
    <w:p w:rsidR="00C17200" w:rsidRDefault="004244DE" w:rsidP="007D2275">
      <w:pPr>
        <w:pStyle w:val="BodyText"/>
        <w:rPr>
          <w:lang w:val="ru-RU"/>
        </w:rPr>
      </w:pPr>
      <w:r>
        <w:rPr>
          <w:lang w:val="ru-RU"/>
        </w:rPr>
        <w:t>Архитектура считается удовлетворительной, если ее одобрили координатор, ведущий разработчик и заказчик.</w:t>
      </w:r>
    </w:p>
    <w:p w:rsidR="00ED2602" w:rsidRDefault="00DB7721" w:rsidP="00ED2602">
      <w:pPr>
        <w:pStyle w:val="BodyText"/>
        <w:jc w:val="center"/>
      </w:pPr>
      <w:r>
        <w:object w:dxaOrig="10935" w:dyaOrig="6000">
          <v:shape id="_x0000_i1027" type="#_x0000_t75" style="width:467.5pt;height:270.5pt" o:ole="">
            <v:imagedata r:id="rId14" o:title=""/>
          </v:shape>
          <o:OLEObject Type="Embed" ProgID="Visio.Drawing.15" ShapeID="_x0000_i1027" DrawAspect="Content" ObjectID="_1502116429" r:id="rId15"/>
        </w:object>
      </w:r>
    </w:p>
    <w:p w:rsidR="00ED2602" w:rsidRPr="00ED2602" w:rsidRDefault="00ED2602" w:rsidP="00ED2602">
      <w:pPr>
        <w:pStyle w:val="BodyText"/>
        <w:jc w:val="center"/>
        <w:rPr>
          <w:lang w:val="ru-RU"/>
        </w:rPr>
      </w:pPr>
      <w:r>
        <w:rPr>
          <w:lang w:val="ru-RU"/>
        </w:rPr>
        <w:t>Рисунок 2 – Разработка архитектуры системы</w:t>
      </w:r>
    </w:p>
    <w:p w:rsidR="004244DE" w:rsidRDefault="004244DE" w:rsidP="007D2275">
      <w:pPr>
        <w:pStyle w:val="BodyText"/>
        <w:rPr>
          <w:lang w:val="ru-RU"/>
        </w:rPr>
      </w:pPr>
      <w:r>
        <w:rPr>
          <w:lang w:val="ru-RU"/>
        </w:rPr>
        <w:t>Результатом разработки архитектуры является: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Структура системы – основные модули и связи между ними. Контракты модулей.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Диаграмма основных классов бизнес-логики.</w:t>
      </w:r>
    </w:p>
    <w:p w:rsidR="004244DE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t>Диаграммы последовательностей.</w:t>
      </w:r>
    </w:p>
    <w:p w:rsidR="003903E5" w:rsidRDefault="004244DE" w:rsidP="004244DE">
      <w:pPr>
        <w:pStyle w:val="BodyText"/>
        <w:numPr>
          <w:ilvl w:val="0"/>
          <w:numId w:val="43"/>
        </w:numPr>
        <w:rPr>
          <w:lang w:val="ru-RU"/>
        </w:rPr>
      </w:pPr>
      <w:r>
        <w:rPr>
          <w:lang w:val="ru-RU"/>
        </w:rPr>
        <w:lastRenderedPageBreak/>
        <w:t>Документация по выбранной архитектуре и альтернативным вариантам с объяснением выбора.</w:t>
      </w:r>
    </w:p>
    <w:p w:rsidR="003903E5" w:rsidRDefault="003903E5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4244DE" w:rsidRDefault="00386C41" w:rsidP="00386C41">
      <w:pPr>
        <w:pStyle w:val="Heading2"/>
        <w:rPr>
          <w:lang w:val="ru-RU"/>
        </w:rPr>
      </w:pPr>
      <w:r>
        <w:rPr>
          <w:lang w:val="ru-RU"/>
        </w:rPr>
        <w:lastRenderedPageBreak/>
        <w:t>Составление списка функций</w:t>
      </w:r>
    </w:p>
    <w:p w:rsidR="00D14194" w:rsidRDefault="00D14194" w:rsidP="00D14194">
      <w:pPr>
        <w:pStyle w:val="BodyText"/>
        <w:rPr>
          <w:lang w:val="ru-RU"/>
        </w:rPr>
      </w:pPr>
      <w:r>
        <w:rPr>
          <w:lang w:val="ru-RU"/>
        </w:rPr>
        <w:t>Составлением списка функций занимаются координатор, ведущий разработчик и руководители групп из пункта 1.1.</w:t>
      </w:r>
    </w:p>
    <w:p w:rsidR="00386C41" w:rsidRDefault="00386C41" w:rsidP="007D2275">
      <w:pPr>
        <w:pStyle w:val="BodyText"/>
        <w:rPr>
          <w:lang w:val="ru-RU"/>
        </w:rPr>
      </w:pPr>
      <w:r>
        <w:rPr>
          <w:lang w:val="ru-RU"/>
        </w:rPr>
        <w:t xml:space="preserve">Список функций системы строится на основании функциональных требований к системе. Основываясь на основных объектах системы и связях между ними, определенных в пункте 1.1, команда выделяет основные функциональные </w:t>
      </w:r>
      <w:r w:rsidR="00976E81">
        <w:rPr>
          <w:lang w:val="ru-RU"/>
        </w:rPr>
        <w:t xml:space="preserve">блоки. Блоки содержат наборы пользовательских и системных активностей, каждый шаг которых выделяется в отдельную функцию. </w:t>
      </w:r>
    </w:p>
    <w:p w:rsidR="00D14194" w:rsidRDefault="00D14194" w:rsidP="007D2275">
      <w:pPr>
        <w:pStyle w:val="BodyText"/>
        <w:rPr>
          <w:lang w:val="ru-RU"/>
        </w:rPr>
      </w:pPr>
      <w:r>
        <w:rPr>
          <w:lang w:val="ru-RU"/>
        </w:rPr>
        <w:t>Функции приблизительно оцениваются так, чтобы их реализация занимала не больше 2х недель.</w:t>
      </w:r>
    </w:p>
    <w:p w:rsidR="00D14194" w:rsidRDefault="00290CCB" w:rsidP="00290CCB">
      <w:pPr>
        <w:pStyle w:val="BodyText"/>
        <w:jc w:val="center"/>
      </w:pPr>
      <w:r>
        <w:object w:dxaOrig="6300" w:dyaOrig="2205">
          <v:shape id="_x0000_i1026" type="#_x0000_t75" style="width:315pt;height:110.5pt" o:ole="">
            <v:imagedata r:id="rId16" o:title=""/>
          </v:shape>
          <o:OLEObject Type="Embed" ProgID="Visio.Drawing.15" ShapeID="_x0000_i1026" DrawAspect="Content" ObjectID="_1502116430" r:id="rId17"/>
        </w:object>
      </w:r>
    </w:p>
    <w:p w:rsidR="00290CCB" w:rsidRPr="00290CCB" w:rsidRDefault="00290CCB" w:rsidP="00290CCB">
      <w:pPr>
        <w:pStyle w:val="BodyText"/>
        <w:jc w:val="center"/>
        <w:rPr>
          <w:lang w:val="ru-RU"/>
        </w:rPr>
      </w:pPr>
      <w:r>
        <w:rPr>
          <w:lang w:val="ru-RU"/>
        </w:rPr>
        <w:t>Рисунок 3 – Составление списка функций</w:t>
      </w:r>
    </w:p>
    <w:p w:rsidR="00D14194" w:rsidRDefault="00D14194" w:rsidP="007D2275">
      <w:pPr>
        <w:pStyle w:val="BodyText"/>
        <w:rPr>
          <w:lang w:val="ru-RU"/>
        </w:rPr>
      </w:pPr>
    </w:p>
    <w:p w:rsidR="00D14194" w:rsidRDefault="00D14194" w:rsidP="007D2275">
      <w:pPr>
        <w:pStyle w:val="BodyText"/>
        <w:rPr>
          <w:lang w:val="ru-RU"/>
        </w:rPr>
      </w:pPr>
      <w:r>
        <w:rPr>
          <w:lang w:val="ru-RU"/>
        </w:rPr>
        <w:t>Результатом является плоский список функций системы.</w:t>
      </w:r>
    </w:p>
    <w:p w:rsidR="000F6F88" w:rsidRDefault="000F6F8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976E81" w:rsidRDefault="002228BC" w:rsidP="002228BC">
      <w:pPr>
        <w:pStyle w:val="Heading2"/>
        <w:rPr>
          <w:lang w:val="ru-RU"/>
        </w:rPr>
      </w:pPr>
      <w:r>
        <w:rPr>
          <w:lang w:val="ru-RU"/>
        </w:rPr>
        <w:lastRenderedPageBreak/>
        <w:t>План разработки функций</w:t>
      </w:r>
    </w:p>
    <w:p w:rsidR="00DA0DD7" w:rsidRDefault="002228BC" w:rsidP="007D2275">
      <w:pPr>
        <w:pStyle w:val="BodyText"/>
        <w:rPr>
          <w:lang w:val="ru-RU"/>
        </w:rPr>
      </w:pPr>
      <w:r>
        <w:rPr>
          <w:lang w:val="ru-RU"/>
        </w:rPr>
        <w:t xml:space="preserve">Координатор проекта и ведущий разработчик </w:t>
      </w:r>
      <w:r w:rsidR="00DA0DD7">
        <w:rPr>
          <w:lang w:val="ru-RU"/>
        </w:rPr>
        <w:t>формируют</w:t>
      </w:r>
      <w:r>
        <w:rPr>
          <w:lang w:val="ru-RU"/>
        </w:rPr>
        <w:t xml:space="preserve"> команду, отвечающую за разработку плана реализация функционала. </w:t>
      </w:r>
    </w:p>
    <w:p w:rsidR="002228BC" w:rsidRDefault="00DA0DD7" w:rsidP="007D2275">
      <w:pPr>
        <w:pStyle w:val="BodyText"/>
        <w:rPr>
          <w:lang w:val="ru-RU"/>
        </w:rPr>
      </w:pPr>
      <w:r>
        <w:rPr>
          <w:lang w:val="ru-RU"/>
        </w:rPr>
        <w:t>С</w:t>
      </w:r>
      <w:r w:rsidR="002228BC">
        <w:rPr>
          <w:lang w:val="ru-RU"/>
        </w:rPr>
        <w:t xml:space="preserve">троится </w:t>
      </w:r>
      <w:r>
        <w:rPr>
          <w:lang w:val="ru-RU"/>
        </w:rPr>
        <w:t xml:space="preserve">последовательность разработки функционала </w:t>
      </w:r>
      <w:r w:rsidR="002228BC">
        <w:rPr>
          <w:lang w:val="ru-RU"/>
        </w:rPr>
        <w:t xml:space="preserve">на основе зависимостей между функциональными блоками и сложностью реализации функционала. Расставляются приоритеты разработки. Устанавливаются приблизительные сроки выполнения каждой функции. </w:t>
      </w:r>
      <w:r>
        <w:rPr>
          <w:lang w:val="ru-RU"/>
        </w:rPr>
        <w:t>Закладываются риски. Устанавливаются даты для</w:t>
      </w:r>
      <w:r w:rsidR="001D6EDF">
        <w:rPr>
          <w:lang w:val="ru-RU"/>
        </w:rPr>
        <w:t xml:space="preserve"> критически важных функциональных блоков.</w:t>
      </w:r>
    </w:p>
    <w:p w:rsidR="00DA0DD7" w:rsidRDefault="001D6EDF" w:rsidP="007D2275">
      <w:pPr>
        <w:pStyle w:val="BodyText"/>
        <w:rPr>
          <w:lang w:val="ru-RU"/>
        </w:rPr>
      </w:pPr>
      <w:r>
        <w:rPr>
          <w:lang w:val="ru-RU"/>
        </w:rPr>
        <w:t xml:space="preserve">Назначаются ответственные за разработку основных функциональных блоков. </w:t>
      </w:r>
      <w:r w:rsidR="00DA0DD7">
        <w:rPr>
          <w:lang w:val="ru-RU"/>
        </w:rPr>
        <w:t xml:space="preserve"> </w:t>
      </w:r>
    </w:p>
    <w:p w:rsidR="002228BC" w:rsidRPr="0098131C" w:rsidRDefault="00DA0DD7" w:rsidP="007D2275">
      <w:pPr>
        <w:pStyle w:val="BodyText"/>
        <w:rPr>
          <w:lang w:val="ru-RU"/>
        </w:rPr>
      </w:pPr>
      <w:r>
        <w:rPr>
          <w:lang w:val="ru-RU"/>
        </w:rPr>
        <w:t>Формируются списки классов для функциональных блоков</w:t>
      </w:r>
      <w:r w:rsidR="0098131C" w:rsidRPr="0098131C">
        <w:rPr>
          <w:lang w:val="ru-RU"/>
        </w:rPr>
        <w:t>.</w:t>
      </w:r>
    </w:p>
    <w:p w:rsidR="00DA0DD7" w:rsidRDefault="0098131C" w:rsidP="00DA0DD7">
      <w:pPr>
        <w:pStyle w:val="BodyText"/>
        <w:jc w:val="center"/>
      </w:pPr>
      <w:r>
        <w:object w:dxaOrig="6750" w:dyaOrig="5806">
          <v:shape id="_x0000_i1029" type="#_x0000_t75" style="width:337.5pt;height:290.5pt" o:ole="">
            <v:imagedata r:id="rId18" o:title=""/>
          </v:shape>
          <o:OLEObject Type="Embed" ProgID="Visio.Drawing.15" ShapeID="_x0000_i1029" DrawAspect="Content" ObjectID="_1502116431" r:id="rId19"/>
        </w:object>
      </w:r>
    </w:p>
    <w:p w:rsidR="00DA0DD7" w:rsidRPr="00DA0DD7" w:rsidRDefault="00DA0DD7" w:rsidP="00DA0DD7">
      <w:pPr>
        <w:pStyle w:val="BodyText"/>
        <w:jc w:val="center"/>
        <w:rPr>
          <w:lang w:val="ru-RU"/>
        </w:rPr>
      </w:pPr>
      <w:r>
        <w:rPr>
          <w:lang w:val="ru-RU"/>
        </w:rPr>
        <w:t>Рисунок 4 – План разработки функций</w:t>
      </w:r>
    </w:p>
    <w:p w:rsidR="00DA0DD7" w:rsidRDefault="00DA0DD7" w:rsidP="007D2275">
      <w:pPr>
        <w:pStyle w:val="BodyText"/>
        <w:rPr>
          <w:lang w:val="ru-RU"/>
        </w:rPr>
      </w:pPr>
      <w:r>
        <w:rPr>
          <w:lang w:val="ru-RU"/>
        </w:rPr>
        <w:t>Результатом является: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Последовательность разработки функционала системы с ключевыми датами, сроками выполнения функций, приоритетом разработки.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Список ответственных за разработку основных функциональных блоков.</w:t>
      </w:r>
    </w:p>
    <w:p w:rsidR="00DA0DD7" w:rsidRDefault="001D6EDF" w:rsidP="00DA0DD7">
      <w:pPr>
        <w:pStyle w:val="BodyText"/>
        <w:numPr>
          <w:ilvl w:val="0"/>
          <w:numId w:val="44"/>
        </w:numPr>
        <w:rPr>
          <w:lang w:val="ru-RU"/>
        </w:rPr>
      </w:pPr>
      <w:r>
        <w:rPr>
          <w:lang w:val="ru-RU"/>
        </w:rPr>
        <w:t>С</w:t>
      </w:r>
      <w:r w:rsidR="00DA0DD7">
        <w:rPr>
          <w:lang w:val="ru-RU"/>
        </w:rPr>
        <w:t xml:space="preserve">писок основных классов для функциональных </w:t>
      </w:r>
      <w:r w:rsidR="0098131C">
        <w:rPr>
          <w:lang w:val="ru-RU"/>
        </w:rPr>
        <w:t>блоков</w:t>
      </w:r>
      <w:r>
        <w:rPr>
          <w:lang w:val="ru-RU"/>
        </w:rPr>
        <w:t>.</w:t>
      </w:r>
    </w:p>
    <w:p w:rsidR="001D6EDF" w:rsidRDefault="001D6EDF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2228BC" w:rsidRDefault="001D6EDF" w:rsidP="001D6EDF">
      <w:pPr>
        <w:pStyle w:val="Heading2"/>
        <w:rPr>
          <w:lang w:val="ru-RU"/>
        </w:rPr>
      </w:pPr>
      <w:r>
        <w:rPr>
          <w:lang w:val="ru-RU"/>
        </w:rPr>
        <w:lastRenderedPageBreak/>
        <w:t>Проектирование функций</w:t>
      </w:r>
    </w:p>
    <w:p w:rsidR="001D6EDF" w:rsidRDefault="005E40DB" w:rsidP="007D2275">
      <w:pPr>
        <w:pStyle w:val="BodyText"/>
        <w:rPr>
          <w:lang w:val="ru-RU"/>
        </w:rPr>
      </w:pPr>
      <w:r>
        <w:rPr>
          <w:lang w:val="ru-RU"/>
        </w:rPr>
        <w:t>Для каждой функции из плоского списка функций системы р</w:t>
      </w:r>
      <w:r w:rsidR="00CE086A">
        <w:rPr>
          <w:lang w:val="ru-RU"/>
        </w:rPr>
        <w:t xml:space="preserve">азработчик, ответственный за блок функции, определяет связанные с функцией объекты системы и классы. Из </w:t>
      </w:r>
      <w:r w:rsidR="0098131C">
        <w:rPr>
          <w:lang w:val="ru-RU"/>
        </w:rPr>
        <w:t>участников проекта</w:t>
      </w:r>
      <w:r w:rsidR="00CE086A">
        <w:rPr>
          <w:lang w:val="ru-RU"/>
        </w:rPr>
        <w:t xml:space="preserve"> выбираются разработчики, из которых формируется команда по разработке функции. </w:t>
      </w:r>
    </w:p>
    <w:p w:rsidR="00CE086A" w:rsidRDefault="00CE086A" w:rsidP="007D2275">
      <w:pPr>
        <w:pStyle w:val="BodyText"/>
        <w:rPr>
          <w:lang w:val="ru-RU"/>
        </w:rPr>
      </w:pPr>
      <w:r>
        <w:rPr>
          <w:lang w:val="ru-RU"/>
        </w:rPr>
        <w:t>По запросу ответственного за блок разработчика координатор и ведущий разработчик разъясняют детали бизнес-логики функции и предоставляют необходимую документацию.</w:t>
      </w:r>
      <w:r w:rsidR="00DB7721">
        <w:rPr>
          <w:lang w:val="ru-RU"/>
        </w:rPr>
        <w:t xml:space="preserve"> </w:t>
      </w:r>
      <w:r w:rsidR="00DB7721">
        <w:rPr>
          <w:lang w:val="ru-RU"/>
        </w:rPr>
        <w:t>Команда изучает документацию</w:t>
      </w:r>
      <w:r w:rsidR="00DB7721">
        <w:rPr>
          <w:lang w:val="ru-RU"/>
        </w:rPr>
        <w:t>.</w:t>
      </w:r>
    </w:p>
    <w:p w:rsidR="00CE086A" w:rsidRDefault="00DB7721" w:rsidP="007D2275">
      <w:pPr>
        <w:pStyle w:val="BodyText"/>
        <w:rPr>
          <w:lang w:val="ru-RU"/>
        </w:rPr>
      </w:pPr>
      <w:r>
        <w:rPr>
          <w:lang w:val="ru-RU"/>
        </w:rPr>
        <w:t>Команда</w:t>
      </w:r>
      <w:r w:rsidR="00CE086A">
        <w:rPr>
          <w:lang w:val="ru-RU"/>
        </w:rPr>
        <w:t xml:space="preserve"> разрабатывает детальную диаграмму последовательностей. Предлагаются альтернативные варианты решения, уточняются требования к функционалу. Все предложенные решения фиксируются в документации.</w:t>
      </w:r>
    </w:p>
    <w:p w:rsidR="00CE086A" w:rsidRDefault="00CE086A" w:rsidP="007D2275">
      <w:pPr>
        <w:pStyle w:val="BodyText"/>
        <w:rPr>
          <w:lang w:val="ru-RU"/>
        </w:rPr>
      </w:pPr>
      <w:r>
        <w:rPr>
          <w:lang w:val="ru-RU"/>
        </w:rPr>
        <w:t xml:space="preserve">Ответственный разработчик создает ветку в системе контроля версий, в которой будет разрабатываться функция.  Команда проектирует </w:t>
      </w:r>
      <w:r w:rsidR="00846E1E">
        <w:rPr>
          <w:lang w:val="ru-RU"/>
        </w:rPr>
        <w:t>объектную модель</w:t>
      </w:r>
      <w:r>
        <w:rPr>
          <w:lang w:val="ru-RU"/>
        </w:rPr>
        <w:t xml:space="preserve">. Ответственный разработчик проверяет </w:t>
      </w:r>
      <w:r w:rsidR="00846E1E">
        <w:rPr>
          <w:lang w:val="ru-RU"/>
        </w:rPr>
        <w:t>объектную модель</w:t>
      </w:r>
      <w:r>
        <w:rPr>
          <w:lang w:val="ru-RU"/>
        </w:rPr>
        <w:t xml:space="preserve"> и дополняет при необходимости.</w:t>
      </w:r>
      <w:r w:rsidR="00846E1E">
        <w:rPr>
          <w:lang w:val="ru-RU"/>
        </w:rPr>
        <w:t xml:space="preserve"> </w:t>
      </w:r>
    </w:p>
    <w:p w:rsidR="00846E1E" w:rsidRDefault="00846E1E" w:rsidP="007D2275">
      <w:pPr>
        <w:pStyle w:val="BodyText"/>
        <w:rPr>
          <w:lang w:val="ru-RU"/>
        </w:rPr>
      </w:pPr>
      <w:r>
        <w:rPr>
          <w:lang w:val="ru-RU"/>
        </w:rPr>
        <w:t xml:space="preserve">Основываясь на объектной модели, </w:t>
      </w:r>
      <w:r w:rsidR="0098131C">
        <w:rPr>
          <w:lang w:val="ru-RU"/>
        </w:rPr>
        <w:t>команда</w:t>
      </w:r>
      <w:r>
        <w:rPr>
          <w:lang w:val="ru-RU"/>
        </w:rPr>
        <w:t xml:space="preserve"> пишет контракты методов и классов для каждого объекта функции.</w:t>
      </w:r>
    </w:p>
    <w:p w:rsidR="00846E1E" w:rsidRDefault="00846E1E" w:rsidP="007D2275">
      <w:pPr>
        <w:pStyle w:val="BodyText"/>
        <w:rPr>
          <w:lang w:val="ru-RU"/>
        </w:rPr>
      </w:pPr>
      <w:r>
        <w:rPr>
          <w:lang w:val="ru-RU"/>
        </w:rPr>
        <w:t>Проводится проверка кода остальными участниками проекта. По завершени</w:t>
      </w:r>
      <w:r w:rsidR="005E40DB">
        <w:rPr>
          <w:lang w:val="ru-RU"/>
        </w:rPr>
        <w:t>и</w:t>
      </w:r>
      <w:r>
        <w:rPr>
          <w:lang w:val="ru-RU"/>
        </w:rPr>
        <w:t xml:space="preserve"> этапа контракты методов и классов добавляются в основную ветку.</w:t>
      </w:r>
    </w:p>
    <w:p w:rsidR="00846E1E" w:rsidRDefault="005E40DB" w:rsidP="005E40DB">
      <w:pPr>
        <w:pStyle w:val="BodyText"/>
        <w:jc w:val="center"/>
      </w:pPr>
      <w:r>
        <w:object w:dxaOrig="12975" w:dyaOrig="4516">
          <v:shape id="_x0000_i1028" type="#_x0000_t75" style="width:467.5pt;height:163pt" o:ole="">
            <v:imagedata r:id="rId20" o:title=""/>
          </v:shape>
          <o:OLEObject Type="Embed" ProgID="Visio.Drawing.15" ShapeID="_x0000_i1028" DrawAspect="Content" ObjectID="_1502116432" r:id="rId21"/>
        </w:object>
      </w:r>
    </w:p>
    <w:p w:rsidR="005E40DB" w:rsidRDefault="005E40DB" w:rsidP="005E40DB">
      <w:pPr>
        <w:pStyle w:val="BodyText"/>
        <w:jc w:val="center"/>
        <w:rPr>
          <w:lang w:val="ru-RU"/>
        </w:rPr>
      </w:pPr>
      <w:r>
        <w:rPr>
          <w:lang w:val="ru-RU"/>
        </w:rPr>
        <w:t>Рисунок 5 – Проектирование функции</w:t>
      </w:r>
    </w:p>
    <w:p w:rsidR="005E40DB" w:rsidRDefault="005E40DB" w:rsidP="005E40DB">
      <w:pPr>
        <w:pStyle w:val="BodyText"/>
        <w:rPr>
          <w:lang w:val="ru-RU"/>
        </w:rPr>
      </w:pPr>
      <w:r>
        <w:rPr>
          <w:lang w:val="ru-RU"/>
        </w:rPr>
        <w:t>Результатом проектирования функций является: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Диаграмма последовательностей для каждой функции.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Документация с описанием контрактов функции и возможных альтернативных решений.</w:t>
      </w:r>
    </w:p>
    <w:p w:rsid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Объектная модель функции с описанием классов, методов и атрибутов.</w:t>
      </w:r>
    </w:p>
    <w:p w:rsidR="005E40DB" w:rsidRPr="005E40DB" w:rsidRDefault="005E40DB" w:rsidP="005E40DB">
      <w:pPr>
        <w:pStyle w:val="BodyText"/>
        <w:numPr>
          <w:ilvl w:val="0"/>
          <w:numId w:val="45"/>
        </w:numPr>
        <w:rPr>
          <w:lang w:val="ru-RU"/>
        </w:rPr>
      </w:pPr>
      <w:r>
        <w:rPr>
          <w:lang w:val="ru-RU"/>
        </w:rPr>
        <w:t>Список изменений в других функциональных блоках системы при разработке функции.</w:t>
      </w:r>
    </w:p>
    <w:p w:rsidR="00BD7858" w:rsidRDefault="00BD7858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57025F" w:rsidRDefault="00BD7858" w:rsidP="007D2275">
      <w:pPr>
        <w:pStyle w:val="Heading2"/>
        <w:rPr>
          <w:lang w:val="ru-RU"/>
        </w:rPr>
      </w:pPr>
      <w:r>
        <w:rPr>
          <w:lang w:val="ru-RU"/>
        </w:rPr>
        <w:lastRenderedPageBreak/>
        <w:t>Реализация функц</w:t>
      </w:r>
      <w:r w:rsidR="0098131C">
        <w:rPr>
          <w:lang w:val="ru-RU"/>
        </w:rPr>
        <w:t>ий</w:t>
      </w:r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 xml:space="preserve">Когда </w:t>
      </w:r>
      <w:r w:rsidR="003C1ADB">
        <w:rPr>
          <w:lang w:val="ru-RU"/>
        </w:rPr>
        <w:t xml:space="preserve">для </w:t>
      </w:r>
      <w:r>
        <w:rPr>
          <w:lang w:val="ru-RU"/>
        </w:rPr>
        <w:t xml:space="preserve">функции системы </w:t>
      </w:r>
      <w:r w:rsidR="003C1ADB">
        <w:rPr>
          <w:lang w:val="ru-RU"/>
        </w:rPr>
        <w:t>завершен этап</w:t>
      </w:r>
      <w:r>
        <w:rPr>
          <w:lang w:val="ru-RU"/>
        </w:rPr>
        <w:t xml:space="preserve"> проектировани</w:t>
      </w:r>
      <w:r w:rsidR="003C1ADB">
        <w:rPr>
          <w:lang w:val="ru-RU"/>
        </w:rPr>
        <w:t>я</w:t>
      </w:r>
      <w:r>
        <w:rPr>
          <w:lang w:val="ru-RU"/>
        </w:rPr>
        <w:t>, команда разработки функции из пункта 1.4 приступает к реализации функции.</w:t>
      </w:r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>Команда разрабатывает объекты функции в соответствии с контрактами классов и методов в 1.4. Этот этап включает разработку юнит-тестов.</w:t>
      </w:r>
    </w:p>
    <w:p w:rsidR="003C1ADB" w:rsidRDefault="0098131C" w:rsidP="0098131C">
      <w:pPr>
        <w:pStyle w:val="BodyText"/>
        <w:rPr>
          <w:lang w:val="ru-RU"/>
        </w:rPr>
      </w:pPr>
      <w:r>
        <w:rPr>
          <w:lang w:val="ru-RU"/>
        </w:rPr>
        <w:t xml:space="preserve">Разработчик, ответственный за функциональный блок, к которому относится функция, проводит инспекцию кода. Возможно подключение других участников проекта. </w:t>
      </w:r>
    </w:p>
    <w:p w:rsidR="0098131C" w:rsidRDefault="0098131C" w:rsidP="0098131C">
      <w:pPr>
        <w:pStyle w:val="BodyText"/>
        <w:rPr>
          <w:lang w:val="ru-RU"/>
        </w:rPr>
      </w:pPr>
      <w:r>
        <w:rPr>
          <w:lang w:val="ru-RU"/>
        </w:rPr>
        <w:t>Ведущий разработчик</w:t>
      </w:r>
      <w:r w:rsidR="003C1ADB">
        <w:rPr>
          <w:lang w:val="ru-RU"/>
        </w:rPr>
        <w:t xml:space="preserve"> проверяет код на соответствие бизнес-требованиям.</w:t>
      </w:r>
    </w:p>
    <w:p w:rsidR="003C1ADB" w:rsidRDefault="003C1ADB" w:rsidP="0098131C">
      <w:pPr>
        <w:pStyle w:val="BodyText"/>
        <w:rPr>
          <w:lang w:val="ru-RU"/>
        </w:rPr>
      </w:pPr>
      <w:r>
        <w:rPr>
          <w:lang w:val="ru-RU"/>
        </w:rPr>
        <w:t>Если проверки прошли успешно, ведущий разработчик включает реализацию функции в сборку.</w:t>
      </w:r>
    </w:p>
    <w:p w:rsidR="003C1ADB" w:rsidRDefault="003C1ADB" w:rsidP="003C1ADB">
      <w:pPr>
        <w:pStyle w:val="BodyText"/>
        <w:jc w:val="center"/>
      </w:pPr>
      <w:r>
        <w:object w:dxaOrig="7876" w:dyaOrig="3750">
          <v:shape id="_x0000_i1030" type="#_x0000_t75" style="width:394pt;height:187.5pt" o:ole="">
            <v:imagedata r:id="rId22" o:title=""/>
          </v:shape>
          <o:OLEObject Type="Embed" ProgID="Visio.Drawing.15" ShapeID="_x0000_i1030" DrawAspect="Content" ObjectID="_1502116433" r:id="rId23"/>
        </w:object>
      </w:r>
    </w:p>
    <w:p w:rsidR="003C1ADB" w:rsidRPr="003C1ADB" w:rsidRDefault="003C1ADB" w:rsidP="003C1ADB">
      <w:pPr>
        <w:pStyle w:val="BodyText"/>
        <w:jc w:val="center"/>
        <w:rPr>
          <w:lang w:val="ru-RU"/>
        </w:rPr>
      </w:pPr>
      <w:r>
        <w:rPr>
          <w:lang w:val="ru-RU"/>
        </w:rPr>
        <w:t>Рисунок 6 - Реализация функции</w:t>
      </w:r>
      <w:bookmarkStart w:id="5" w:name="_GoBack"/>
      <w:bookmarkEnd w:id="5"/>
    </w:p>
    <w:sectPr w:rsidR="003C1ADB" w:rsidRPr="003C1ADB" w:rsidSect="005B4AE6">
      <w:footerReference w:type="default" r:id="rId24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6F8" w:rsidRDefault="008606F8">
      <w:r>
        <w:separator/>
      </w:r>
    </w:p>
  </w:endnote>
  <w:endnote w:type="continuationSeparator" w:id="0">
    <w:p w:rsidR="008606F8" w:rsidRDefault="00860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2C5F65" w:rsidRDefault="003D0FAC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3D0FAC">
      <w:tc>
        <w:tcPr>
          <w:tcW w:w="8472" w:type="dxa"/>
        </w:tcPr>
        <w:p w:rsidR="003D0FAC" w:rsidRDefault="003D0FAC" w:rsidP="00673DBC">
          <w:fldSimple w:instr=" DOCPROPERTY  Classification  \* MERGEFORMAT ">
            <w:r>
              <w:t>CONFIDENTIAL</w:t>
            </w:r>
          </w:fldSimple>
          <w:r>
            <w:t xml:space="preserve"> | </w:t>
          </w:r>
          <w:r>
            <w:fldChar w:fldCharType="begin"/>
          </w:r>
          <w:r>
            <w:instrText xml:space="preserve"> SAVEDATE  \@ "MMMM d, yyyy"  \* MERGEFORMAT </w:instrText>
          </w:r>
          <w:r>
            <w:fldChar w:fldCharType="separate"/>
          </w:r>
          <w:r>
            <w:rPr>
              <w:noProof/>
            </w:rPr>
            <w:t>August 25, 2015</w:t>
          </w:r>
          <w:r>
            <w:fldChar w:fldCharType="end"/>
          </w:r>
          <w:r>
            <w:tab/>
          </w:r>
        </w:p>
      </w:tc>
    </w:tr>
  </w:tbl>
  <w:p w:rsidR="003D0FAC" w:rsidRDefault="003D0FAC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5011317" wp14:editId="45465EE1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3D0FAC" w:rsidTr="00673DBC">
      <w:tc>
        <w:tcPr>
          <w:tcW w:w="1526" w:type="dxa"/>
          <w:vAlign w:val="center"/>
        </w:tcPr>
        <w:p w:rsidR="003D0FAC" w:rsidRPr="007F4104" w:rsidRDefault="003D0FAC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3D0FAC" w:rsidRPr="001F1D2E" w:rsidRDefault="003D0FAC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3D0FAC" w:rsidTr="00673DBC">
      <w:tc>
        <w:tcPr>
          <w:tcW w:w="9139" w:type="dxa"/>
          <w:gridSpan w:val="2"/>
        </w:tcPr>
        <w:p w:rsidR="003D0FAC" w:rsidRDefault="003D0FAC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Pr="001F1D2E">
            <w:t xml:space="preserve"> | </w:t>
          </w:r>
          <w:r>
            <w:t xml:space="preserve">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</w:p>
      </w:tc>
    </w:tr>
  </w:tbl>
  <w:p w:rsidR="003D0FAC" w:rsidRPr="005B4AE6" w:rsidRDefault="003D0FAC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7B2AB97" wp14:editId="5C6D8F21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AC" w:rsidRPr="00851FAD" w:rsidRDefault="003D0FAC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EA679F">
      <w:rPr>
        <w:rStyle w:val="PageNumber"/>
        <w:rFonts w:eastAsia="MS Gothic"/>
        <w:noProof/>
        <w:sz w:val="18"/>
        <w:szCs w:val="18"/>
      </w:rPr>
      <w:t>10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D0FAC" w:rsidTr="005B4AE6">
      <w:tc>
        <w:tcPr>
          <w:tcW w:w="8472" w:type="dxa"/>
        </w:tcPr>
        <w:p w:rsidR="003D0FAC" w:rsidRDefault="003D0FAC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  <w:r>
            <w:tab/>
          </w:r>
        </w:p>
      </w:tc>
    </w:tr>
  </w:tbl>
  <w:p w:rsidR="003D0FAC" w:rsidRPr="00205D53" w:rsidRDefault="003D0FAC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B50775" wp14:editId="551BE09D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6F8" w:rsidRDefault="008606F8">
      <w:r>
        <w:separator/>
      </w:r>
    </w:p>
  </w:footnote>
  <w:footnote w:type="continuationSeparator" w:id="0">
    <w:p w:rsidR="008606F8" w:rsidRDefault="008606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3D0FAC" w:rsidRPr="00347AA1" w:rsidTr="001F3654">
      <w:tc>
        <w:tcPr>
          <w:tcW w:w="8121" w:type="dxa"/>
        </w:tcPr>
        <w:p w:rsidR="003D0FAC" w:rsidRDefault="003D0FAC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0010A1">
            <w:t>Crowd Programming</w:t>
          </w:r>
          <w:r>
            <w:t xml:space="preserve">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3D0FAC" w:rsidRPr="006B596A" w:rsidRDefault="003D0FAC" w:rsidP="007F4104">
          <w:pPr>
            <w:pStyle w:val="Header"/>
          </w:pPr>
        </w:p>
      </w:tc>
    </w:tr>
    <w:tr w:rsidR="003D0FAC" w:rsidRPr="00347AA1" w:rsidTr="004B110A">
      <w:trPr>
        <w:trHeight w:val="340"/>
      </w:trPr>
      <w:tc>
        <w:tcPr>
          <w:tcW w:w="8121" w:type="dxa"/>
        </w:tcPr>
        <w:p w:rsidR="003D0FAC" w:rsidRDefault="003D0FAC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:rsidR="003D0FAC" w:rsidRPr="009618CB" w:rsidRDefault="003D0FAC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11E634EE" wp14:editId="47894CF3">
                <wp:extent cx="457200" cy="161925"/>
                <wp:effectExtent l="0" t="0" r="0" b="9525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D0FAC" w:rsidRPr="005B4AE6" w:rsidRDefault="003D0FAC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959F2D8" wp14:editId="0AC6503E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BD4149"/>
    <w:multiLevelType w:val="hybridMultilevel"/>
    <w:tmpl w:val="E42AA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2219A"/>
    <w:multiLevelType w:val="hybridMultilevel"/>
    <w:tmpl w:val="FBD4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616333"/>
    <w:multiLevelType w:val="hybridMultilevel"/>
    <w:tmpl w:val="C97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7369C4"/>
    <w:multiLevelType w:val="hybridMultilevel"/>
    <w:tmpl w:val="22F0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E18FB"/>
    <w:multiLevelType w:val="hybridMultilevel"/>
    <w:tmpl w:val="0AF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4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3067F46"/>
    <w:multiLevelType w:val="multilevel"/>
    <w:tmpl w:val="B096F3A2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11474E"/>
    <w:multiLevelType w:val="hybridMultilevel"/>
    <w:tmpl w:val="428C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27"/>
  </w:num>
  <w:num w:numId="2">
    <w:abstractNumId w:val="8"/>
  </w:num>
  <w:num w:numId="3">
    <w:abstractNumId w:val="20"/>
  </w:num>
  <w:num w:numId="4">
    <w:abstractNumId w:val="6"/>
  </w:num>
  <w:num w:numId="5">
    <w:abstractNumId w:val="18"/>
  </w:num>
  <w:num w:numId="6">
    <w:abstractNumId w:val="33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9"/>
  </w:num>
  <w:num w:numId="14">
    <w:abstractNumId w:val="32"/>
  </w:num>
  <w:num w:numId="15">
    <w:abstractNumId w:val="20"/>
  </w:num>
  <w:num w:numId="16">
    <w:abstractNumId w:val="14"/>
  </w:num>
  <w:num w:numId="17">
    <w:abstractNumId w:val="9"/>
  </w:num>
  <w:num w:numId="18">
    <w:abstractNumId w:val="34"/>
  </w:num>
  <w:num w:numId="19">
    <w:abstractNumId w:val="16"/>
  </w:num>
  <w:num w:numId="20">
    <w:abstractNumId w:val="36"/>
  </w:num>
  <w:num w:numId="21">
    <w:abstractNumId w:val="11"/>
  </w:num>
  <w:num w:numId="22">
    <w:abstractNumId w:val="31"/>
  </w:num>
  <w:num w:numId="23">
    <w:abstractNumId w:val="29"/>
  </w:num>
  <w:num w:numId="24">
    <w:abstractNumId w:val="10"/>
  </w:num>
  <w:num w:numId="25">
    <w:abstractNumId w:val="26"/>
  </w:num>
  <w:num w:numId="26">
    <w:abstractNumId w:val="39"/>
  </w:num>
  <w:num w:numId="27">
    <w:abstractNumId w:val="28"/>
  </w:num>
  <w:num w:numId="28">
    <w:abstractNumId w:val="39"/>
  </w:num>
  <w:num w:numId="29">
    <w:abstractNumId w:val="13"/>
  </w:num>
  <w:num w:numId="30">
    <w:abstractNumId w:val="30"/>
  </w:num>
  <w:num w:numId="31">
    <w:abstractNumId w:val="16"/>
  </w:num>
  <w:num w:numId="32">
    <w:abstractNumId w:val="24"/>
  </w:num>
  <w:num w:numId="33">
    <w:abstractNumId w:val="12"/>
  </w:num>
  <w:num w:numId="34">
    <w:abstractNumId w:val="5"/>
  </w:num>
  <w:num w:numId="35">
    <w:abstractNumId w:val="38"/>
  </w:num>
  <w:num w:numId="36">
    <w:abstractNumId w:val="25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22"/>
  </w:num>
  <w:num w:numId="40">
    <w:abstractNumId w:val="21"/>
  </w:num>
  <w:num w:numId="41">
    <w:abstractNumId w:val="35"/>
  </w:num>
  <w:num w:numId="42">
    <w:abstractNumId w:val="23"/>
  </w:num>
  <w:num w:numId="43">
    <w:abstractNumId w:val="17"/>
  </w:num>
  <w:num w:numId="44">
    <w:abstractNumId w:val="37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E50"/>
    <w:rsid w:val="00042A5B"/>
    <w:rsid w:val="00044894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28BC"/>
    <w:rsid w:val="00222DC3"/>
    <w:rsid w:val="0022657A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A713E"/>
    <w:rsid w:val="002A7951"/>
    <w:rsid w:val="002C5F65"/>
    <w:rsid w:val="002D0877"/>
    <w:rsid w:val="002D238E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8DB"/>
    <w:rsid w:val="00343E07"/>
    <w:rsid w:val="00347AA1"/>
    <w:rsid w:val="003500CF"/>
    <w:rsid w:val="003534EA"/>
    <w:rsid w:val="003609E8"/>
    <w:rsid w:val="00383ABB"/>
    <w:rsid w:val="00386C41"/>
    <w:rsid w:val="0038754C"/>
    <w:rsid w:val="003878D4"/>
    <w:rsid w:val="003903E5"/>
    <w:rsid w:val="00394781"/>
    <w:rsid w:val="003A0525"/>
    <w:rsid w:val="003A184A"/>
    <w:rsid w:val="003A7967"/>
    <w:rsid w:val="003B0471"/>
    <w:rsid w:val="003C0A3C"/>
    <w:rsid w:val="003C1A7A"/>
    <w:rsid w:val="003C1ADB"/>
    <w:rsid w:val="003C425E"/>
    <w:rsid w:val="003D0FAC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40DB"/>
    <w:rsid w:val="005E56AF"/>
    <w:rsid w:val="00603930"/>
    <w:rsid w:val="00617320"/>
    <w:rsid w:val="00621D80"/>
    <w:rsid w:val="0065035F"/>
    <w:rsid w:val="0065130F"/>
    <w:rsid w:val="0065513D"/>
    <w:rsid w:val="00673DBC"/>
    <w:rsid w:val="0068062E"/>
    <w:rsid w:val="00680814"/>
    <w:rsid w:val="00681263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51356"/>
    <w:rsid w:val="00851FAD"/>
    <w:rsid w:val="008606F8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76E81"/>
    <w:rsid w:val="0098131C"/>
    <w:rsid w:val="009A31E0"/>
    <w:rsid w:val="009C139B"/>
    <w:rsid w:val="009C362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F3313"/>
    <w:rsid w:val="00AF72D5"/>
    <w:rsid w:val="00B04F4B"/>
    <w:rsid w:val="00B139F6"/>
    <w:rsid w:val="00B215BA"/>
    <w:rsid w:val="00B23CF5"/>
    <w:rsid w:val="00B2599C"/>
    <w:rsid w:val="00B35E17"/>
    <w:rsid w:val="00B43774"/>
    <w:rsid w:val="00B76439"/>
    <w:rsid w:val="00B77276"/>
    <w:rsid w:val="00B81A83"/>
    <w:rsid w:val="00B839E0"/>
    <w:rsid w:val="00B861C6"/>
    <w:rsid w:val="00BB0780"/>
    <w:rsid w:val="00BC1F22"/>
    <w:rsid w:val="00BC4BBC"/>
    <w:rsid w:val="00BC6D7F"/>
    <w:rsid w:val="00BD7858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7FAA"/>
    <w:rsid w:val="00CE086A"/>
    <w:rsid w:val="00D14194"/>
    <w:rsid w:val="00D27C46"/>
    <w:rsid w:val="00D32BC5"/>
    <w:rsid w:val="00D454F0"/>
    <w:rsid w:val="00D627FC"/>
    <w:rsid w:val="00D639FE"/>
    <w:rsid w:val="00D76BDB"/>
    <w:rsid w:val="00D86536"/>
    <w:rsid w:val="00D87384"/>
    <w:rsid w:val="00D9361E"/>
    <w:rsid w:val="00DA0DD7"/>
    <w:rsid w:val="00DA6CF4"/>
    <w:rsid w:val="00DB7721"/>
    <w:rsid w:val="00DC5009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473E9"/>
    <w:rsid w:val="00E507C7"/>
    <w:rsid w:val="00E64E39"/>
    <w:rsid w:val="00E74234"/>
    <w:rsid w:val="00E76A2E"/>
    <w:rsid w:val="00E8459E"/>
    <w:rsid w:val="00E903AC"/>
    <w:rsid w:val="00E95661"/>
    <w:rsid w:val="00E95BE3"/>
    <w:rsid w:val="00EA679F"/>
    <w:rsid w:val="00EC0172"/>
    <w:rsid w:val="00EC462D"/>
    <w:rsid w:val="00EC516A"/>
    <w:rsid w:val="00ED1D3D"/>
    <w:rsid w:val="00ED2602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2E41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7D2275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7D2275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5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4.vsdx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CDE26-FA23-40C4-9DDE-8ECA51E5F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1883</TotalTime>
  <Pages>10</Pages>
  <Words>1238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8282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15</cp:revision>
  <cp:lastPrinted>2015-08-25T07:59:00Z</cp:lastPrinted>
  <dcterms:created xsi:type="dcterms:W3CDTF">2015-08-06T14:59:00Z</dcterms:created>
  <dcterms:modified xsi:type="dcterms:W3CDTF">2015-08-26T14:46:00Z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