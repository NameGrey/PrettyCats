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A780A" w14:textId="77777777" w:rsidR="00343E07" w:rsidRDefault="00343E07" w:rsidP="00B4244A">
      <w:pPr>
        <w:pStyle w:val="BodyText"/>
      </w:pPr>
    </w:p>
    <w:p w14:paraId="23AC13B7" w14:textId="77777777" w:rsidR="00343E07" w:rsidRDefault="00343E07" w:rsidP="00B4244A">
      <w:pPr>
        <w:pStyle w:val="BodyText"/>
      </w:pPr>
    </w:p>
    <w:p w14:paraId="1B7D2588" w14:textId="77777777" w:rsidR="00343E07" w:rsidRDefault="00343E07" w:rsidP="00B4244A">
      <w:pPr>
        <w:pStyle w:val="BodyText"/>
      </w:pPr>
    </w:p>
    <w:p w14:paraId="2B1581EA" w14:textId="77777777" w:rsidR="00343E07" w:rsidRDefault="00343E07" w:rsidP="00B4244A">
      <w:pPr>
        <w:pStyle w:val="BodyText"/>
      </w:pPr>
    </w:p>
    <w:p w14:paraId="7325A7A0" w14:textId="77777777" w:rsidR="00343E07" w:rsidRDefault="00343E07" w:rsidP="00B4244A">
      <w:pPr>
        <w:pStyle w:val="BodyText"/>
      </w:pPr>
    </w:p>
    <w:p w14:paraId="069C991E" w14:textId="77777777" w:rsidR="00343E07" w:rsidRDefault="00343E07" w:rsidP="00B4244A">
      <w:pPr>
        <w:pStyle w:val="BodyText"/>
      </w:pPr>
    </w:p>
    <w:p w14:paraId="40AACE45" w14:textId="77777777" w:rsidR="00343E07" w:rsidRDefault="00343E07" w:rsidP="00B4244A">
      <w:pPr>
        <w:pStyle w:val="BodyText"/>
      </w:pPr>
    </w:p>
    <w:p w14:paraId="73B7F3A5" w14:textId="77777777" w:rsidR="00343E07" w:rsidRPr="00343E07" w:rsidRDefault="00343E07" w:rsidP="00B4244A">
      <w:pPr>
        <w:pStyle w:val="BodyText"/>
      </w:pPr>
    </w:p>
    <w:p w14:paraId="730B0530" w14:textId="77777777" w:rsidR="00343E07" w:rsidRDefault="00343E07" w:rsidP="00B4244A">
      <w:pPr>
        <w:pStyle w:val="BodyText"/>
      </w:pPr>
    </w:p>
    <w:p w14:paraId="08D2F335" w14:textId="77777777" w:rsidR="00222DC3" w:rsidRPr="00114D08" w:rsidRDefault="00343E07" w:rsidP="00B4244A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2B4E22A4" wp14:editId="6F93AA31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67752" w:rsidRPr="00114D08" w14:paraId="006648EE" w14:textId="77777777" w:rsidTr="003A184A">
        <w:trPr>
          <w:trHeight w:val="1583"/>
        </w:trPr>
        <w:tc>
          <w:tcPr>
            <w:tcW w:w="9359" w:type="dxa"/>
          </w:tcPr>
          <w:p w14:paraId="1FC8F9F8" w14:textId="77777777" w:rsidR="008B3B7F" w:rsidRPr="007F4104" w:rsidRDefault="00B05686" w:rsidP="007F4104">
            <w:pPr>
              <w:pStyle w:val="CommentSubject"/>
            </w:pPr>
            <w:fldSimple w:instr=" DOCPROPERTY  Subject  \* MERGEFORMAT ">
              <w:r w:rsidR="00E86164">
                <w:t>Приложение для резервирования</w:t>
              </w:r>
            </w:fldSimple>
          </w:p>
          <w:p w14:paraId="7C2A5E08" w14:textId="77777777" w:rsidR="008B3B7F" w:rsidRPr="00114D08" w:rsidRDefault="00B05686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fldSimple w:instr=" DOCPROPERTY  Title  \* MERGEFORMAT ">
              <w:bookmarkStart w:id="0" w:name="_Toc297826112"/>
              <w:r w:rsidR="00E86164">
                <w:t>"Book it!"</w:t>
              </w:r>
              <w:bookmarkEnd w:id="0"/>
            </w:fldSimple>
          </w:p>
        </w:tc>
      </w:tr>
      <w:tr w:rsidR="007074E7" w:rsidRPr="00114D08" w14:paraId="3277B759" w14:textId="77777777" w:rsidTr="003A184A">
        <w:tc>
          <w:tcPr>
            <w:tcW w:w="9359" w:type="dxa"/>
          </w:tcPr>
          <w:p w14:paraId="6F0874DA" w14:textId="77777777" w:rsidR="007074E7" w:rsidRDefault="00B05686" w:rsidP="007B6668">
            <w:pPr>
              <w:pStyle w:val="ProjectName"/>
            </w:pPr>
            <w:fldSimple w:instr=" DOCPROPERTY  PID  \* MERGEFORMAT ">
              <w:r w:rsidR="00E86164">
                <w:t>CP-BKIT</w:t>
              </w:r>
            </w:fldSimple>
          </w:p>
        </w:tc>
      </w:tr>
    </w:tbl>
    <w:p w14:paraId="35C1A5A1" w14:textId="77777777" w:rsidR="00A01F87" w:rsidRDefault="00A01F87" w:rsidP="00B4244A">
      <w:pPr>
        <w:pStyle w:val="BodyText"/>
        <w:sectPr w:rsidR="00A01F87" w:rsidSect="00A01F87">
          <w:headerReference w:type="default" r:id="rId10"/>
          <w:footerReference w:type="default" r:id="rId11"/>
          <w:footerReference w:type="first" r:id="rId12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60FBD23A" w14:textId="77777777" w:rsidR="00EC0172" w:rsidRDefault="00EC0172" w:rsidP="00B4244A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52"/>
        <w:gridCol w:w="8507"/>
      </w:tblGrid>
      <w:tr w:rsidR="00AF3313" w:rsidRPr="00D27C46" w14:paraId="61E4C474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7BCD283" w14:textId="77777777"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14:paraId="30ACF41D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0518051" w14:textId="77777777"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14:paraId="71B465A9" w14:textId="77777777"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14:paraId="03F25806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761DCFC7" w14:textId="77777777" w:rsidR="00004E50" w:rsidRPr="0078686A" w:rsidRDefault="00004E50" w:rsidP="002C5F65"/>
        </w:tc>
        <w:tc>
          <w:tcPr>
            <w:tcW w:w="4545" w:type="pct"/>
          </w:tcPr>
          <w:p w14:paraId="70B8FDED" w14:textId="77777777"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14:paraId="4761F669" w14:textId="77777777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3279974" w14:textId="77777777" w:rsidR="00004E50" w:rsidRPr="0078686A" w:rsidRDefault="00004E50" w:rsidP="002C5F65"/>
        </w:tc>
        <w:tc>
          <w:tcPr>
            <w:tcW w:w="4545" w:type="pct"/>
          </w:tcPr>
          <w:p w14:paraId="21369E41" w14:textId="77777777"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436FFFA" w14:textId="77777777" w:rsidR="00932D17" w:rsidRDefault="00932D17" w:rsidP="00B4244A">
      <w:pPr>
        <w:pStyle w:val="BodyText"/>
      </w:pPr>
      <w:bookmarkStart w:id="1" w:name="_Toc456598587"/>
      <w:bookmarkStart w:id="2" w:name="_Toc456600918"/>
      <w:bookmarkStart w:id="3" w:name="_Toc2484421"/>
      <w:bookmarkStart w:id="4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48"/>
        <w:gridCol w:w="8511"/>
      </w:tblGrid>
      <w:tr w:rsidR="00081986" w:rsidRPr="005B2859" w14:paraId="2821583E" w14:textId="77777777" w:rsidTr="0041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D06C787" w14:textId="77777777" w:rsidR="00081986" w:rsidRPr="0078686A" w:rsidRDefault="00081986" w:rsidP="00410D95">
            <w:r w:rsidRPr="0078686A">
              <w:t>Abbreviations and Acronyms</w:t>
            </w:r>
          </w:p>
        </w:tc>
      </w:tr>
      <w:tr w:rsidR="00081986" w:rsidRPr="005B2859" w14:paraId="009AB656" w14:textId="77777777" w:rsidTr="0041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242FFF7" w14:textId="77777777" w:rsidR="00081986" w:rsidRPr="0078686A" w:rsidRDefault="00081986" w:rsidP="00410D95"/>
        </w:tc>
        <w:tc>
          <w:tcPr>
            <w:tcW w:w="4547" w:type="pct"/>
          </w:tcPr>
          <w:p w14:paraId="7F627E78" w14:textId="77777777" w:rsidR="00081986" w:rsidRPr="0015371B" w:rsidRDefault="00081986" w:rsidP="0041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14:paraId="6FAF54CE" w14:textId="77777777" w:rsidTr="00410D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4A51B4B8" w14:textId="77777777" w:rsidR="00081986" w:rsidRPr="0078686A" w:rsidRDefault="00081986" w:rsidP="00410D95"/>
        </w:tc>
        <w:tc>
          <w:tcPr>
            <w:tcW w:w="4547" w:type="pct"/>
          </w:tcPr>
          <w:p w14:paraId="3B8EC884" w14:textId="77777777" w:rsidR="00081986" w:rsidRPr="0078686A" w:rsidRDefault="00081986" w:rsidP="00410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4554F68" w14:textId="77777777" w:rsidR="00081986" w:rsidRDefault="00081986" w:rsidP="00B4244A">
      <w:pPr>
        <w:pStyle w:val="BodyText"/>
      </w:pPr>
    </w:p>
    <w:p w14:paraId="47D42A43" w14:textId="77777777" w:rsidR="00081986" w:rsidRDefault="00081986" w:rsidP="00B4244A">
      <w:pPr>
        <w:pStyle w:val="BodyText"/>
      </w:pPr>
      <w:r>
        <w:br w:type="page"/>
      </w:r>
    </w:p>
    <w:bookmarkEnd w:id="1"/>
    <w:bookmarkEnd w:id="2"/>
    <w:bookmarkEnd w:id="3"/>
    <w:bookmarkEnd w:id="4"/>
    <w:p w14:paraId="3166323E" w14:textId="77777777" w:rsidR="00E86164" w:rsidRPr="007A38BE" w:rsidRDefault="00E86164" w:rsidP="00E86164">
      <w:pPr>
        <w:pStyle w:val="TOCHeading"/>
        <w:rPr>
          <w:lang w:val="ru-RU"/>
        </w:rPr>
      </w:pPr>
      <w:r>
        <w:rPr>
          <w:lang w:val="ru-RU"/>
        </w:rPr>
        <w:lastRenderedPageBreak/>
        <w:t>Оглавление</w:t>
      </w:r>
    </w:p>
    <w:p w14:paraId="50DA8273" w14:textId="77777777" w:rsidR="00B4244A" w:rsidRDefault="00E86164">
      <w:pPr>
        <w:pStyle w:val="TO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lang w:val="ru-RU" w:eastAsia="ja-JP"/>
        </w:rPr>
      </w:pPr>
      <w:r>
        <w:rPr>
          <w:rFonts w:asciiTheme="minorHAnsi" w:hAnsiTheme="minorHAnsi"/>
          <w:b/>
          <w:color w:val="auto"/>
          <w:sz w:val="24"/>
        </w:rPr>
        <w:fldChar w:fldCharType="begin"/>
      </w:r>
      <w:r>
        <w:instrText xml:space="preserve"> TOC \o "1-3" </w:instrText>
      </w:r>
      <w:r>
        <w:rPr>
          <w:rFonts w:asciiTheme="minorHAnsi" w:hAnsiTheme="minorHAnsi"/>
          <w:b/>
          <w:color w:val="auto"/>
          <w:sz w:val="24"/>
        </w:rPr>
        <w:fldChar w:fldCharType="separate"/>
      </w:r>
      <w:r w:rsidR="00B4244A">
        <w:rPr>
          <w:noProof/>
        </w:rPr>
        <w:t>"Book it!"</w:t>
      </w:r>
      <w:r w:rsidR="00B4244A">
        <w:rPr>
          <w:noProof/>
        </w:rPr>
        <w:tab/>
      </w:r>
      <w:r w:rsidR="00B4244A">
        <w:rPr>
          <w:noProof/>
        </w:rPr>
        <w:fldChar w:fldCharType="begin"/>
      </w:r>
      <w:r w:rsidR="00B4244A">
        <w:rPr>
          <w:noProof/>
        </w:rPr>
        <w:instrText xml:space="preserve"> PAGEREF _Toc297826112 \h </w:instrText>
      </w:r>
      <w:r w:rsidR="00B4244A">
        <w:rPr>
          <w:noProof/>
        </w:rPr>
      </w:r>
      <w:r w:rsidR="00B4244A">
        <w:rPr>
          <w:noProof/>
        </w:rPr>
        <w:fldChar w:fldCharType="separate"/>
      </w:r>
      <w:r w:rsidR="00B4244A">
        <w:rPr>
          <w:noProof/>
        </w:rPr>
        <w:t>1</w:t>
      </w:r>
      <w:r w:rsidR="00B4244A">
        <w:rPr>
          <w:noProof/>
        </w:rPr>
        <w:fldChar w:fldCharType="end"/>
      </w:r>
    </w:p>
    <w:p w14:paraId="69CB5130" w14:textId="77777777" w:rsidR="00B4244A" w:rsidRDefault="00B4244A">
      <w:pPr>
        <w:pStyle w:val="TOC1"/>
        <w:tabs>
          <w:tab w:val="left" w:pos="345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lang w:val="ru-RU" w:eastAsia="ja-JP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lang w:val="ru-RU" w:eastAsia="ja-JP"/>
        </w:rPr>
        <w:tab/>
      </w:r>
      <w:r>
        <w:rPr>
          <w:noProof/>
        </w:rPr>
        <w:t>ГЛОССАРИЙ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_Toc297826113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F68F5B" w14:textId="77777777" w:rsidR="00B4244A" w:rsidRDefault="00B4244A">
      <w:pPr>
        <w:pStyle w:val="TOC1"/>
        <w:tabs>
          <w:tab w:val="left" w:pos="345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lang w:val="ru-RU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lang w:val="ru-RU" w:eastAsia="ja-JP"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_Toc297826114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E665A3" w14:textId="77777777" w:rsidR="00B4244A" w:rsidRDefault="00B4244A">
      <w:pPr>
        <w:pStyle w:val="TOC1"/>
        <w:tabs>
          <w:tab w:val="left" w:pos="345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lang w:val="ru-RU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lang w:val="ru-RU" w:eastAsia="ja-JP"/>
        </w:rPr>
        <w:tab/>
      </w:r>
      <w:r>
        <w:rPr>
          <w:noProof/>
        </w:rPr>
        <w:t>Требования к продукту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_Toc297826115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D5CDF3" w14:textId="77777777" w:rsidR="00B4244A" w:rsidRDefault="00B4244A">
      <w:pPr>
        <w:pStyle w:val="TOC2"/>
        <w:tabs>
          <w:tab w:val="left" w:pos="723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4"/>
          <w:lang w:val="ru-RU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color w:val="auto"/>
          <w:sz w:val="24"/>
          <w:lang w:val="ru-RU" w:eastAsia="ja-JP"/>
        </w:rPr>
        <w:tab/>
      </w:r>
      <w:r>
        <w:rPr>
          <w:noProof/>
        </w:rPr>
        <w:t>Система должна обеспечивать пользователям доступ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_Toc297826116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4A8B70" w14:textId="77777777" w:rsidR="00B4244A" w:rsidRDefault="00B4244A">
      <w:pPr>
        <w:pStyle w:val="TOC2"/>
        <w:tabs>
          <w:tab w:val="left" w:pos="723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4"/>
          <w:lang w:val="ru-RU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color w:val="auto"/>
          <w:sz w:val="24"/>
          <w:lang w:val="ru-RU" w:eastAsia="ja-JP"/>
        </w:rPr>
        <w:tab/>
      </w:r>
      <w:r>
        <w:rPr>
          <w:noProof/>
        </w:rPr>
        <w:t>Система должна разграничивать права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_Toc297826117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D42F50" w14:textId="77777777" w:rsidR="00B4244A" w:rsidRDefault="00B4244A">
      <w:pPr>
        <w:pStyle w:val="TOC2"/>
        <w:tabs>
          <w:tab w:val="left" w:pos="723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4"/>
          <w:lang w:val="ru-RU"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color w:val="auto"/>
          <w:sz w:val="24"/>
          <w:lang w:val="ru-RU" w:eastAsia="ja-JP"/>
        </w:rPr>
        <w:tab/>
      </w:r>
      <w:r>
        <w:rPr>
          <w:noProof/>
        </w:rPr>
        <w:t>Система должна позволять пользователям создавать сущности в системе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_Toc297826118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27F1EC" w14:textId="77777777" w:rsidR="00B4244A" w:rsidRDefault="00B4244A">
      <w:pPr>
        <w:pStyle w:val="TOC2"/>
        <w:tabs>
          <w:tab w:val="left" w:pos="723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4"/>
          <w:lang w:val="ru-RU" w:eastAsia="ja-JP"/>
        </w:rPr>
      </w:pPr>
      <w:r w:rsidRPr="00D508BD">
        <w:rPr>
          <w:noProof/>
          <w:lang w:val="ru-RU"/>
        </w:rPr>
        <w:t>3.4</w:t>
      </w:r>
      <w:r>
        <w:rPr>
          <w:rFonts w:asciiTheme="minorHAnsi" w:eastAsiaTheme="minorEastAsia" w:hAnsiTheme="minorHAnsi" w:cstheme="minorBidi"/>
          <w:caps w:val="0"/>
          <w:noProof/>
          <w:color w:val="auto"/>
          <w:sz w:val="24"/>
          <w:lang w:val="ru-RU" w:eastAsia="ja-JP"/>
        </w:rPr>
        <w:tab/>
      </w:r>
      <w:r w:rsidRPr="00D508BD">
        <w:rPr>
          <w:noProof/>
          <w:lang w:val="ru-RU"/>
        </w:rPr>
        <w:t>Система должна позволять бронировать сущности или их элементы в системе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_Toc297826119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78A6C1" w14:textId="77777777" w:rsidR="00B4244A" w:rsidRDefault="00B4244A">
      <w:pPr>
        <w:pStyle w:val="TOC2"/>
        <w:tabs>
          <w:tab w:val="left" w:pos="723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4"/>
          <w:lang w:val="ru-RU" w:eastAsia="ja-JP"/>
        </w:rPr>
      </w:pPr>
      <w:r w:rsidRPr="00D508BD">
        <w:rPr>
          <w:noProof/>
          <w:lang w:val="ru-RU"/>
        </w:rPr>
        <w:t>3.5</w:t>
      </w:r>
      <w:r>
        <w:rPr>
          <w:rFonts w:asciiTheme="minorHAnsi" w:eastAsiaTheme="minorEastAsia" w:hAnsiTheme="minorHAnsi" w:cstheme="minorBidi"/>
          <w:caps w:val="0"/>
          <w:noProof/>
          <w:color w:val="auto"/>
          <w:sz w:val="24"/>
          <w:lang w:val="ru-RU" w:eastAsia="ja-JP"/>
        </w:rPr>
        <w:tab/>
      </w:r>
      <w:r w:rsidRPr="00D508BD">
        <w:rPr>
          <w:noProof/>
          <w:lang w:val="ru-RU"/>
        </w:rPr>
        <w:t>Система должна позволять ограничивать время бронирования.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_Toc297826120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A2008C" w14:textId="77777777" w:rsidR="00B4244A" w:rsidRDefault="00B4244A">
      <w:pPr>
        <w:pStyle w:val="TOC2"/>
        <w:tabs>
          <w:tab w:val="left" w:pos="723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4"/>
          <w:lang w:val="ru-RU" w:eastAsia="ja-JP"/>
        </w:rPr>
      </w:pPr>
      <w:r w:rsidRPr="00D508BD">
        <w:rPr>
          <w:noProof/>
          <w:lang w:val="ru-RU"/>
        </w:rPr>
        <w:t>3.6</w:t>
      </w:r>
      <w:r>
        <w:rPr>
          <w:rFonts w:asciiTheme="minorHAnsi" w:eastAsiaTheme="minorEastAsia" w:hAnsiTheme="minorHAnsi" w:cstheme="minorBidi"/>
          <w:caps w:val="0"/>
          <w:noProof/>
          <w:color w:val="auto"/>
          <w:sz w:val="24"/>
          <w:lang w:val="ru-RU" w:eastAsia="ja-JP"/>
        </w:rPr>
        <w:tab/>
      </w:r>
      <w:r w:rsidRPr="00D508BD">
        <w:rPr>
          <w:noProof/>
          <w:lang w:val="ru-RU"/>
        </w:rPr>
        <w:t>Система должна нотифицировать пользователя об изменениях в системе.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_Toc297826121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5E52DE" w14:textId="77777777" w:rsidR="00E86164" w:rsidRDefault="00E86164" w:rsidP="00B4244A">
      <w:pPr>
        <w:pStyle w:val="BodyText"/>
      </w:pPr>
      <w:r>
        <w:fldChar w:fldCharType="end"/>
      </w:r>
      <w:r>
        <w:br w:type="page"/>
      </w:r>
    </w:p>
    <w:p w14:paraId="339DF42D" w14:textId="77777777" w:rsidR="00E86164" w:rsidRDefault="00E86164" w:rsidP="00E86164">
      <w:pPr>
        <w:pStyle w:val="Heading1"/>
      </w:pPr>
      <w:bookmarkStart w:id="5" w:name="_Toc297807894"/>
      <w:bookmarkStart w:id="6" w:name="_Toc297826113"/>
      <w:r>
        <w:lastRenderedPageBreak/>
        <w:t>ГЛОССАРИЙ</w:t>
      </w:r>
      <w:bookmarkEnd w:id="5"/>
      <w:bookmarkEnd w:id="6"/>
    </w:p>
    <w:p w14:paraId="4DAD40FB" w14:textId="77777777" w:rsidR="00E86164" w:rsidRDefault="00E86164" w:rsidP="00B4244A">
      <w:pPr>
        <w:pStyle w:val="BodyTex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Глоссарий</w:t>
      </w:r>
    </w:p>
    <w:tbl>
      <w:tblPr>
        <w:tblStyle w:val="TableEPAM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5519"/>
      </w:tblGrid>
      <w:tr w:rsidR="00E86164" w14:paraId="21B2B791" w14:textId="77777777" w:rsidTr="0041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2"/>
          </w:tcPr>
          <w:p w14:paraId="0AA2C6D6" w14:textId="77777777" w:rsidR="00E86164" w:rsidRPr="00DA6CF4" w:rsidRDefault="00E86164" w:rsidP="00410D95">
            <w:r>
              <w:t>Описание терминов используемых в документе</w:t>
            </w:r>
          </w:p>
        </w:tc>
      </w:tr>
      <w:tr w:rsidR="00E86164" w14:paraId="3120A775" w14:textId="77777777" w:rsidTr="0041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038F583" w14:textId="77777777" w:rsidR="00E86164" w:rsidRPr="00DA6CF4" w:rsidRDefault="00E86164" w:rsidP="00410D95">
            <w:r>
              <w:t>Термин</w:t>
            </w:r>
          </w:p>
        </w:tc>
        <w:tc>
          <w:tcPr>
            <w:tcW w:w="5519" w:type="dxa"/>
          </w:tcPr>
          <w:p w14:paraId="042F9981" w14:textId="77777777" w:rsidR="00E86164" w:rsidRPr="00DA6CF4" w:rsidRDefault="00E86164" w:rsidP="00410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E86164" w14:paraId="46AF91AC" w14:textId="77777777" w:rsidTr="0041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CC4F2D1" w14:textId="77777777" w:rsidR="00E86164" w:rsidRPr="00DA6CF4" w:rsidRDefault="00E86164" w:rsidP="00B4244A">
            <w:pPr>
              <w:pStyle w:val="BodyText"/>
            </w:pPr>
            <w:bookmarkStart w:id="7" w:name="_Toc297807895"/>
            <w:r>
              <w:t>Букинг</w:t>
            </w:r>
            <w:bookmarkEnd w:id="7"/>
          </w:p>
        </w:tc>
        <w:tc>
          <w:tcPr>
            <w:tcW w:w="5519" w:type="dxa"/>
          </w:tcPr>
          <w:p w14:paraId="3AA4286C" w14:textId="77777777" w:rsidR="00E86164" w:rsidRPr="00DA6CF4" w:rsidRDefault="00E86164" w:rsidP="00B4244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Бронирование,Резервирование </w:t>
            </w:r>
          </w:p>
        </w:tc>
      </w:tr>
      <w:tr w:rsidR="00E86164" w14:paraId="71FD6A97" w14:textId="77777777" w:rsidTr="00410D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874568A" w14:textId="77777777" w:rsidR="00E86164" w:rsidRPr="00DA6CF4" w:rsidRDefault="00E86164" w:rsidP="00B4244A">
            <w:pPr>
              <w:pStyle w:val="BodyText"/>
            </w:pPr>
            <w:bookmarkStart w:id="8" w:name="_Toc297807896"/>
            <w:r>
              <w:t>Сущность</w:t>
            </w:r>
            <w:bookmarkEnd w:id="8"/>
          </w:p>
        </w:tc>
        <w:tc>
          <w:tcPr>
            <w:tcW w:w="5519" w:type="dxa"/>
          </w:tcPr>
          <w:p w14:paraId="0228CAEC" w14:textId="77777777" w:rsidR="00E86164" w:rsidRPr="00DA6CF4" w:rsidRDefault="00E86164" w:rsidP="00B4244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Предмет, место или время, возможные для для резервирования</w:t>
            </w:r>
          </w:p>
        </w:tc>
      </w:tr>
      <w:tr w:rsidR="00E86164" w14:paraId="17CF1CA3" w14:textId="77777777" w:rsidTr="0041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21EF1F2A" w14:textId="77777777" w:rsidR="00E86164" w:rsidRPr="00DA6CF4" w:rsidRDefault="00E86164" w:rsidP="00B4244A">
            <w:pPr>
              <w:pStyle w:val="BodyText"/>
            </w:pPr>
            <w:bookmarkStart w:id="9" w:name="_Toc297807897"/>
            <w:r>
              <w:t>Своя сущность</w:t>
            </w:r>
            <w:bookmarkEnd w:id="9"/>
          </w:p>
        </w:tc>
        <w:tc>
          <w:tcPr>
            <w:tcW w:w="5519" w:type="dxa"/>
          </w:tcPr>
          <w:p w14:paraId="6D8B65D9" w14:textId="77777777" w:rsidR="00E86164" w:rsidRPr="00DA6CF4" w:rsidRDefault="00E86164" w:rsidP="00B4244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Сущность считается своей, если именно этот пользователь создал эту сущность.</w:t>
            </w:r>
          </w:p>
        </w:tc>
      </w:tr>
      <w:tr w:rsidR="00E86164" w14:paraId="46CD1D30" w14:textId="77777777" w:rsidTr="00410D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F8A54C7" w14:textId="77777777" w:rsidR="00E86164" w:rsidRPr="00DA6CF4" w:rsidRDefault="00E86164" w:rsidP="00B4244A">
            <w:pPr>
              <w:pStyle w:val="BodyText"/>
            </w:pPr>
            <w:bookmarkStart w:id="10" w:name="_Toc297807898"/>
            <w:r>
              <w:t>Пользователь</w:t>
            </w:r>
            <w:bookmarkEnd w:id="10"/>
          </w:p>
        </w:tc>
        <w:tc>
          <w:tcPr>
            <w:tcW w:w="5519" w:type="dxa"/>
          </w:tcPr>
          <w:p w14:paraId="78E36601" w14:textId="77777777" w:rsidR="00E86164" w:rsidRPr="00DA6CF4" w:rsidRDefault="00E86164" w:rsidP="00B4244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Сотрудник рязанского офиса ЭПАМ Систэмз</w:t>
            </w:r>
          </w:p>
        </w:tc>
      </w:tr>
      <w:tr w:rsidR="00E86164" w14:paraId="12083510" w14:textId="77777777" w:rsidTr="0041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5E598C6" w14:textId="77777777" w:rsidR="00E86164" w:rsidRPr="00DA6CF4" w:rsidRDefault="00E86164" w:rsidP="00410D95">
            <w:pPr>
              <w:pStyle w:val="TableNumberedList"/>
              <w:numPr>
                <w:ilvl w:val="0"/>
                <w:numId w:val="0"/>
              </w:numPr>
            </w:pPr>
          </w:p>
        </w:tc>
        <w:tc>
          <w:tcPr>
            <w:tcW w:w="5519" w:type="dxa"/>
          </w:tcPr>
          <w:p w14:paraId="1422B1B5" w14:textId="77777777" w:rsidR="00E86164" w:rsidRPr="00DA6CF4" w:rsidRDefault="00E86164" w:rsidP="0041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164" w14:paraId="73040D1E" w14:textId="77777777" w:rsidTr="00410D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FE86527" w14:textId="77777777" w:rsidR="00E86164" w:rsidRPr="00DA6CF4" w:rsidRDefault="00E86164" w:rsidP="00410D95">
            <w:pPr>
              <w:pStyle w:val="TableNumberedList"/>
              <w:numPr>
                <w:ilvl w:val="0"/>
                <w:numId w:val="0"/>
              </w:numPr>
            </w:pPr>
          </w:p>
        </w:tc>
        <w:tc>
          <w:tcPr>
            <w:tcW w:w="5519" w:type="dxa"/>
          </w:tcPr>
          <w:p w14:paraId="717D67CD" w14:textId="77777777" w:rsidR="00E86164" w:rsidRPr="00DA6CF4" w:rsidRDefault="00E86164" w:rsidP="00410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164" w14:paraId="508D7CAC" w14:textId="77777777" w:rsidTr="0041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D783C98" w14:textId="77777777" w:rsidR="00E86164" w:rsidRPr="00DA6CF4" w:rsidRDefault="00E86164" w:rsidP="00410D95">
            <w:pPr>
              <w:pStyle w:val="TableNumberedList"/>
              <w:numPr>
                <w:ilvl w:val="0"/>
                <w:numId w:val="0"/>
              </w:numPr>
            </w:pPr>
          </w:p>
        </w:tc>
        <w:tc>
          <w:tcPr>
            <w:tcW w:w="5519" w:type="dxa"/>
          </w:tcPr>
          <w:p w14:paraId="08B98770" w14:textId="77777777" w:rsidR="00E86164" w:rsidRPr="00DA6CF4" w:rsidRDefault="00E86164" w:rsidP="0041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164" w14:paraId="0C6BD309" w14:textId="77777777" w:rsidTr="00410D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EF4BA09" w14:textId="77777777" w:rsidR="00E86164" w:rsidRPr="00DA6CF4" w:rsidRDefault="00E86164" w:rsidP="00410D95">
            <w:pPr>
              <w:pStyle w:val="TableNumberedList"/>
              <w:numPr>
                <w:ilvl w:val="0"/>
                <w:numId w:val="0"/>
              </w:numPr>
            </w:pPr>
          </w:p>
        </w:tc>
        <w:tc>
          <w:tcPr>
            <w:tcW w:w="5519" w:type="dxa"/>
          </w:tcPr>
          <w:p w14:paraId="6D91C628" w14:textId="77777777" w:rsidR="00E86164" w:rsidRPr="00DA6CF4" w:rsidRDefault="00E86164" w:rsidP="00410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164" w14:paraId="68F045B9" w14:textId="77777777" w:rsidTr="0041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F8BC654" w14:textId="77777777" w:rsidR="00E86164" w:rsidRPr="00DA6CF4" w:rsidRDefault="00E86164" w:rsidP="00410D95">
            <w:pPr>
              <w:pStyle w:val="TableNumberedList"/>
              <w:numPr>
                <w:ilvl w:val="0"/>
                <w:numId w:val="0"/>
              </w:numPr>
            </w:pPr>
          </w:p>
        </w:tc>
        <w:tc>
          <w:tcPr>
            <w:tcW w:w="5519" w:type="dxa"/>
          </w:tcPr>
          <w:p w14:paraId="504457FC" w14:textId="77777777" w:rsidR="00E86164" w:rsidRPr="00DA6CF4" w:rsidRDefault="00E86164" w:rsidP="0041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164" w14:paraId="779471A0" w14:textId="77777777" w:rsidTr="00410D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4AFA89D" w14:textId="77777777" w:rsidR="00E86164" w:rsidRPr="00DA6CF4" w:rsidRDefault="00E86164" w:rsidP="00410D95">
            <w:pPr>
              <w:pStyle w:val="TableNumberedList"/>
              <w:numPr>
                <w:ilvl w:val="0"/>
                <w:numId w:val="0"/>
              </w:numPr>
            </w:pPr>
          </w:p>
        </w:tc>
        <w:tc>
          <w:tcPr>
            <w:tcW w:w="5519" w:type="dxa"/>
          </w:tcPr>
          <w:p w14:paraId="41E48A24" w14:textId="77777777" w:rsidR="00E86164" w:rsidRPr="00DA6CF4" w:rsidRDefault="00E86164" w:rsidP="00410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164" w14:paraId="5CF87547" w14:textId="77777777" w:rsidTr="0041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4D7EC35" w14:textId="77777777" w:rsidR="00E86164" w:rsidRPr="00DA6CF4" w:rsidRDefault="00E86164" w:rsidP="00410D95">
            <w:pPr>
              <w:pStyle w:val="TableNumberedList"/>
              <w:numPr>
                <w:ilvl w:val="0"/>
                <w:numId w:val="0"/>
              </w:numPr>
            </w:pPr>
          </w:p>
        </w:tc>
        <w:tc>
          <w:tcPr>
            <w:tcW w:w="5519" w:type="dxa"/>
          </w:tcPr>
          <w:p w14:paraId="3A8D6214" w14:textId="77777777" w:rsidR="00E86164" w:rsidRPr="00DA6CF4" w:rsidRDefault="00E86164" w:rsidP="0041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164" w14:paraId="36928A71" w14:textId="77777777" w:rsidTr="00410D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2B800BB" w14:textId="77777777" w:rsidR="00E86164" w:rsidRPr="00DA6CF4" w:rsidRDefault="00E86164" w:rsidP="00410D95">
            <w:pPr>
              <w:pStyle w:val="TableNumberedList"/>
              <w:numPr>
                <w:ilvl w:val="0"/>
                <w:numId w:val="0"/>
              </w:numPr>
            </w:pPr>
          </w:p>
        </w:tc>
        <w:tc>
          <w:tcPr>
            <w:tcW w:w="5519" w:type="dxa"/>
          </w:tcPr>
          <w:p w14:paraId="2800DAE7" w14:textId="77777777" w:rsidR="00E86164" w:rsidRPr="00DA6CF4" w:rsidRDefault="00E86164" w:rsidP="00410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43DAA902" w14:textId="77777777" w:rsidR="00E86164" w:rsidRPr="00DA6CF4" w:rsidRDefault="00E86164" w:rsidP="00410D95">
            <w:pPr>
              <w:pStyle w:val="TableBulletList"/>
              <w:numPr>
                <w:ilvl w:val="0"/>
                <w:numId w:val="0"/>
              </w:numPr>
              <w:ind w:left="357" w:hanging="35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ED5ED4A" w14:textId="77777777" w:rsidR="00E86164" w:rsidRDefault="00E86164" w:rsidP="00B4244A">
      <w:pPr>
        <w:pStyle w:val="BodyText"/>
      </w:pPr>
      <w:r>
        <w:br w:type="page"/>
      </w:r>
    </w:p>
    <w:p w14:paraId="5FFCFA5C" w14:textId="77777777" w:rsidR="00E86164" w:rsidRPr="00485B25" w:rsidRDefault="00E86164" w:rsidP="00B4244A">
      <w:pPr>
        <w:pStyle w:val="BodyText"/>
      </w:pPr>
    </w:p>
    <w:p w14:paraId="071D8A65" w14:textId="77777777" w:rsidR="00E86164" w:rsidRDefault="00E86164" w:rsidP="00E86164">
      <w:pPr>
        <w:pStyle w:val="Heading1"/>
      </w:pPr>
      <w:bookmarkStart w:id="11" w:name="_Toc297807899"/>
      <w:bookmarkStart w:id="12" w:name="_Toc297826114"/>
      <w:r>
        <w:t>Введение</w:t>
      </w:r>
      <w:bookmarkEnd w:id="11"/>
      <w:bookmarkEnd w:id="12"/>
    </w:p>
    <w:p w14:paraId="1352F88B" w14:textId="17EDF02C" w:rsidR="00E86164" w:rsidRDefault="00B4244A" w:rsidP="00B4244A">
      <w:pPr>
        <w:pStyle w:val="BodyText"/>
        <w:jc w:val="both"/>
      </w:pPr>
      <w:proofErr w:type="gramStart"/>
      <w:r>
        <w:t>Целью данного документа является описание требований к системе “Book It!” В общем виде.</w:t>
      </w:r>
      <w:proofErr w:type="gramEnd"/>
    </w:p>
    <w:p w14:paraId="7115BAA5" w14:textId="77777777" w:rsidR="00E86164" w:rsidRDefault="00E86164" w:rsidP="00E86164">
      <w:pPr>
        <w:pStyle w:val="Heading1"/>
      </w:pPr>
      <w:bookmarkStart w:id="13" w:name="_Toc297807900"/>
      <w:bookmarkStart w:id="14" w:name="_Toc297826115"/>
      <w:bookmarkStart w:id="15" w:name="_GoBack"/>
      <w:bookmarkEnd w:id="15"/>
      <w:r>
        <w:t>Требования к продукту</w:t>
      </w:r>
      <w:bookmarkEnd w:id="13"/>
      <w:bookmarkEnd w:id="14"/>
    </w:p>
    <w:p w14:paraId="01CC7AA4" w14:textId="77777777" w:rsidR="00B05686" w:rsidRDefault="00B05686" w:rsidP="00B05686"/>
    <w:p w14:paraId="289C3D9B" w14:textId="77777777" w:rsidR="00E86164" w:rsidRPr="00B05686" w:rsidRDefault="00E86164" w:rsidP="00B4244A">
      <w:pPr>
        <w:pStyle w:val="ListParagraph"/>
        <w:numPr>
          <w:ilvl w:val="0"/>
          <w:numId w:val="27"/>
        </w:numPr>
        <w:jc w:val="both"/>
        <w:rPr>
          <w:rFonts w:ascii="Trebuchet MS" w:hAnsi="Trebuchet MS"/>
          <w:color w:val="404040" w:themeColor="text1" w:themeTint="BF"/>
        </w:rPr>
      </w:pPr>
      <w:r w:rsidRPr="00B05686">
        <w:rPr>
          <w:rFonts w:ascii="Trebuchet MS" w:hAnsi="Trebuchet MS"/>
          <w:color w:val="404040" w:themeColor="text1" w:themeTint="BF"/>
        </w:rPr>
        <w:t>Система должна обеспечивать пользователям доступ.</w:t>
      </w:r>
    </w:p>
    <w:p w14:paraId="0CF42B65" w14:textId="77777777" w:rsidR="00E86164" w:rsidRPr="00B05686" w:rsidRDefault="00E86164" w:rsidP="00B4244A">
      <w:pPr>
        <w:pStyle w:val="ListParagraph"/>
        <w:numPr>
          <w:ilvl w:val="0"/>
          <w:numId w:val="27"/>
        </w:numPr>
        <w:jc w:val="both"/>
        <w:rPr>
          <w:rFonts w:ascii="Trebuchet MS" w:hAnsi="Trebuchet MS"/>
          <w:color w:val="404040" w:themeColor="text1" w:themeTint="BF"/>
        </w:rPr>
      </w:pPr>
      <w:r w:rsidRPr="00B05686">
        <w:rPr>
          <w:rFonts w:ascii="Trebuchet MS" w:hAnsi="Trebuchet MS"/>
          <w:color w:val="404040" w:themeColor="text1" w:themeTint="BF"/>
        </w:rPr>
        <w:t>Доступ в систему должен быть осуществлен через веб браузер.</w:t>
      </w:r>
    </w:p>
    <w:p w14:paraId="0E316B21" w14:textId="77777777" w:rsidR="00E86164" w:rsidRPr="00B05686" w:rsidRDefault="00E86164" w:rsidP="00B4244A">
      <w:pPr>
        <w:pStyle w:val="ListParagraph"/>
        <w:numPr>
          <w:ilvl w:val="0"/>
          <w:numId w:val="27"/>
        </w:numPr>
        <w:jc w:val="both"/>
        <w:rPr>
          <w:rFonts w:ascii="Trebuchet MS" w:hAnsi="Trebuchet MS"/>
          <w:color w:val="404040" w:themeColor="text1" w:themeTint="BF"/>
        </w:rPr>
      </w:pPr>
      <w:r w:rsidRPr="00B05686">
        <w:rPr>
          <w:rFonts w:ascii="Trebuchet MS" w:hAnsi="Trebuchet MS"/>
          <w:color w:val="404040" w:themeColor="text1" w:themeTint="BF"/>
        </w:rPr>
        <w:t>Доступ в систему должен ограничиваться посредством доменной аутентификации.</w:t>
      </w:r>
    </w:p>
    <w:p w14:paraId="18E795A0" w14:textId="77777777" w:rsidR="00E86164" w:rsidRPr="00B05686" w:rsidRDefault="00E86164" w:rsidP="00B4244A">
      <w:pPr>
        <w:pStyle w:val="ListParagraph"/>
        <w:numPr>
          <w:ilvl w:val="0"/>
          <w:numId w:val="27"/>
        </w:numPr>
        <w:jc w:val="both"/>
        <w:rPr>
          <w:rFonts w:ascii="Trebuchet MS" w:hAnsi="Trebuchet MS"/>
          <w:color w:val="404040" w:themeColor="text1" w:themeTint="BF"/>
        </w:rPr>
      </w:pPr>
      <w:r w:rsidRPr="00B05686">
        <w:rPr>
          <w:rFonts w:ascii="Trebuchet MS" w:hAnsi="Trebuchet MS"/>
          <w:color w:val="404040" w:themeColor="text1" w:themeTint="BF"/>
        </w:rPr>
        <w:t xml:space="preserve">Система должна разраничивать права пользователей. </w:t>
      </w:r>
    </w:p>
    <w:p w14:paraId="1A12A551" w14:textId="77777777" w:rsidR="00E86164" w:rsidRPr="00B05686" w:rsidRDefault="00E86164" w:rsidP="00B4244A">
      <w:pPr>
        <w:pStyle w:val="ListParagraph"/>
        <w:numPr>
          <w:ilvl w:val="0"/>
          <w:numId w:val="27"/>
        </w:numPr>
        <w:jc w:val="both"/>
        <w:rPr>
          <w:rFonts w:ascii="Trebuchet MS" w:hAnsi="Trebuchet MS"/>
          <w:color w:val="404040" w:themeColor="text1" w:themeTint="BF"/>
        </w:rPr>
      </w:pPr>
      <w:r w:rsidRPr="00B05686">
        <w:rPr>
          <w:rFonts w:ascii="Trebuchet MS" w:hAnsi="Trebuchet MS"/>
          <w:color w:val="404040" w:themeColor="text1" w:themeTint="BF"/>
        </w:rPr>
        <w:t>Система должна позволять пользователям создавать сущности в системе.</w:t>
      </w:r>
    </w:p>
    <w:p w14:paraId="585CD9F5" w14:textId="77777777" w:rsidR="00E86164" w:rsidRPr="00B05686" w:rsidRDefault="00E86164" w:rsidP="00B4244A">
      <w:pPr>
        <w:pStyle w:val="ListParagraph"/>
        <w:numPr>
          <w:ilvl w:val="0"/>
          <w:numId w:val="27"/>
        </w:numPr>
        <w:jc w:val="both"/>
        <w:rPr>
          <w:rFonts w:ascii="Trebuchet MS" w:hAnsi="Trebuchet MS"/>
          <w:color w:val="404040" w:themeColor="text1" w:themeTint="BF"/>
        </w:rPr>
      </w:pPr>
      <w:r w:rsidRPr="00B05686">
        <w:rPr>
          <w:rFonts w:ascii="Trebuchet MS" w:hAnsi="Trebuchet MS"/>
          <w:color w:val="404040" w:themeColor="text1" w:themeTint="BF"/>
        </w:rPr>
        <w:t>Система должна позволять бронировать сущности или их элементы в системе.</w:t>
      </w:r>
    </w:p>
    <w:p w14:paraId="7D227B6B" w14:textId="77777777" w:rsidR="00E86164" w:rsidRPr="00B05686" w:rsidRDefault="00E86164" w:rsidP="00B4244A">
      <w:pPr>
        <w:pStyle w:val="ListParagraph"/>
        <w:numPr>
          <w:ilvl w:val="0"/>
          <w:numId w:val="27"/>
        </w:numPr>
        <w:jc w:val="both"/>
        <w:rPr>
          <w:rFonts w:ascii="Trebuchet MS" w:hAnsi="Trebuchet MS"/>
          <w:color w:val="404040" w:themeColor="text1" w:themeTint="BF"/>
        </w:rPr>
      </w:pPr>
      <w:r w:rsidRPr="00B05686">
        <w:rPr>
          <w:rFonts w:ascii="Trebuchet MS" w:hAnsi="Trebuchet MS"/>
          <w:color w:val="404040" w:themeColor="text1" w:themeTint="BF"/>
        </w:rPr>
        <w:t>Система должна позволять ограничивать время бронирования.</w:t>
      </w:r>
    </w:p>
    <w:p w14:paraId="2EE5BBE5" w14:textId="77777777" w:rsidR="00E86164" w:rsidRPr="00B05686" w:rsidRDefault="00E86164" w:rsidP="00B4244A">
      <w:pPr>
        <w:pStyle w:val="ListParagraph"/>
        <w:numPr>
          <w:ilvl w:val="0"/>
          <w:numId w:val="27"/>
        </w:numPr>
        <w:jc w:val="both"/>
        <w:rPr>
          <w:rFonts w:ascii="Trebuchet MS" w:hAnsi="Trebuchet MS"/>
          <w:color w:val="404040" w:themeColor="text1" w:themeTint="BF"/>
        </w:rPr>
      </w:pPr>
      <w:r w:rsidRPr="00B05686">
        <w:rPr>
          <w:rFonts w:ascii="Trebuchet MS" w:hAnsi="Trebuchet MS"/>
          <w:color w:val="404040" w:themeColor="text1" w:themeTint="BF"/>
        </w:rPr>
        <w:t xml:space="preserve">Система должна нотифицировать пользователя об изменениях в системе. </w:t>
      </w:r>
    </w:p>
    <w:p w14:paraId="3E661C21" w14:textId="77777777" w:rsidR="00E86164" w:rsidRDefault="00E86164" w:rsidP="00970C4B">
      <w:pPr>
        <w:pStyle w:val="Heading2"/>
      </w:pPr>
      <w:bookmarkStart w:id="16" w:name="_Toc297807901"/>
      <w:bookmarkStart w:id="17" w:name="_Toc297826116"/>
      <w:r>
        <w:t>Система должна обеспечивать пользователям доступ</w:t>
      </w:r>
      <w:bookmarkEnd w:id="16"/>
      <w:bookmarkEnd w:id="17"/>
      <w:r>
        <w:t xml:space="preserve"> </w:t>
      </w:r>
    </w:p>
    <w:p w14:paraId="6E51F2F4" w14:textId="77777777" w:rsidR="00E86164" w:rsidRPr="000B2748" w:rsidRDefault="00E86164" w:rsidP="00B4244A">
      <w:p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Доступ в систему должен быть осуществлен через веб браузер</w:t>
      </w:r>
    </w:p>
    <w:p w14:paraId="58E27A18" w14:textId="77777777" w:rsidR="00E86164" w:rsidRPr="000B2748" w:rsidRDefault="00E86164" w:rsidP="00B4244A">
      <w:p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Поддерживаемые браузеры</w:t>
      </w:r>
    </w:p>
    <w:p w14:paraId="0372C383" w14:textId="77777777" w:rsidR="00E86164" w:rsidRPr="000B2748" w:rsidRDefault="00E86164" w:rsidP="00B4244A">
      <w:pPr>
        <w:pStyle w:val="ListParagraph"/>
        <w:numPr>
          <w:ilvl w:val="0"/>
          <w:numId w:val="28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Internet Explorer v</w:t>
      </w:r>
    </w:p>
    <w:p w14:paraId="64C3356E" w14:textId="77777777" w:rsidR="00E86164" w:rsidRPr="000B2748" w:rsidRDefault="00E86164" w:rsidP="00B4244A">
      <w:pPr>
        <w:pStyle w:val="ListParagraph"/>
        <w:numPr>
          <w:ilvl w:val="0"/>
          <w:numId w:val="28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Chrome v</w:t>
      </w:r>
    </w:p>
    <w:p w14:paraId="2FE5A9AF" w14:textId="77777777" w:rsidR="00E86164" w:rsidRPr="000B2748" w:rsidRDefault="00E86164" w:rsidP="00B4244A">
      <w:pPr>
        <w:pStyle w:val="ListParagraph"/>
        <w:numPr>
          <w:ilvl w:val="0"/>
          <w:numId w:val="28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Opera v</w:t>
      </w:r>
    </w:p>
    <w:p w14:paraId="18AB678F" w14:textId="77777777" w:rsidR="00E86164" w:rsidRPr="000B2748" w:rsidRDefault="00E86164" w:rsidP="00B4244A">
      <w:pPr>
        <w:pStyle w:val="ListParagraph"/>
        <w:numPr>
          <w:ilvl w:val="0"/>
          <w:numId w:val="28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Safari v</w:t>
      </w:r>
    </w:p>
    <w:p w14:paraId="02B08948" w14:textId="77777777" w:rsidR="00E86164" w:rsidRPr="000B2748" w:rsidRDefault="00E86164" w:rsidP="00B4244A">
      <w:pPr>
        <w:jc w:val="both"/>
        <w:rPr>
          <w:rFonts w:ascii="Trebuchet MS" w:hAnsi="Trebuchet MS"/>
          <w:color w:val="404040" w:themeColor="text1" w:themeTint="BF"/>
        </w:rPr>
      </w:pPr>
      <w:proofErr w:type="gramStart"/>
      <w:r w:rsidRPr="000B2748">
        <w:rPr>
          <w:rFonts w:ascii="Trebuchet MS" w:hAnsi="Trebuchet MS"/>
          <w:color w:val="404040" w:themeColor="text1" w:themeTint="BF"/>
        </w:rPr>
        <w:t>Доступ в систему должен ограничиваться посредством аутентификации.</w:t>
      </w:r>
      <w:proofErr w:type="gramEnd"/>
    </w:p>
    <w:p w14:paraId="498F48B3" w14:textId="77777777" w:rsidR="00E86164" w:rsidRPr="000B2748" w:rsidRDefault="00E86164" w:rsidP="00B4244A">
      <w:pPr>
        <w:jc w:val="both"/>
        <w:rPr>
          <w:rFonts w:ascii="Trebuchet MS" w:hAnsi="Trebuchet MS"/>
          <w:color w:val="404040" w:themeColor="text1" w:themeTint="BF"/>
        </w:rPr>
      </w:pPr>
      <w:proofErr w:type="gramStart"/>
      <w:r w:rsidRPr="000B2748">
        <w:rPr>
          <w:rFonts w:ascii="Trebuchet MS" w:hAnsi="Trebuchet MS"/>
          <w:color w:val="404040" w:themeColor="text1" w:themeTint="BF"/>
        </w:rPr>
        <w:t>Необходимо использовать Доменную аутентификацию.</w:t>
      </w:r>
      <w:proofErr w:type="gramEnd"/>
    </w:p>
    <w:p w14:paraId="18E4E80E" w14:textId="33E25EB7" w:rsidR="00E86164" w:rsidRDefault="00E86164" w:rsidP="00970C4B">
      <w:pPr>
        <w:pStyle w:val="Heading2"/>
      </w:pPr>
      <w:bookmarkStart w:id="18" w:name="_Toc297826117"/>
      <w:r w:rsidRPr="00B218C8">
        <w:t>Система должна раз</w:t>
      </w:r>
      <w:r w:rsidR="00410D95">
        <w:t>г</w:t>
      </w:r>
      <w:r w:rsidRPr="00B218C8">
        <w:t>раничивать права пользователей</w:t>
      </w:r>
      <w:bookmarkEnd w:id="18"/>
    </w:p>
    <w:p w14:paraId="20A71038" w14:textId="77777777" w:rsidR="00062A84" w:rsidRDefault="00062A84" w:rsidP="00B4244A">
      <w:pPr>
        <w:pStyle w:val="ListNumber"/>
        <w:jc w:val="both"/>
        <w:rPr>
          <w:lang w:val="ru-RU"/>
        </w:rPr>
      </w:pPr>
      <w:r>
        <w:rPr>
          <w:lang w:val="ru-RU"/>
        </w:rPr>
        <w:t>Предполагается 2 роли:</w:t>
      </w:r>
    </w:p>
    <w:p w14:paraId="4425F17C" w14:textId="77777777" w:rsidR="00062A84" w:rsidRPr="000B2748" w:rsidRDefault="00062A84" w:rsidP="00B4244A">
      <w:pPr>
        <w:pStyle w:val="ListParagraph"/>
        <w:numPr>
          <w:ilvl w:val="0"/>
          <w:numId w:val="29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Пользователь;</w:t>
      </w:r>
    </w:p>
    <w:p w14:paraId="7EAE0446" w14:textId="77777777" w:rsidR="00062A84" w:rsidRPr="000B2748" w:rsidRDefault="00062A84" w:rsidP="00B4244A">
      <w:pPr>
        <w:pStyle w:val="ListParagraph"/>
        <w:numPr>
          <w:ilvl w:val="0"/>
          <w:numId w:val="29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Администратор.</w:t>
      </w:r>
    </w:p>
    <w:p w14:paraId="74E6F6A6" w14:textId="77777777" w:rsidR="00062A84" w:rsidRDefault="00062A84" w:rsidP="00B4244A">
      <w:pPr>
        <w:pStyle w:val="ListNumber"/>
        <w:jc w:val="both"/>
        <w:rPr>
          <w:lang w:val="ru-RU"/>
        </w:rPr>
      </w:pPr>
      <w:r>
        <w:rPr>
          <w:lang w:val="ru-RU"/>
        </w:rPr>
        <w:t>Роль Пользователь позволяет:</w:t>
      </w:r>
    </w:p>
    <w:p w14:paraId="5B913D02" w14:textId="77777777" w:rsidR="00062A84" w:rsidRPr="000B2748" w:rsidRDefault="00062A84" w:rsidP="00B4244A">
      <w:pPr>
        <w:pStyle w:val="ListParagraph"/>
        <w:numPr>
          <w:ilvl w:val="0"/>
          <w:numId w:val="30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Резервировать/отменять сущности;</w:t>
      </w:r>
    </w:p>
    <w:p w14:paraId="6DDE558F" w14:textId="77777777" w:rsidR="00062A84" w:rsidRPr="000B2748" w:rsidRDefault="00062A84" w:rsidP="00B4244A">
      <w:pPr>
        <w:pStyle w:val="ListParagraph"/>
        <w:numPr>
          <w:ilvl w:val="0"/>
          <w:numId w:val="30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Резервировать элементы сущностей;</w:t>
      </w:r>
    </w:p>
    <w:p w14:paraId="05853501" w14:textId="77777777" w:rsidR="00062A84" w:rsidRPr="000B2748" w:rsidRDefault="00062A84" w:rsidP="00B4244A">
      <w:pPr>
        <w:pStyle w:val="ListParagraph"/>
        <w:numPr>
          <w:ilvl w:val="0"/>
          <w:numId w:val="30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Отменять ранее бронированную этим пользователем сущность;</w:t>
      </w:r>
    </w:p>
    <w:p w14:paraId="624F2A1F" w14:textId="77777777" w:rsidR="00062A84" w:rsidRPr="000B2748" w:rsidRDefault="00062A84" w:rsidP="00B4244A">
      <w:pPr>
        <w:pStyle w:val="ListParagraph"/>
        <w:numPr>
          <w:ilvl w:val="0"/>
          <w:numId w:val="30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Отменять ранее бронированную этим пользователем элемент сущности;</w:t>
      </w:r>
    </w:p>
    <w:p w14:paraId="120FE166" w14:textId="77777777" w:rsidR="00062A84" w:rsidRPr="000B2748" w:rsidRDefault="00062A84" w:rsidP="00B4244A">
      <w:pPr>
        <w:pStyle w:val="ListParagraph"/>
        <w:numPr>
          <w:ilvl w:val="0"/>
          <w:numId w:val="30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Создавать собственную сущность в разделе пользовательских броней (Свою сущность);</w:t>
      </w:r>
    </w:p>
    <w:p w14:paraId="0646BC62" w14:textId="77777777" w:rsidR="00062A84" w:rsidRPr="000B2748" w:rsidRDefault="00062A84" w:rsidP="00B4244A">
      <w:pPr>
        <w:pStyle w:val="ListParagraph"/>
        <w:numPr>
          <w:ilvl w:val="0"/>
          <w:numId w:val="30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Редакировать Свою сущность;</w:t>
      </w:r>
    </w:p>
    <w:p w14:paraId="62B5A329" w14:textId="77777777" w:rsidR="00062A84" w:rsidRPr="000B2748" w:rsidRDefault="00062A84" w:rsidP="00B4244A">
      <w:pPr>
        <w:pStyle w:val="ListParagraph"/>
        <w:numPr>
          <w:ilvl w:val="0"/>
          <w:numId w:val="30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Удалять Свою сущность;</w:t>
      </w:r>
    </w:p>
    <w:p w14:paraId="6D41587F" w14:textId="77777777" w:rsidR="00062A84" w:rsidRPr="000B2748" w:rsidRDefault="00062A84" w:rsidP="00B4244A">
      <w:pPr>
        <w:pStyle w:val="ListParagraph"/>
        <w:numPr>
          <w:ilvl w:val="0"/>
          <w:numId w:val="30"/>
        </w:numPr>
        <w:jc w:val="both"/>
        <w:rPr>
          <w:rFonts w:ascii="Trebuchet MS" w:hAnsi="Trebuchet MS"/>
          <w:color w:val="404040" w:themeColor="text1" w:themeTint="BF"/>
        </w:rPr>
      </w:pPr>
      <w:proofErr w:type="gramStart"/>
      <w:r w:rsidRPr="000B2748">
        <w:rPr>
          <w:rFonts w:ascii="Trebuchet MS" w:hAnsi="Trebuchet MS"/>
          <w:color w:val="404040" w:themeColor="text1" w:themeTint="BF"/>
        </w:rPr>
        <w:t>Отменять бронирование других пользователей на Свою сущность.</w:t>
      </w:r>
      <w:proofErr w:type="gramEnd"/>
    </w:p>
    <w:p w14:paraId="7EED02F5" w14:textId="77777777" w:rsidR="00062A84" w:rsidRPr="00C60D08" w:rsidRDefault="00062A84" w:rsidP="00B4244A">
      <w:pPr>
        <w:pStyle w:val="ListNumber"/>
        <w:jc w:val="both"/>
        <w:rPr>
          <w:lang w:val="ru-RU"/>
        </w:rPr>
      </w:pPr>
      <w:r>
        <w:t>Роль Администратор позволяет:</w:t>
      </w:r>
    </w:p>
    <w:p w14:paraId="659776E6" w14:textId="77777777" w:rsidR="00062A84" w:rsidRPr="000B2748" w:rsidRDefault="00062A84" w:rsidP="00B4244A">
      <w:pPr>
        <w:pStyle w:val="ListParagraph"/>
        <w:numPr>
          <w:ilvl w:val="0"/>
          <w:numId w:val="31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Создавать сущность в любом разделе системы;</w:t>
      </w:r>
    </w:p>
    <w:p w14:paraId="7EB9462B" w14:textId="77777777" w:rsidR="00062A84" w:rsidRPr="000B2748" w:rsidRDefault="00062A84" w:rsidP="00B4244A">
      <w:pPr>
        <w:pStyle w:val="ListParagraph"/>
        <w:numPr>
          <w:ilvl w:val="0"/>
          <w:numId w:val="31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Отменять бронирование на любую сущность системы;</w:t>
      </w:r>
    </w:p>
    <w:p w14:paraId="24C5E00D" w14:textId="77777777" w:rsidR="00062A84" w:rsidRPr="000B2748" w:rsidRDefault="00062A84" w:rsidP="00B4244A">
      <w:pPr>
        <w:pStyle w:val="ListParagraph"/>
        <w:numPr>
          <w:ilvl w:val="0"/>
          <w:numId w:val="31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Отменять бронирование на элемент любой сущность системы;</w:t>
      </w:r>
    </w:p>
    <w:p w14:paraId="56311316" w14:textId="77777777" w:rsidR="00062A84" w:rsidRPr="000B2748" w:rsidRDefault="00062A84" w:rsidP="00B4244A">
      <w:pPr>
        <w:pStyle w:val="ListParagraph"/>
        <w:numPr>
          <w:ilvl w:val="0"/>
          <w:numId w:val="31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Создавать разделы внутри системы;</w:t>
      </w:r>
    </w:p>
    <w:p w14:paraId="33B60DF5" w14:textId="77777777" w:rsidR="00062A84" w:rsidRPr="000B2748" w:rsidRDefault="00062A84" w:rsidP="00B4244A">
      <w:pPr>
        <w:pStyle w:val="ListParagraph"/>
        <w:numPr>
          <w:ilvl w:val="0"/>
          <w:numId w:val="31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Удалять разделы внури системы. Все кроме Пользовательского;</w:t>
      </w:r>
    </w:p>
    <w:p w14:paraId="6A42371C" w14:textId="77777777" w:rsidR="00062A84" w:rsidRPr="000B2748" w:rsidRDefault="00062A84" w:rsidP="00B4244A">
      <w:pPr>
        <w:pStyle w:val="ListParagraph"/>
        <w:numPr>
          <w:ilvl w:val="0"/>
          <w:numId w:val="31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Удалять любую сущность;</w:t>
      </w:r>
    </w:p>
    <w:p w14:paraId="0949157A" w14:textId="77777777" w:rsidR="00062A84" w:rsidRPr="000B2748" w:rsidRDefault="00062A84" w:rsidP="00B4244A">
      <w:pPr>
        <w:pStyle w:val="ListParagraph"/>
        <w:numPr>
          <w:ilvl w:val="0"/>
          <w:numId w:val="31"/>
        </w:numPr>
        <w:jc w:val="both"/>
        <w:rPr>
          <w:rFonts w:ascii="Trebuchet MS" w:hAnsi="Trebuchet MS"/>
          <w:color w:val="404040" w:themeColor="text1" w:themeTint="BF"/>
        </w:rPr>
      </w:pPr>
      <w:r w:rsidRPr="000B2748">
        <w:rPr>
          <w:rFonts w:ascii="Trebuchet MS" w:hAnsi="Trebuchet MS"/>
          <w:color w:val="404040" w:themeColor="text1" w:themeTint="BF"/>
        </w:rPr>
        <w:t>Редактировать любую сущность.</w:t>
      </w:r>
    </w:p>
    <w:p w14:paraId="53C996CD" w14:textId="77777777" w:rsidR="00062A84" w:rsidRPr="00062A84" w:rsidRDefault="00062A84" w:rsidP="00B4244A">
      <w:pPr>
        <w:pStyle w:val="BodyText"/>
        <w:jc w:val="both"/>
      </w:pPr>
    </w:p>
    <w:p w14:paraId="77AB1A20" w14:textId="77777777" w:rsidR="00062A84" w:rsidRPr="00062A84" w:rsidRDefault="00062A84" w:rsidP="00B4244A">
      <w:pPr>
        <w:pStyle w:val="BodyText"/>
      </w:pPr>
    </w:p>
    <w:p w14:paraId="7A162DCA" w14:textId="77777777" w:rsidR="00E86164" w:rsidRDefault="00E86164" w:rsidP="00970C4B">
      <w:pPr>
        <w:pStyle w:val="Heading2"/>
      </w:pPr>
      <w:bookmarkStart w:id="19" w:name="_Toc297826118"/>
      <w:r w:rsidRPr="00B218C8">
        <w:lastRenderedPageBreak/>
        <w:t>Система должна позволять пользователям создавать сущности в си</w:t>
      </w:r>
      <w:r>
        <w:t>стеме</w:t>
      </w:r>
      <w:bookmarkEnd w:id="19"/>
    </w:p>
    <w:p w14:paraId="0E586475" w14:textId="2EBD44FD" w:rsidR="00410D95" w:rsidRPr="00970C4B" w:rsidRDefault="00410D95" w:rsidP="00970C4B">
      <w:pPr>
        <w:jc w:val="both"/>
        <w:rPr>
          <w:rFonts w:ascii="Trebuchet MS" w:hAnsi="Trebuchet MS"/>
          <w:color w:val="404040" w:themeColor="text1" w:themeTint="BF"/>
        </w:rPr>
      </w:pPr>
      <w:r w:rsidRPr="00970C4B">
        <w:rPr>
          <w:rFonts w:ascii="Trebuchet MS" w:hAnsi="Trebuchet MS"/>
          <w:color w:val="404040" w:themeColor="text1" w:themeTint="BF"/>
        </w:rPr>
        <w:t>Сущности это некий объект, обладающий следующ</w:t>
      </w:r>
      <w:r w:rsidR="0061548E" w:rsidRPr="00970C4B">
        <w:rPr>
          <w:rFonts w:ascii="Trebuchet MS" w:hAnsi="Trebuchet MS"/>
          <w:color w:val="404040" w:themeColor="text1" w:themeTint="BF"/>
        </w:rPr>
        <w:t>ими аттриб</w:t>
      </w:r>
      <w:r w:rsidRPr="00970C4B">
        <w:rPr>
          <w:rFonts w:ascii="Trebuchet MS" w:hAnsi="Trebuchet MS"/>
          <w:color w:val="404040" w:themeColor="text1" w:themeTint="BF"/>
        </w:rPr>
        <w:t>утами:</w:t>
      </w:r>
    </w:p>
    <w:p w14:paraId="1186B4BD" w14:textId="1255DF48" w:rsidR="00410D95" w:rsidRPr="00970C4B" w:rsidRDefault="0061548E" w:rsidP="00970C4B">
      <w:pPr>
        <w:pStyle w:val="ListParagraph"/>
        <w:numPr>
          <w:ilvl w:val="0"/>
          <w:numId w:val="25"/>
        </w:numPr>
        <w:jc w:val="both"/>
        <w:rPr>
          <w:rFonts w:ascii="Trebuchet MS" w:hAnsi="Trebuchet MS"/>
          <w:color w:val="404040" w:themeColor="text1" w:themeTint="BF"/>
        </w:rPr>
      </w:pPr>
      <w:r w:rsidRPr="00970C4B">
        <w:rPr>
          <w:rFonts w:ascii="Trebuchet MS" w:hAnsi="Trebuchet MS"/>
          <w:color w:val="404040" w:themeColor="text1" w:themeTint="BF"/>
        </w:rPr>
        <w:t>Название;</w:t>
      </w:r>
    </w:p>
    <w:p w14:paraId="216BB77F" w14:textId="6A146F29" w:rsidR="0061548E" w:rsidRPr="00970C4B" w:rsidRDefault="0061548E" w:rsidP="00970C4B">
      <w:pPr>
        <w:pStyle w:val="ListParagraph"/>
        <w:numPr>
          <w:ilvl w:val="0"/>
          <w:numId w:val="25"/>
        </w:numPr>
        <w:jc w:val="both"/>
        <w:rPr>
          <w:rFonts w:ascii="Trebuchet MS" w:hAnsi="Trebuchet MS"/>
          <w:color w:val="404040" w:themeColor="text1" w:themeTint="BF"/>
        </w:rPr>
      </w:pPr>
      <w:r w:rsidRPr="00970C4B">
        <w:rPr>
          <w:rFonts w:ascii="Trebuchet MS" w:hAnsi="Trebuchet MS"/>
          <w:color w:val="404040" w:themeColor="text1" w:themeTint="BF"/>
        </w:rPr>
        <w:t>Текстовое опиание;</w:t>
      </w:r>
    </w:p>
    <w:p w14:paraId="23F0DB29" w14:textId="362A8810" w:rsidR="0061548E" w:rsidRPr="00970C4B" w:rsidRDefault="0061548E" w:rsidP="00970C4B">
      <w:pPr>
        <w:pStyle w:val="ListParagraph"/>
        <w:numPr>
          <w:ilvl w:val="0"/>
          <w:numId w:val="25"/>
        </w:numPr>
        <w:jc w:val="both"/>
        <w:rPr>
          <w:rFonts w:ascii="Trebuchet MS" w:hAnsi="Trebuchet MS"/>
          <w:color w:val="404040" w:themeColor="text1" w:themeTint="BF"/>
        </w:rPr>
      </w:pPr>
      <w:r w:rsidRPr="00970C4B">
        <w:rPr>
          <w:rFonts w:ascii="Trebuchet MS" w:hAnsi="Trebuchet MS"/>
          <w:color w:val="404040" w:themeColor="text1" w:themeTint="BF"/>
        </w:rPr>
        <w:t>Картинка;</w:t>
      </w:r>
    </w:p>
    <w:p w14:paraId="2E0C73A1" w14:textId="37B8D664" w:rsidR="0061548E" w:rsidRPr="00970C4B" w:rsidRDefault="0061548E" w:rsidP="00970C4B">
      <w:pPr>
        <w:pStyle w:val="ListParagraph"/>
        <w:numPr>
          <w:ilvl w:val="0"/>
          <w:numId w:val="25"/>
        </w:numPr>
        <w:jc w:val="both"/>
        <w:rPr>
          <w:rFonts w:ascii="Trebuchet MS" w:hAnsi="Trebuchet MS"/>
          <w:color w:val="404040" w:themeColor="text1" w:themeTint="BF"/>
        </w:rPr>
      </w:pPr>
      <w:r w:rsidRPr="00970C4B">
        <w:rPr>
          <w:rFonts w:ascii="Trebuchet MS" w:hAnsi="Trebuchet MS"/>
          <w:color w:val="404040" w:themeColor="text1" w:themeTint="BF"/>
        </w:rPr>
        <w:t>Срок действия;</w:t>
      </w:r>
    </w:p>
    <w:p w14:paraId="729420BD" w14:textId="7BACFEC1" w:rsidR="0061548E" w:rsidRPr="00970C4B" w:rsidRDefault="0061548E" w:rsidP="00970C4B">
      <w:pPr>
        <w:pStyle w:val="ListParagraph"/>
        <w:numPr>
          <w:ilvl w:val="0"/>
          <w:numId w:val="25"/>
        </w:numPr>
        <w:jc w:val="both"/>
        <w:rPr>
          <w:rFonts w:ascii="Trebuchet MS" w:hAnsi="Trebuchet MS"/>
          <w:color w:val="404040" w:themeColor="text1" w:themeTint="BF"/>
        </w:rPr>
      </w:pPr>
      <w:r w:rsidRPr="00970C4B">
        <w:rPr>
          <w:rFonts w:ascii="Trebuchet MS" w:hAnsi="Trebuchet MS"/>
          <w:color w:val="404040" w:themeColor="text1" w:themeTint="BF"/>
        </w:rPr>
        <w:t>Множество подэлементов, пригодных для бронирования.</w:t>
      </w:r>
    </w:p>
    <w:p w14:paraId="7FD08486" w14:textId="77777777" w:rsidR="00D32AFA" w:rsidRPr="00970C4B" w:rsidRDefault="00D32AFA" w:rsidP="00970C4B">
      <w:pPr>
        <w:jc w:val="both"/>
        <w:rPr>
          <w:rFonts w:ascii="Trebuchet MS" w:hAnsi="Trebuchet MS"/>
          <w:color w:val="404040" w:themeColor="text1" w:themeTint="BF"/>
        </w:rPr>
      </w:pPr>
    </w:p>
    <w:p w14:paraId="0A2782EB" w14:textId="484641ED" w:rsidR="00D32AFA" w:rsidRPr="00970C4B" w:rsidRDefault="00D32AFA" w:rsidP="00970C4B">
      <w:pPr>
        <w:jc w:val="both"/>
        <w:rPr>
          <w:rFonts w:ascii="Trebuchet MS" w:hAnsi="Trebuchet MS"/>
          <w:color w:val="404040" w:themeColor="text1" w:themeTint="BF"/>
        </w:rPr>
      </w:pPr>
      <w:r w:rsidRPr="00970C4B">
        <w:rPr>
          <w:rFonts w:ascii="Trebuchet MS" w:hAnsi="Trebuchet MS"/>
          <w:color w:val="404040" w:themeColor="text1" w:themeTint="BF"/>
        </w:rPr>
        <w:t>Сущности системы делятся на два вида:</w:t>
      </w:r>
    </w:p>
    <w:p w14:paraId="254E4F55" w14:textId="34CBD71B" w:rsidR="00D32AFA" w:rsidRPr="00970C4B" w:rsidRDefault="00D32AFA" w:rsidP="00970C4B">
      <w:pPr>
        <w:pStyle w:val="ListParagraph"/>
        <w:numPr>
          <w:ilvl w:val="0"/>
          <w:numId w:val="24"/>
        </w:numPr>
        <w:jc w:val="both"/>
        <w:rPr>
          <w:rFonts w:ascii="Trebuchet MS" w:hAnsi="Trebuchet MS"/>
          <w:color w:val="404040" w:themeColor="text1" w:themeTint="BF"/>
        </w:rPr>
      </w:pPr>
      <w:r w:rsidRPr="00970C4B">
        <w:rPr>
          <w:rFonts w:ascii="Trebuchet MS" w:hAnsi="Trebuchet MS"/>
          <w:color w:val="404040" w:themeColor="text1" w:themeTint="BF"/>
        </w:rPr>
        <w:t>Пользовательские;</w:t>
      </w:r>
    </w:p>
    <w:p w14:paraId="451E41B7" w14:textId="42BFAB27" w:rsidR="00D32AFA" w:rsidRPr="00970C4B" w:rsidRDefault="00D32AFA" w:rsidP="00970C4B">
      <w:pPr>
        <w:pStyle w:val="ListParagraph"/>
        <w:numPr>
          <w:ilvl w:val="0"/>
          <w:numId w:val="24"/>
        </w:numPr>
        <w:jc w:val="both"/>
        <w:rPr>
          <w:rFonts w:ascii="Trebuchet MS" w:hAnsi="Trebuchet MS"/>
          <w:color w:val="404040" w:themeColor="text1" w:themeTint="BF"/>
        </w:rPr>
      </w:pPr>
      <w:r w:rsidRPr="00970C4B">
        <w:rPr>
          <w:rFonts w:ascii="Trebuchet MS" w:hAnsi="Trebuchet MS"/>
          <w:color w:val="404040" w:themeColor="text1" w:themeTint="BF"/>
        </w:rPr>
        <w:t xml:space="preserve">Административные. </w:t>
      </w:r>
    </w:p>
    <w:p w14:paraId="3768D9C2" w14:textId="56565A32" w:rsidR="00D32AFA" w:rsidRPr="00970C4B" w:rsidRDefault="00D32AFA" w:rsidP="00970C4B">
      <w:pPr>
        <w:jc w:val="both"/>
        <w:rPr>
          <w:rFonts w:ascii="Trebuchet MS" w:hAnsi="Trebuchet MS"/>
          <w:color w:val="404040" w:themeColor="text1" w:themeTint="BF"/>
        </w:rPr>
      </w:pPr>
      <w:proofErr w:type="gramStart"/>
      <w:r w:rsidRPr="00970C4B">
        <w:rPr>
          <w:rFonts w:ascii="Trebuchet MS" w:hAnsi="Trebuchet MS"/>
          <w:color w:val="404040" w:themeColor="text1" w:themeTint="BF"/>
        </w:rPr>
        <w:t>Пользовательские сущности могут создавать обычняе пользователи.</w:t>
      </w:r>
      <w:proofErr w:type="gramEnd"/>
      <w:r w:rsidRPr="00970C4B">
        <w:rPr>
          <w:rFonts w:ascii="Trebuchet MS" w:hAnsi="Trebuchet MS"/>
          <w:color w:val="404040" w:themeColor="text1" w:themeTint="BF"/>
        </w:rPr>
        <w:t xml:space="preserve"> </w:t>
      </w:r>
      <w:proofErr w:type="gramStart"/>
      <w:r w:rsidRPr="00970C4B">
        <w:rPr>
          <w:rFonts w:ascii="Trebuchet MS" w:hAnsi="Trebuchet MS"/>
          <w:color w:val="404040" w:themeColor="text1" w:themeTint="BF"/>
        </w:rPr>
        <w:t>После чего пользователи, создавшие конкретные сущености, могут их редактировать/удалять, а так же снимать брони других пользователей.</w:t>
      </w:r>
      <w:proofErr w:type="gramEnd"/>
      <w:r w:rsidRPr="00970C4B">
        <w:rPr>
          <w:rFonts w:ascii="Trebuchet MS" w:hAnsi="Trebuchet MS"/>
          <w:color w:val="404040" w:themeColor="text1" w:themeTint="BF"/>
        </w:rPr>
        <w:t xml:space="preserve"> </w:t>
      </w:r>
    </w:p>
    <w:p w14:paraId="0E8318AD" w14:textId="77777777" w:rsidR="00D32AFA" w:rsidRPr="00970C4B" w:rsidRDefault="00D32AFA" w:rsidP="00970C4B">
      <w:pPr>
        <w:jc w:val="both"/>
        <w:rPr>
          <w:rFonts w:ascii="Trebuchet MS" w:hAnsi="Trebuchet MS"/>
          <w:color w:val="404040" w:themeColor="text1" w:themeTint="BF"/>
        </w:rPr>
      </w:pPr>
    </w:p>
    <w:p w14:paraId="49CF1697" w14:textId="618F3681" w:rsidR="00D32AFA" w:rsidRPr="00970C4B" w:rsidRDefault="00D32AFA" w:rsidP="00970C4B">
      <w:pPr>
        <w:jc w:val="both"/>
        <w:rPr>
          <w:rFonts w:ascii="Trebuchet MS" w:hAnsi="Trebuchet MS"/>
          <w:color w:val="404040" w:themeColor="text1" w:themeTint="BF"/>
        </w:rPr>
      </w:pPr>
      <w:proofErr w:type="gramStart"/>
      <w:r w:rsidRPr="00970C4B">
        <w:rPr>
          <w:rFonts w:ascii="Trebuchet MS" w:hAnsi="Trebuchet MS"/>
          <w:color w:val="404040" w:themeColor="text1" w:themeTint="BF"/>
        </w:rPr>
        <w:t>Административные сущности могут создавать только администраторы системы.</w:t>
      </w:r>
      <w:proofErr w:type="gramEnd"/>
      <w:r w:rsidRPr="00970C4B">
        <w:rPr>
          <w:rFonts w:ascii="Trebuchet MS" w:hAnsi="Trebuchet MS"/>
          <w:color w:val="404040" w:themeColor="text1" w:themeTint="BF"/>
        </w:rPr>
        <w:t xml:space="preserve"> </w:t>
      </w:r>
      <w:proofErr w:type="gramStart"/>
      <w:r w:rsidRPr="00970C4B">
        <w:rPr>
          <w:rFonts w:ascii="Trebuchet MS" w:hAnsi="Trebuchet MS"/>
          <w:color w:val="404040" w:themeColor="text1" w:themeTint="BF"/>
        </w:rPr>
        <w:t>Редактировать их могут так же только администраторы системы.</w:t>
      </w:r>
      <w:proofErr w:type="gramEnd"/>
    </w:p>
    <w:p w14:paraId="7097C9D9" w14:textId="77777777" w:rsidR="00D32AFA" w:rsidRPr="0061548E" w:rsidRDefault="00D32AFA" w:rsidP="00B4244A">
      <w:pPr>
        <w:pStyle w:val="BodyText"/>
      </w:pPr>
    </w:p>
    <w:p w14:paraId="3FE79B70" w14:textId="65B4FF87" w:rsidR="00E86164" w:rsidRDefault="00E86164" w:rsidP="00970C4B">
      <w:pPr>
        <w:pStyle w:val="Heading2"/>
        <w:rPr>
          <w:lang w:val="ru-RU"/>
        </w:rPr>
      </w:pPr>
      <w:bookmarkStart w:id="20" w:name="_Toc297826119"/>
      <w:r>
        <w:rPr>
          <w:lang w:val="ru-RU"/>
        </w:rPr>
        <w:t>Система должна позволять бронировать сущности или их элементы в системе</w:t>
      </w:r>
      <w:bookmarkEnd w:id="20"/>
    </w:p>
    <w:p w14:paraId="325FD24F" w14:textId="5706B422" w:rsidR="00970C4B" w:rsidRPr="00970C4B" w:rsidRDefault="00970C4B" w:rsidP="00B4244A">
      <w:pPr>
        <w:pStyle w:val="BodyText"/>
      </w:pPr>
    </w:p>
    <w:p w14:paraId="6BBBC764" w14:textId="4FE7F830" w:rsidR="008332EA" w:rsidRPr="00970C4B" w:rsidRDefault="00CC797D" w:rsidP="00970C4B">
      <w:pPr>
        <w:jc w:val="both"/>
        <w:rPr>
          <w:rFonts w:ascii="Trebuchet MS" w:hAnsi="Trebuchet MS"/>
          <w:color w:val="404040" w:themeColor="text1" w:themeTint="BF"/>
        </w:rPr>
      </w:pPr>
      <w:proofErr w:type="gramStart"/>
      <w:r w:rsidRPr="00970C4B">
        <w:rPr>
          <w:rFonts w:ascii="Trebuchet MS" w:hAnsi="Trebuchet MS"/>
          <w:color w:val="404040" w:themeColor="text1" w:themeTint="BF"/>
        </w:rPr>
        <w:t>Интерейс системы должен позволять бронировать либо сами сущности либо элементы сущностей.</w:t>
      </w:r>
      <w:proofErr w:type="gramEnd"/>
      <w:r w:rsidRPr="00970C4B">
        <w:rPr>
          <w:rFonts w:ascii="Trebuchet MS" w:hAnsi="Trebuchet MS"/>
          <w:color w:val="404040" w:themeColor="text1" w:themeTint="BF"/>
        </w:rPr>
        <w:t xml:space="preserve"> </w:t>
      </w:r>
    </w:p>
    <w:p w14:paraId="1CE4CDD0" w14:textId="0B9A835C" w:rsidR="00CC797D" w:rsidRDefault="00CC797D" w:rsidP="00970C4B">
      <w:pPr>
        <w:jc w:val="both"/>
        <w:rPr>
          <w:rFonts w:ascii="Trebuchet MS" w:hAnsi="Trebuchet MS"/>
          <w:color w:val="404040" w:themeColor="text1" w:themeTint="BF"/>
        </w:rPr>
      </w:pPr>
      <w:proofErr w:type="gramStart"/>
      <w:r w:rsidRPr="00970C4B">
        <w:rPr>
          <w:rFonts w:ascii="Trebuchet MS" w:hAnsi="Trebuchet MS"/>
          <w:color w:val="404040" w:themeColor="text1" w:themeTint="BF"/>
        </w:rPr>
        <w:t>После бронирвания одним пользователем сущности/элемента сущности, другой пользователь больше не может забронировать эту сущность/элемент.</w:t>
      </w:r>
      <w:proofErr w:type="gramEnd"/>
    </w:p>
    <w:p w14:paraId="307B0724" w14:textId="77777777" w:rsidR="00970C4B" w:rsidRPr="00970C4B" w:rsidRDefault="00970C4B" w:rsidP="00970C4B">
      <w:pPr>
        <w:jc w:val="both"/>
        <w:rPr>
          <w:rFonts w:ascii="Trebuchet MS" w:hAnsi="Trebuchet MS"/>
          <w:color w:val="404040" w:themeColor="text1" w:themeTint="BF"/>
        </w:rPr>
      </w:pPr>
    </w:p>
    <w:p w14:paraId="41AE15B2" w14:textId="714D1E51" w:rsidR="00CC797D" w:rsidRDefault="00CC797D" w:rsidP="00970C4B">
      <w:pPr>
        <w:jc w:val="both"/>
        <w:rPr>
          <w:rFonts w:ascii="Trebuchet MS" w:hAnsi="Trebuchet MS"/>
          <w:color w:val="404040" w:themeColor="text1" w:themeTint="BF"/>
        </w:rPr>
      </w:pPr>
      <w:proofErr w:type="gramStart"/>
      <w:r w:rsidRPr="00970C4B">
        <w:rPr>
          <w:rFonts w:ascii="Trebuchet MS" w:hAnsi="Trebuchet MS"/>
          <w:color w:val="404040" w:themeColor="text1" w:themeTint="BF"/>
        </w:rPr>
        <w:t xml:space="preserve">Сущность забронированная пользователем может быть </w:t>
      </w:r>
      <w:r w:rsidR="00D32AFA" w:rsidRPr="00970C4B">
        <w:rPr>
          <w:rFonts w:ascii="Trebuchet MS" w:hAnsi="Trebuchet MS"/>
          <w:color w:val="404040" w:themeColor="text1" w:themeTint="BF"/>
        </w:rPr>
        <w:t>разбронирована либо пользователем забронировавшим эту сущность, либо пользователем создавшим эту сущность, либо администратором системы.</w:t>
      </w:r>
      <w:proofErr w:type="gramEnd"/>
      <w:r w:rsidR="00D32AFA" w:rsidRPr="00970C4B">
        <w:rPr>
          <w:rFonts w:ascii="Trebuchet MS" w:hAnsi="Trebuchet MS"/>
          <w:color w:val="404040" w:themeColor="text1" w:themeTint="BF"/>
        </w:rPr>
        <w:t xml:space="preserve"> </w:t>
      </w:r>
    </w:p>
    <w:p w14:paraId="373968EC" w14:textId="77777777" w:rsidR="00970C4B" w:rsidRPr="00970C4B" w:rsidRDefault="00970C4B" w:rsidP="00970C4B">
      <w:pPr>
        <w:jc w:val="both"/>
        <w:rPr>
          <w:rFonts w:ascii="Trebuchet MS" w:hAnsi="Trebuchet MS"/>
          <w:color w:val="404040" w:themeColor="text1" w:themeTint="BF"/>
        </w:rPr>
      </w:pPr>
    </w:p>
    <w:p w14:paraId="75BC1793" w14:textId="77777777" w:rsidR="00D32AFA" w:rsidRPr="00970C4B" w:rsidRDefault="00D32AFA" w:rsidP="00970C4B">
      <w:pPr>
        <w:jc w:val="both"/>
        <w:rPr>
          <w:rFonts w:ascii="Trebuchet MS" w:hAnsi="Trebuchet MS"/>
          <w:color w:val="404040" w:themeColor="text1" w:themeTint="BF"/>
        </w:rPr>
      </w:pPr>
      <w:proofErr w:type="gramStart"/>
      <w:r w:rsidRPr="00970C4B">
        <w:rPr>
          <w:rFonts w:ascii="Trebuchet MS" w:hAnsi="Trebuchet MS"/>
          <w:color w:val="404040" w:themeColor="text1" w:themeTint="BF"/>
        </w:rPr>
        <w:t>Сущность может не бронирваться сама, но позволять бронировать наборы элементов внутри себя.</w:t>
      </w:r>
      <w:proofErr w:type="gramEnd"/>
      <w:r w:rsidRPr="00970C4B">
        <w:rPr>
          <w:rFonts w:ascii="Trebuchet MS" w:hAnsi="Trebuchet MS"/>
          <w:color w:val="404040" w:themeColor="text1" w:themeTint="BF"/>
        </w:rPr>
        <w:t xml:space="preserve"> </w:t>
      </w:r>
    </w:p>
    <w:p w14:paraId="5CD0D667" w14:textId="5B6645AD" w:rsidR="00D32AFA" w:rsidRPr="00970C4B" w:rsidRDefault="00D32AFA" w:rsidP="00970C4B">
      <w:pPr>
        <w:jc w:val="both"/>
        <w:rPr>
          <w:rFonts w:ascii="Trebuchet MS" w:hAnsi="Trebuchet MS"/>
          <w:color w:val="404040" w:themeColor="text1" w:themeTint="BF"/>
        </w:rPr>
      </w:pPr>
      <w:proofErr w:type="gramStart"/>
      <w:r w:rsidRPr="00970C4B">
        <w:rPr>
          <w:rFonts w:ascii="Trebuchet MS" w:hAnsi="Trebuchet MS"/>
          <w:color w:val="404040" w:themeColor="text1" w:themeTint="BF"/>
        </w:rPr>
        <w:t>Например “Дорожка в бассейн” – сущность, но бронируются элементы  - места.</w:t>
      </w:r>
      <w:proofErr w:type="gramEnd"/>
    </w:p>
    <w:p w14:paraId="22AFDE18" w14:textId="271876F1" w:rsidR="00CC797D" w:rsidRPr="00CC797D" w:rsidRDefault="00CC797D" w:rsidP="00B4244A">
      <w:pPr>
        <w:pStyle w:val="BodyText"/>
        <w:rPr>
          <w:lang w:val="ru-RU"/>
        </w:rPr>
      </w:pPr>
    </w:p>
    <w:p w14:paraId="3342F7AC" w14:textId="77777777" w:rsidR="00E86164" w:rsidRDefault="00E86164" w:rsidP="00970C4B">
      <w:pPr>
        <w:pStyle w:val="Heading2"/>
        <w:rPr>
          <w:lang w:val="ru-RU"/>
        </w:rPr>
      </w:pPr>
      <w:bookmarkStart w:id="21" w:name="_Toc297826120"/>
      <w:r>
        <w:rPr>
          <w:lang w:val="ru-RU"/>
        </w:rPr>
        <w:t>Система должна позволять ограничивать время бронирования.</w:t>
      </w:r>
      <w:bookmarkEnd w:id="21"/>
    </w:p>
    <w:p w14:paraId="5B394EB0" w14:textId="513D7FD0" w:rsidR="00E76B45" w:rsidRDefault="00E76B45" w:rsidP="00B4244A">
      <w:pPr>
        <w:pStyle w:val="BodyText"/>
      </w:pPr>
      <w:proofErr w:type="gramStart"/>
      <w:r>
        <w:t>Система должна ограничивать время, доступное доступное для каждой сущности.</w:t>
      </w:r>
      <w:proofErr w:type="gramEnd"/>
      <w:r w:rsidR="00134A17">
        <w:t xml:space="preserve"> </w:t>
      </w:r>
      <w:proofErr w:type="gramStart"/>
      <w:r w:rsidR="00134A17">
        <w:t>По завершении отведенного времени требуется уведомить пользователей о том что время жизни сущности закончилось перенести сущность в архив.</w:t>
      </w:r>
      <w:proofErr w:type="gramEnd"/>
      <w:r w:rsidR="00134A17">
        <w:t xml:space="preserve"> </w:t>
      </w:r>
    </w:p>
    <w:p w14:paraId="0885D9F2" w14:textId="47618540" w:rsidR="00E76B45" w:rsidRPr="00E76B45" w:rsidRDefault="00E76B45" w:rsidP="00B4244A">
      <w:pPr>
        <w:pStyle w:val="BodyText"/>
      </w:pPr>
      <w:proofErr w:type="gramStart"/>
      <w:r>
        <w:t>Например, на парковке 1 человек уходит в отпуск на 2 недели, значит можно забронировать на 2 недели место на парковке, но по истечении времени сущность перейдет в архив.</w:t>
      </w:r>
      <w:proofErr w:type="gramEnd"/>
      <w:r>
        <w:t xml:space="preserve"> </w:t>
      </w:r>
    </w:p>
    <w:p w14:paraId="2B244F1D" w14:textId="77777777" w:rsidR="00E86164" w:rsidRDefault="00E86164" w:rsidP="00970C4B">
      <w:pPr>
        <w:pStyle w:val="Heading2"/>
        <w:rPr>
          <w:lang w:val="ru-RU"/>
        </w:rPr>
      </w:pPr>
      <w:bookmarkStart w:id="22" w:name="_Toc297826121"/>
      <w:r>
        <w:rPr>
          <w:lang w:val="ru-RU"/>
        </w:rPr>
        <w:t>Система должна нотифицировать пользователя об изменениях в системе.</w:t>
      </w:r>
      <w:bookmarkEnd w:id="22"/>
      <w:r>
        <w:rPr>
          <w:lang w:val="ru-RU"/>
        </w:rPr>
        <w:t xml:space="preserve"> </w:t>
      </w:r>
    </w:p>
    <w:p w14:paraId="0341B774" w14:textId="0AB5AA65" w:rsidR="00E76B45" w:rsidRDefault="00E76B45" w:rsidP="00B4244A">
      <w:pPr>
        <w:pStyle w:val="BodyText"/>
      </w:pPr>
      <w:proofErr w:type="gramStart"/>
      <w:r>
        <w:t>Система должна уведомлять пользователей о действиях производимых в системе.</w:t>
      </w:r>
      <w:proofErr w:type="gramEnd"/>
      <w:r>
        <w:t xml:space="preserve"> </w:t>
      </w:r>
    </w:p>
    <w:p w14:paraId="7EB8983F" w14:textId="5CCAD3A1" w:rsidR="00E76B45" w:rsidRDefault="00E76B45" w:rsidP="00B4244A">
      <w:pPr>
        <w:pStyle w:val="BodyText"/>
      </w:pPr>
      <w:proofErr w:type="gramStart"/>
      <w:r>
        <w:t xml:space="preserve">Система должна предоставлять пользователю </w:t>
      </w:r>
      <w:r w:rsidR="00F2766C">
        <w:t>возможность выбирать какого типа уведомления он хочет получать.</w:t>
      </w:r>
      <w:proofErr w:type="gramEnd"/>
      <w:r w:rsidR="00F2766C">
        <w:t xml:space="preserve"> </w:t>
      </w:r>
    </w:p>
    <w:p w14:paraId="22F20A13" w14:textId="77777777" w:rsidR="006659B3" w:rsidRDefault="00F2766C" w:rsidP="00B4244A">
      <w:pPr>
        <w:pStyle w:val="BodyText"/>
      </w:pPr>
      <w:r>
        <w:t xml:space="preserve">Среди предлагаемых типов уведомлений </w:t>
      </w:r>
      <w:r w:rsidR="006659B3">
        <w:t>есть следующие:</w:t>
      </w:r>
    </w:p>
    <w:p w14:paraId="6C25B568" w14:textId="606481E8" w:rsidR="00F2766C" w:rsidRDefault="006659B3" w:rsidP="00B4244A">
      <w:pPr>
        <w:pStyle w:val="BodyText"/>
        <w:numPr>
          <w:ilvl w:val="0"/>
          <w:numId w:val="32"/>
        </w:numPr>
      </w:pPr>
      <w:r>
        <w:lastRenderedPageBreak/>
        <w:t xml:space="preserve">Появилась новая сущность. </w:t>
      </w:r>
    </w:p>
    <w:p w14:paraId="27AE9DEE" w14:textId="17B650CF" w:rsidR="006659B3" w:rsidRPr="006659B3" w:rsidRDefault="006659B3" w:rsidP="00B4244A">
      <w:pPr>
        <w:pStyle w:val="BodyText"/>
        <w:numPr>
          <w:ilvl w:val="0"/>
          <w:numId w:val="32"/>
        </w:numPr>
        <w:rPr>
          <w:lang w:val="ru-RU"/>
        </w:rPr>
      </w:pPr>
      <w:r>
        <w:t xml:space="preserve">Сущность закончит свое действие Завтра. </w:t>
      </w:r>
    </w:p>
    <w:p w14:paraId="0702F67A" w14:textId="7E6FBDF6" w:rsidR="006659B3" w:rsidRPr="006659B3" w:rsidRDefault="006659B3" w:rsidP="00B4244A">
      <w:pPr>
        <w:pStyle w:val="BodyText"/>
        <w:numPr>
          <w:ilvl w:val="0"/>
          <w:numId w:val="32"/>
        </w:numPr>
        <w:rPr>
          <w:lang w:val="ru-RU"/>
        </w:rPr>
      </w:pPr>
      <w:r>
        <w:t xml:space="preserve">Сущность закрыта. </w:t>
      </w:r>
    </w:p>
    <w:p w14:paraId="4A42C441" w14:textId="106A79C4" w:rsidR="006659B3" w:rsidRPr="006659B3" w:rsidRDefault="006659B3" w:rsidP="00B4244A">
      <w:pPr>
        <w:pStyle w:val="BodyText"/>
        <w:numPr>
          <w:ilvl w:val="0"/>
          <w:numId w:val="32"/>
        </w:numPr>
        <w:rPr>
          <w:lang w:val="ru-RU"/>
        </w:rPr>
      </w:pPr>
      <w:r>
        <w:t>Сущность была забронирована пользователем.</w:t>
      </w:r>
    </w:p>
    <w:p w14:paraId="7448301B" w14:textId="66C8BCB3" w:rsidR="006659B3" w:rsidRPr="006659B3" w:rsidRDefault="006659B3" w:rsidP="00B4244A">
      <w:pPr>
        <w:pStyle w:val="BodyText"/>
        <w:numPr>
          <w:ilvl w:val="0"/>
          <w:numId w:val="32"/>
        </w:numPr>
        <w:rPr>
          <w:lang w:val="ru-RU"/>
        </w:rPr>
      </w:pPr>
      <w:r>
        <w:t>Сущность которую забронировал пользователь, была удалена.</w:t>
      </w:r>
    </w:p>
    <w:p w14:paraId="5AB4D7D4" w14:textId="3DFC1351" w:rsidR="006659B3" w:rsidRPr="006659B3" w:rsidRDefault="006659B3" w:rsidP="00B4244A">
      <w:pPr>
        <w:pStyle w:val="BodyText"/>
        <w:numPr>
          <w:ilvl w:val="0"/>
          <w:numId w:val="32"/>
        </w:numPr>
        <w:rPr>
          <w:lang w:val="ru-RU"/>
        </w:rPr>
      </w:pPr>
      <w:r>
        <w:t xml:space="preserve">Сущность которую забронировал пользователь была разбронирована. </w:t>
      </w:r>
    </w:p>
    <w:sectPr w:rsidR="006659B3" w:rsidRPr="006659B3" w:rsidSect="005B4AE6">
      <w:footerReference w:type="default" r:id="rId13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0BE95" w14:textId="77777777" w:rsidR="00F2766C" w:rsidRDefault="00F2766C">
      <w:r>
        <w:separator/>
      </w:r>
    </w:p>
  </w:endnote>
  <w:endnote w:type="continuationSeparator" w:id="0">
    <w:p w14:paraId="4C7A4053" w14:textId="77777777" w:rsidR="00F2766C" w:rsidRDefault="00F27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DE204" w14:textId="77777777" w:rsidR="00F2766C" w:rsidRPr="002C5F65" w:rsidRDefault="00F2766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F2766C" w14:paraId="465F5A8A" w14:textId="77777777" w:rsidTr="00410D95">
      <w:tc>
        <w:tcPr>
          <w:tcW w:w="8472" w:type="dxa"/>
        </w:tcPr>
        <w:p w14:paraId="72948280" w14:textId="77777777" w:rsidR="00F2766C" w:rsidRDefault="00F2766C" w:rsidP="00673DBC">
          <w:fldSimple w:instr=" DOCPROPERTY  Classification  \* MERGEFORMAT ">
            <w:r>
              <w:t>CONFIDENTIAL</w:t>
            </w:r>
          </w:fldSimple>
          <w:r>
            <w:t xml:space="preserve"> | </w:t>
          </w:r>
          <w:r>
            <w:fldChar w:fldCharType="begin"/>
          </w:r>
          <w:r>
            <w:instrText xml:space="preserve"> SAVEDATE  \@ "MMMM d, yyyy"  \* MERGEFORMAT </w:instrText>
          </w:r>
          <w:r>
            <w:fldChar w:fldCharType="separate"/>
          </w:r>
          <w:r>
            <w:rPr>
              <w:noProof/>
            </w:rPr>
            <w:t>July 6, 2015</w:t>
          </w:r>
          <w:r>
            <w:fldChar w:fldCharType="end"/>
          </w:r>
          <w:r>
            <w:tab/>
          </w:r>
        </w:p>
      </w:tc>
    </w:tr>
  </w:tbl>
  <w:p w14:paraId="53214BA7" w14:textId="77777777" w:rsidR="00F2766C" w:rsidRDefault="00F2766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718461B" wp14:editId="29467751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pt,-1.35pt" to="464pt,-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F2766C" w14:paraId="0CAE5D12" w14:textId="77777777" w:rsidTr="00673DBC">
      <w:tc>
        <w:tcPr>
          <w:tcW w:w="1526" w:type="dxa"/>
          <w:vAlign w:val="center"/>
        </w:tcPr>
        <w:p w14:paraId="69688492" w14:textId="77777777" w:rsidR="00F2766C" w:rsidRPr="007F4104" w:rsidRDefault="00F2766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69B2D550" w14:textId="77777777" w:rsidR="00F2766C" w:rsidRPr="001F1D2E" w:rsidRDefault="00F2766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F2766C" w14:paraId="4AAA2603" w14:textId="77777777" w:rsidTr="00673DBC">
      <w:tc>
        <w:tcPr>
          <w:tcW w:w="9139" w:type="dxa"/>
          <w:gridSpan w:val="2"/>
        </w:tcPr>
        <w:p w14:paraId="18352A72" w14:textId="77777777" w:rsidR="00F2766C" w:rsidRDefault="00F2766C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Pr="001F1D2E">
            <w:t xml:space="preserve"> | </w:t>
          </w:r>
          <w:r>
            <w:t xml:space="preserve">Effective Date: </w:t>
          </w:r>
          <w:fldSimple w:instr=" DOCPROPERTY  &quot;Approval Date&quot;  \* MERGEFORMAT ">
            <w:r>
              <w:t>dd-Mmm-yyyy</w:t>
            </w:r>
          </w:fldSimple>
        </w:p>
      </w:tc>
    </w:tr>
  </w:tbl>
  <w:p w14:paraId="7C812FAE" w14:textId="77777777" w:rsidR="00F2766C" w:rsidRPr="005B4AE6" w:rsidRDefault="00F2766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F5C1B6C" wp14:editId="5B94AC2A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-24.8pt" to="466.4pt,-2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6FB87" w14:textId="77777777" w:rsidR="00F2766C" w:rsidRPr="00851FAD" w:rsidRDefault="00F2766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25397D">
      <w:rPr>
        <w:rStyle w:val="PageNumber"/>
        <w:rFonts w:eastAsia="MS Gothic"/>
        <w:noProof/>
        <w:sz w:val="18"/>
        <w:szCs w:val="18"/>
      </w:rPr>
      <w:t>5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F2766C" w14:paraId="76A0972E" w14:textId="77777777" w:rsidTr="005B4AE6">
      <w:tc>
        <w:tcPr>
          <w:tcW w:w="8472" w:type="dxa"/>
        </w:tcPr>
        <w:p w14:paraId="0D7C5A4B" w14:textId="77777777" w:rsidR="00F2766C" w:rsidRDefault="00F2766C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fldSimple w:instr=" DOCPROPERTY  &quot;Approval Date&quot;  \* MERGEFORMAT ">
            <w:r>
              <w:t>06-JUL-2015</w:t>
            </w:r>
          </w:fldSimple>
          <w:r>
            <w:tab/>
          </w:r>
        </w:p>
      </w:tc>
    </w:tr>
  </w:tbl>
  <w:p w14:paraId="09D4B8CC" w14:textId="77777777" w:rsidR="00F2766C" w:rsidRPr="00205D53" w:rsidRDefault="00F2766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19DAE5B" wp14:editId="4936D6D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-.65pt" to="466.85pt,-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A899C" w14:textId="77777777" w:rsidR="00F2766C" w:rsidRDefault="00F2766C">
      <w:r>
        <w:separator/>
      </w:r>
    </w:p>
  </w:footnote>
  <w:footnote w:type="continuationSeparator" w:id="0">
    <w:p w14:paraId="1993F94C" w14:textId="77777777" w:rsidR="00F2766C" w:rsidRDefault="00F276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F2766C" w:rsidRPr="00347AA1" w14:paraId="2E4EC691" w14:textId="77777777" w:rsidTr="001F3654">
      <w:tc>
        <w:tcPr>
          <w:tcW w:w="8121" w:type="dxa"/>
        </w:tcPr>
        <w:p w14:paraId="4226F5EE" w14:textId="77777777" w:rsidR="00F2766C" w:rsidRDefault="00F2766C" w:rsidP="007F4104">
          <w:pPr>
            <w:pStyle w:val="Header"/>
          </w:pPr>
          <w:fldSimple w:instr=" DOCPROPERTY  Title  \* MERGEFORMAT ">
            <w:r>
              <w:t>"Book it!"</w:t>
            </w:r>
          </w:fldSimple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6BB588D2" w14:textId="77777777" w:rsidR="00F2766C" w:rsidRPr="006B596A" w:rsidRDefault="00F2766C" w:rsidP="007F4104">
          <w:pPr>
            <w:pStyle w:val="Header"/>
          </w:pPr>
        </w:p>
      </w:tc>
    </w:tr>
    <w:tr w:rsidR="00F2766C" w:rsidRPr="00347AA1" w14:paraId="461611CB" w14:textId="77777777" w:rsidTr="004B110A">
      <w:trPr>
        <w:trHeight w:val="340"/>
      </w:trPr>
      <w:tc>
        <w:tcPr>
          <w:tcW w:w="8121" w:type="dxa"/>
        </w:tcPr>
        <w:p w14:paraId="1F248045" w14:textId="77777777" w:rsidR="00F2766C" w:rsidRDefault="00F2766C" w:rsidP="007F4104">
          <w:pPr>
            <w:pStyle w:val="Header"/>
          </w:pPr>
          <w:r w:rsidRPr="009618CB">
            <w:t xml:space="preserve">PID: </w:t>
          </w:r>
          <w:fldSimple w:instr=" DOCPROPERTY  PID  \* MERGEFORMAT ">
            <w:r>
              <w:t>CP-BKIT</w:t>
            </w:r>
          </w:fldSimple>
        </w:p>
      </w:tc>
      <w:tc>
        <w:tcPr>
          <w:tcW w:w="1485" w:type="dxa"/>
        </w:tcPr>
        <w:p w14:paraId="56599781" w14:textId="77777777" w:rsidR="00F2766C" w:rsidRPr="009618CB" w:rsidRDefault="00F2766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29D007E9" wp14:editId="2CCC36C2">
                <wp:extent cx="457200" cy="161925"/>
                <wp:effectExtent l="0" t="0" r="0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7B58218" w14:textId="77777777" w:rsidR="00F2766C" w:rsidRPr="005B4AE6" w:rsidRDefault="00F2766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15D8466" wp14:editId="6BAD0150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.25pt" to="467.4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DA8735C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AD547D7"/>
    <w:multiLevelType w:val="hybridMultilevel"/>
    <w:tmpl w:val="7104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D83156"/>
    <w:multiLevelType w:val="hybridMultilevel"/>
    <w:tmpl w:val="0CDEEDA8"/>
    <w:lvl w:ilvl="0" w:tplc="68EC9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A228E"/>
    <w:multiLevelType w:val="hybridMultilevel"/>
    <w:tmpl w:val="C2F24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637BCE"/>
    <w:multiLevelType w:val="hybridMultilevel"/>
    <w:tmpl w:val="FC5AC814"/>
    <w:lvl w:ilvl="0" w:tplc="FAD20D2E">
      <w:start w:val="1"/>
      <w:numFmt w:val="decimal"/>
      <w:lvlText w:val="%1"/>
      <w:lvlJc w:val="left"/>
      <w:pPr>
        <w:ind w:left="720" w:hanging="360"/>
      </w:pPr>
      <w:rPr>
        <w:rFonts w:hint="default"/>
        <w:color w:val="1C8B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E1A23"/>
    <w:multiLevelType w:val="multilevel"/>
    <w:tmpl w:val="2190FB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1A9CB0"/>
        <w:sz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odyText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24F32761"/>
    <w:multiLevelType w:val="hybridMultilevel"/>
    <w:tmpl w:val="EE20E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235312"/>
    <w:multiLevelType w:val="hybridMultilevel"/>
    <w:tmpl w:val="28B6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432A8"/>
    <w:multiLevelType w:val="hybridMultilevel"/>
    <w:tmpl w:val="A0EA9A9E"/>
    <w:lvl w:ilvl="0" w:tplc="0B2293F8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5C17D5"/>
    <w:multiLevelType w:val="hybridMultilevel"/>
    <w:tmpl w:val="FC5AC814"/>
    <w:lvl w:ilvl="0" w:tplc="FAD20D2E">
      <w:start w:val="1"/>
      <w:numFmt w:val="decimal"/>
      <w:lvlText w:val="%1"/>
      <w:lvlJc w:val="left"/>
      <w:pPr>
        <w:ind w:left="720" w:hanging="360"/>
      </w:pPr>
      <w:rPr>
        <w:rFonts w:hint="default"/>
        <w:color w:val="1C8B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F53E7"/>
    <w:multiLevelType w:val="multilevel"/>
    <w:tmpl w:val="CA083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1A9CB0"/>
        <w:sz w:val="20"/>
      </w:rPr>
    </w:lvl>
    <w:lvl w:ilvl="1">
      <w:start w:val="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ED1B9F"/>
    <w:multiLevelType w:val="hybridMultilevel"/>
    <w:tmpl w:val="A0182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1E7F24"/>
    <w:multiLevelType w:val="hybridMultilevel"/>
    <w:tmpl w:val="D228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CB1700"/>
    <w:multiLevelType w:val="hybridMultilevel"/>
    <w:tmpl w:val="FC5AC814"/>
    <w:lvl w:ilvl="0" w:tplc="FAD20D2E">
      <w:start w:val="1"/>
      <w:numFmt w:val="decimal"/>
      <w:lvlText w:val="%1"/>
      <w:lvlJc w:val="left"/>
      <w:pPr>
        <w:ind w:left="720" w:hanging="360"/>
      </w:pPr>
      <w:rPr>
        <w:rFonts w:hint="default"/>
        <w:color w:val="1C8B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DAE7E18"/>
    <w:multiLevelType w:val="hybridMultilevel"/>
    <w:tmpl w:val="5BEC0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AE7441"/>
    <w:multiLevelType w:val="multilevel"/>
    <w:tmpl w:val="C5D298B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73832B8A"/>
    <w:multiLevelType w:val="hybridMultilevel"/>
    <w:tmpl w:val="2F9855BA"/>
    <w:lvl w:ilvl="0" w:tplc="0B2293F8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1F2F75"/>
    <w:multiLevelType w:val="hybridMultilevel"/>
    <w:tmpl w:val="C0A62FC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9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24"/>
  </w:num>
  <w:num w:numId="5">
    <w:abstractNumId w:val="4"/>
  </w:num>
  <w:num w:numId="6">
    <w:abstractNumId w:val="1"/>
  </w:num>
  <w:num w:numId="7">
    <w:abstractNumId w:val="26"/>
  </w:num>
  <w:num w:numId="8">
    <w:abstractNumId w:val="12"/>
  </w:num>
  <w:num w:numId="9">
    <w:abstractNumId w:val="22"/>
  </w:num>
  <w:num w:numId="10">
    <w:abstractNumId w:val="2"/>
  </w:num>
  <w:num w:numId="11">
    <w:abstractNumId w:val="19"/>
  </w:num>
  <w:num w:numId="12">
    <w:abstractNumId w:val="29"/>
  </w:num>
  <w:num w:numId="13">
    <w:abstractNumId w:val="20"/>
  </w:num>
  <w:num w:numId="14">
    <w:abstractNumId w:val="3"/>
  </w:num>
  <w:num w:numId="15">
    <w:abstractNumId w:val="23"/>
  </w:num>
  <w:num w:numId="16">
    <w:abstractNumId w:val="22"/>
  </w:num>
  <w:num w:numId="17">
    <w:abstractNumId w:val="14"/>
  </w:num>
  <w:num w:numId="18">
    <w:abstractNumId w:val="9"/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27"/>
  </w:num>
  <w:num w:numId="22">
    <w:abstractNumId w:val="5"/>
  </w:num>
  <w:num w:numId="23">
    <w:abstractNumId w:val="11"/>
  </w:num>
  <w:num w:numId="24">
    <w:abstractNumId w:val="7"/>
  </w:num>
  <w:num w:numId="25">
    <w:abstractNumId w:val="16"/>
  </w:num>
  <w:num w:numId="26">
    <w:abstractNumId w:val="10"/>
  </w:num>
  <w:num w:numId="27">
    <w:abstractNumId w:val="21"/>
  </w:num>
  <w:num w:numId="28">
    <w:abstractNumId w:val="25"/>
  </w:num>
  <w:num w:numId="29">
    <w:abstractNumId w:val="17"/>
  </w:num>
  <w:num w:numId="30">
    <w:abstractNumId w:val="13"/>
  </w:num>
  <w:num w:numId="31">
    <w:abstractNumId w:val="8"/>
  </w:num>
  <w:num w:numId="32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proofState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64"/>
    <w:rsid w:val="00004E50"/>
    <w:rsid w:val="00042A5B"/>
    <w:rsid w:val="00044894"/>
    <w:rsid w:val="00060124"/>
    <w:rsid w:val="00062A84"/>
    <w:rsid w:val="0006354D"/>
    <w:rsid w:val="00081508"/>
    <w:rsid w:val="00081986"/>
    <w:rsid w:val="000922DA"/>
    <w:rsid w:val="000A6040"/>
    <w:rsid w:val="000B2748"/>
    <w:rsid w:val="000D22DF"/>
    <w:rsid w:val="000D4695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4281"/>
    <w:rsid w:val="00130569"/>
    <w:rsid w:val="00131A1C"/>
    <w:rsid w:val="00131E4A"/>
    <w:rsid w:val="00134A17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5397D"/>
    <w:rsid w:val="00260465"/>
    <w:rsid w:val="0026353A"/>
    <w:rsid w:val="0027273F"/>
    <w:rsid w:val="00276374"/>
    <w:rsid w:val="00285056"/>
    <w:rsid w:val="00285CE1"/>
    <w:rsid w:val="00286611"/>
    <w:rsid w:val="00287FAA"/>
    <w:rsid w:val="002923D7"/>
    <w:rsid w:val="002A713E"/>
    <w:rsid w:val="002A7951"/>
    <w:rsid w:val="002C5F65"/>
    <w:rsid w:val="002D0877"/>
    <w:rsid w:val="002D238E"/>
    <w:rsid w:val="002E6085"/>
    <w:rsid w:val="002F1996"/>
    <w:rsid w:val="002F27DD"/>
    <w:rsid w:val="002F5D7B"/>
    <w:rsid w:val="003144F5"/>
    <w:rsid w:val="00315998"/>
    <w:rsid w:val="0033141B"/>
    <w:rsid w:val="00331A15"/>
    <w:rsid w:val="0033495D"/>
    <w:rsid w:val="003438DB"/>
    <w:rsid w:val="00343E07"/>
    <w:rsid w:val="00347AA1"/>
    <w:rsid w:val="003500CF"/>
    <w:rsid w:val="003534EA"/>
    <w:rsid w:val="003609E8"/>
    <w:rsid w:val="00383ABB"/>
    <w:rsid w:val="0038754C"/>
    <w:rsid w:val="003878D4"/>
    <w:rsid w:val="00394781"/>
    <w:rsid w:val="003A0525"/>
    <w:rsid w:val="003A184A"/>
    <w:rsid w:val="003A7967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7BE9"/>
    <w:rsid w:val="00410D49"/>
    <w:rsid w:val="00410D95"/>
    <w:rsid w:val="00417F9B"/>
    <w:rsid w:val="0042056B"/>
    <w:rsid w:val="00432D54"/>
    <w:rsid w:val="00434841"/>
    <w:rsid w:val="00452077"/>
    <w:rsid w:val="004706BE"/>
    <w:rsid w:val="00470C09"/>
    <w:rsid w:val="004A49EF"/>
    <w:rsid w:val="004B110A"/>
    <w:rsid w:val="004B3D53"/>
    <w:rsid w:val="004B4D2A"/>
    <w:rsid w:val="004C2F82"/>
    <w:rsid w:val="004C5A2C"/>
    <w:rsid w:val="004D29BE"/>
    <w:rsid w:val="004D2C15"/>
    <w:rsid w:val="004E22A3"/>
    <w:rsid w:val="004F3A73"/>
    <w:rsid w:val="004F3E01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3930"/>
    <w:rsid w:val="0061548E"/>
    <w:rsid w:val="00617320"/>
    <w:rsid w:val="00621D80"/>
    <w:rsid w:val="0065035F"/>
    <w:rsid w:val="0065130F"/>
    <w:rsid w:val="0065513D"/>
    <w:rsid w:val="006659B3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44A"/>
    <w:rsid w:val="008332EA"/>
    <w:rsid w:val="00837C5B"/>
    <w:rsid w:val="008450FB"/>
    <w:rsid w:val="00845FB4"/>
    <w:rsid w:val="00846F0D"/>
    <w:rsid w:val="00851356"/>
    <w:rsid w:val="00851FAD"/>
    <w:rsid w:val="0086629E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70C4B"/>
    <w:rsid w:val="009A31E0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F3313"/>
    <w:rsid w:val="00AF72D5"/>
    <w:rsid w:val="00B05686"/>
    <w:rsid w:val="00B139F6"/>
    <w:rsid w:val="00B215BA"/>
    <w:rsid w:val="00B23CF5"/>
    <w:rsid w:val="00B2599C"/>
    <w:rsid w:val="00B35E17"/>
    <w:rsid w:val="00B4244A"/>
    <w:rsid w:val="00B43774"/>
    <w:rsid w:val="00B76439"/>
    <w:rsid w:val="00B77276"/>
    <w:rsid w:val="00B81A83"/>
    <w:rsid w:val="00B839E0"/>
    <w:rsid w:val="00B861C6"/>
    <w:rsid w:val="00BB0780"/>
    <w:rsid w:val="00BC4BBC"/>
    <w:rsid w:val="00BC6D7F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797D"/>
    <w:rsid w:val="00CD7FAA"/>
    <w:rsid w:val="00D27C46"/>
    <w:rsid w:val="00D32AFA"/>
    <w:rsid w:val="00D32BC5"/>
    <w:rsid w:val="00D454F0"/>
    <w:rsid w:val="00D627FC"/>
    <w:rsid w:val="00D639FE"/>
    <w:rsid w:val="00D74A56"/>
    <w:rsid w:val="00D76BDB"/>
    <w:rsid w:val="00D86536"/>
    <w:rsid w:val="00D9361E"/>
    <w:rsid w:val="00DA6CF4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507C7"/>
    <w:rsid w:val="00E74234"/>
    <w:rsid w:val="00E76B45"/>
    <w:rsid w:val="00E8459E"/>
    <w:rsid w:val="00E86164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2766C"/>
    <w:rsid w:val="00F40220"/>
    <w:rsid w:val="00F43A0B"/>
    <w:rsid w:val="00F6260A"/>
    <w:rsid w:val="00F66361"/>
    <w:rsid w:val="00F83412"/>
    <w:rsid w:val="00F8413B"/>
    <w:rsid w:val="00F9679B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F7E3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1" w:unhideWhenUsed="0"/>
    <w:lsdException w:name="heading 6" w:semiHidden="0" w:uiPriority="1" w:unhideWhenUsed="0"/>
    <w:lsdException w:name="heading 7" w:uiPriority="1"/>
    <w:lsdException w:name="heading 8" w:uiPriority="1"/>
    <w:lsdException w:name="heading 9" w:uiPriority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header" w:qFormat="1"/>
    <w:lsdException w:name="footer" w:qFormat="1"/>
    <w:lsdException w:name="caption" w:qFormat="1"/>
    <w:lsdException w:name="List Bullet" w:qFormat="1"/>
    <w:lsdException w:name="List Number" w:semiHidden="0" w:unhideWhenUsed="0" w:qFormat="1"/>
    <w:lsdException w:name="List 4" w:uiPriority="3"/>
    <w:lsdException w:name="List 5" w:uiPriority="3"/>
    <w:lsdException w:name="List Bullet 2" w:qFormat="1"/>
    <w:lsdException w:name="List Bullet 3" w:qFormat="1"/>
    <w:lsdException w:name="Title" w:semiHidden="0" w:unhideWhenUsed="0" w:qFormat="1"/>
    <w:lsdException w:name="Body Text" w:qFormat="1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Hyperlink" w:uiPriority="99" w:qFormat="1"/>
    <w:lsdException w:name="Strong" w:uiPriority="3"/>
    <w:lsdException w:name="Emphasis" w:uiPriority="99"/>
    <w:lsdException w:name="annotation subject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7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970C4B"/>
    <w:pPr>
      <w:numPr>
        <w:ilvl w:val="1"/>
        <w:numId w:val="7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B4244A"/>
    <w:pPr>
      <w:keepLines/>
      <w:spacing w:after="120"/>
      <w:ind w:left="33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F83412"/>
    <w:pPr>
      <w:spacing w:before="120" w:after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3"/>
      </w:numPr>
    </w:pPr>
  </w:style>
  <w:style w:type="numbering" w:styleId="1ai">
    <w:name w:val="Outline List 1"/>
    <w:basedOn w:val="NoList"/>
    <w:rsid w:val="000E5733"/>
    <w:pPr>
      <w:numPr>
        <w:numId w:val="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B4244A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70C4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GridTableLight"/>
    <w:uiPriority w:val="99"/>
    <w:rsid w:val="00EE0AC7"/>
    <w:rPr>
      <w:rFonts w:ascii="Trebuchet MS" w:hAnsi="Trebuchet MS"/>
      <w:color w:val="3B3838" w:themeColor="background2" w:themeShade="40"/>
      <w:sz w:val="18"/>
      <w:lang w:val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GridTableLight">
    <w:name w:val="Grid Table Light"/>
    <w:basedOn w:val="TableNormal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16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10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GridTableLight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1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1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13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4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15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rsid w:val="00970C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1" w:unhideWhenUsed="0"/>
    <w:lsdException w:name="heading 6" w:semiHidden="0" w:uiPriority="1" w:unhideWhenUsed="0"/>
    <w:lsdException w:name="heading 7" w:uiPriority="1"/>
    <w:lsdException w:name="heading 8" w:uiPriority="1"/>
    <w:lsdException w:name="heading 9" w:uiPriority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header" w:qFormat="1"/>
    <w:lsdException w:name="footer" w:qFormat="1"/>
    <w:lsdException w:name="caption" w:qFormat="1"/>
    <w:lsdException w:name="List Bullet" w:qFormat="1"/>
    <w:lsdException w:name="List Number" w:semiHidden="0" w:unhideWhenUsed="0" w:qFormat="1"/>
    <w:lsdException w:name="List 4" w:uiPriority="3"/>
    <w:lsdException w:name="List 5" w:uiPriority="3"/>
    <w:lsdException w:name="List Bullet 2" w:qFormat="1"/>
    <w:lsdException w:name="List Bullet 3" w:qFormat="1"/>
    <w:lsdException w:name="Title" w:semiHidden="0" w:unhideWhenUsed="0" w:qFormat="1"/>
    <w:lsdException w:name="Body Text" w:qFormat="1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Hyperlink" w:uiPriority="99" w:qFormat="1"/>
    <w:lsdException w:name="Strong" w:uiPriority="3"/>
    <w:lsdException w:name="Emphasis" w:uiPriority="99"/>
    <w:lsdException w:name="annotation subject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7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970C4B"/>
    <w:pPr>
      <w:numPr>
        <w:ilvl w:val="1"/>
        <w:numId w:val="7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B4244A"/>
    <w:pPr>
      <w:keepLines/>
      <w:spacing w:after="120"/>
      <w:ind w:left="33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F83412"/>
    <w:pPr>
      <w:spacing w:before="120" w:after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3"/>
      </w:numPr>
    </w:pPr>
  </w:style>
  <w:style w:type="numbering" w:styleId="1ai">
    <w:name w:val="Outline List 1"/>
    <w:basedOn w:val="NoList"/>
    <w:rsid w:val="000E5733"/>
    <w:pPr>
      <w:numPr>
        <w:numId w:val="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B4244A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70C4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GridTableLight"/>
    <w:uiPriority w:val="99"/>
    <w:rsid w:val="00EE0AC7"/>
    <w:rPr>
      <w:rFonts w:ascii="Trebuchet MS" w:hAnsi="Trebuchet MS"/>
      <w:color w:val="3B3838" w:themeColor="background2" w:themeShade="40"/>
      <w:sz w:val="18"/>
      <w:lang w:val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GridTableLight">
    <w:name w:val="Grid Table Light"/>
    <w:basedOn w:val="TableNormal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16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10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GridTableLight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1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1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13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4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15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rsid w:val="0097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ndvira:Downloads:Tech%20writing%20templates: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68386-500D-AA48-91B6-2E255711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39</TotalTime>
  <Pages>7</Pages>
  <Words>740</Words>
  <Characters>4788</Characters>
  <Application>Microsoft Macintosh Word</Application>
  <DocSecurity>0</DocSecurity>
  <Lines>228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"Book it!"</vt:lpstr>
    </vt:vector>
  </TitlesOfParts>
  <Manager/>
  <Company>Epam Systems</Company>
  <LinksUpToDate>false</LinksUpToDate>
  <CharactersWithSpaces>5375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"Book it!"</dc:title>
  <dc:subject>Приложение для резервирования</dc:subject>
  <dc:creator>Andrey Virakhovsky</dc:creator>
  <cp:keywords/>
  <dc:description/>
  <cp:lastModifiedBy>Andrey Virakhovsky</cp:lastModifiedBy>
  <cp:revision>18</cp:revision>
  <cp:lastPrinted>2015-03-17T09:30:00Z</cp:lastPrinted>
  <dcterms:created xsi:type="dcterms:W3CDTF">2015-07-06T10:47:00Z</dcterms:created>
  <dcterms:modified xsi:type="dcterms:W3CDTF">2015-07-06T15:24:00Z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CP-BKIT</vt:lpwstr>
  </property>
  <property fmtid="{D5CDD505-2E9C-101B-9397-08002B2CF9AE}" pid="3" name="Classification">
    <vt:lpwstr>CONFIDENTIAL</vt:lpwstr>
  </property>
  <property fmtid="{D5CDD505-2E9C-101B-9397-08002B2CF9AE}" pid="4" name="Approval Date">
    <vt:lpwstr>06-JUL-2015</vt:lpwstr>
  </property>
</Properties>
</file>